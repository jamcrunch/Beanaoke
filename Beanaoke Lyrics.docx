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94618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436620" w14:textId="17530F2E" w:rsidR="00BF1035" w:rsidRDefault="00BF1035" w:rsidP="00EC3A2C">
          <w:pPr>
            <w:pStyle w:val="TOCHeading"/>
          </w:pPr>
          <w:r>
            <w:t>Beanaoke Lyrics</w:t>
          </w:r>
          <w:r w:rsidR="007E4139">
            <w:t xml:space="preserve"> (* = New for 2025)</w:t>
          </w:r>
        </w:p>
        <w:p w14:paraId="6CC6A5BD" w14:textId="538C3FFE" w:rsidR="0082658A" w:rsidRDefault="00BF1035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3564" w:history="1">
            <w:r w:rsidR="0082658A" w:rsidRPr="005448A6">
              <w:rPr>
                <w:rStyle w:val="Hyperlink"/>
              </w:rPr>
              <w:t>5th Dimension - Age of Favarius</w:t>
            </w:r>
            <w:r w:rsidR="0082658A">
              <w:rPr>
                <w:webHidden/>
              </w:rPr>
              <w:tab/>
            </w:r>
            <w:r w:rsidR="0082658A">
              <w:rPr>
                <w:webHidden/>
              </w:rPr>
              <w:fldChar w:fldCharType="begin"/>
            </w:r>
            <w:r w:rsidR="0082658A">
              <w:rPr>
                <w:webHidden/>
              </w:rPr>
              <w:instrText xml:space="preserve"> PAGEREF _Toc198813564 \h </w:instrText>
            </w:r>
            <w:r w:rsidR="0082658A">
              <w:rPr>
                <w:webHidden/>
              </w:rPr>
            </w:r>
            <w:r w:rsidR="0082658A">
              <w:rPr>
                <w:webHidden/>
              </w:rPr>
              <w:fldChar w:fldCharType="separate"/>
            </w:r>
            <w:r w:rsidR="0082658A">
              <w:rPr>
                <w:webHidden/>
              </w:rPr>
              <w:t>1</w:t>
            </w:r>
            <w:r w:rsidR="0082658A">
              <w:rPr>
                <w:webHidden/>
              </w:rPr>
              <w:fldChar w:fldCharType="end"/>
            </w:r>
          </w:hyperlink>
        </w:p>
        <w:p w14:paraId="1BD13B40" w14:textId="23C18D38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65" w:history="1">
            <w:r w:rsidRPr="005448A6">
              <w:rPr>
                <w:rStyle w:val="Hyperlink"/>
              </w:rPr>
              <w:t>a-ha - Take on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DAB5D4" w14:textId="4AE01887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66" w:history="1">
            <w:r w:rsidRPr="005448A6">
              <w:rPr>
                <w:rStyle w:val="Hyperlink"/>
              </w:rPr>
              <w:t>ABBA - Dancing 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7E6CF8" w14:textId="29E99F1A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67" w:history="1">
            <w:r w:rsidRPr="005448A6">
              <w:rPr>
                <w:rStyle w:val="Hyperlink"/>
              </w:rPr>
              <w:t>ABBA - Gimme Gimme Gimme (a Bean After Midnight)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272F9A" w14:textId="2FFEDE55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68" w:history="1">
            <w:r w:rsidRPr="005448A6">
              <w:rPr>
                <w:rStyle w:val="Hyperlink"/>
              </w:rPr>
              <w:t>*Beanyoncé (w/o Jay-Bean) - Crazy in Love (Your Beans)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59E1B1" w14:textId="7888E9CE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69" w:history="1">
            <w:r w:rsidRPr="005448A6">
              <w:rPr>
                <w:rStyle w:val="Hyperlink"/>
              </w:rPr>
              <w:t>Blondie - One Way or Another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34065E" w14:textId="44858004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0" w:history="1">
            <w:r w:rsidRPr="005448A6">
              <w:rPr>
                <w:rStyle w:val="Hyperlink"/>
              </w:rPr>
              <w:t>Blur - Girls &amp;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E4E710" w14:textId="3229DF31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1" w:history="1">
            <w:r w:rsidRPr="005448A6">
              <w:rPr>
                <w:rStyle w:val="Hyperlink"/>
              </w:rPr>
              <w:t>*Brooks, Garth – Beans in Low Places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814361" w14:textId="6C330BC6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2" w:history="1">
            <w:r w:rsidRPr="005448A6">
              <w:rPr>
                <w:rStyle w:val="Hyperlink"/>
              </w:rPr>
              <w:t>*Brooks, Meredith – Bean (Bitch)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02C6AA" w14:textId="06ECFE2B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3" w:history="1">
            <w:r w:rsidRPr="005448A6">
              <w:rPr>
                <w:rStyle w:val="Hyperlink"/>
              </w:rPr>
              <w:t>*Carey, Mariah - (Bean) Fantasy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8C4D35" w14:textId="4723C394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4" w:history="1">
            <w:r w:rsidRPr="005448A6">
              <w:rPr>
                <w:rStyle w:val="Hyperlink"/>
              </w:rPr>
              <w:t>*Chappell Roan – Pink Pinto Club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7AE835" w14:textId="45AEC5EA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5" w:history="1">
            <w:r w:rsidRPr="005448A6">
              <w:rPr>
                <w:rStyle w:val="Hyperlink"/>
              </w:rPr>
              <w:t>Cranberries, The - Zombean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32B2021" w14:textId="257CB5EE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6" w:history="1">
            <w:r w:rsidRPr="005448A6">
              <w:rPr>
                <w:rStyle w:val="Hyperlink"/>
                <w:rFonts w:asciiTheme="majorHAnsi" w:eastAsiaTheme="majorEastAsia" w:hAnsiTheme="majorHAnsi" w:cstheme="majorBidi"/>
                <w:kern w:val="28"/>
                <w14:ligatures w14:val="standard"/>
                <w14:numForm w14:val="oldStyle"/>
              </w:rPr>
              <w:t>*Creed - One Last 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7C7AE3" w14:textId="0B927BA2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7" w:history="1">
            <w:r w:rsidRPr="005448A6">
              <w:rPr>
                <w:rStyle w:val="Hyperlink"/>
                <w:rFonts w:asciiTheme="majorHAnsi" w:eastAsiaTheme="majorEastAsia" w:hAnsiTheme="majorHAnsi" w:cstheme="majorBidi"/>
                <w:kern w:val="28"/>
                <w14:ligatures w14:val="standard"/>
                <w14:numForm w14:val="oldStyle"/>
              </w:rPr>
              <w:t>*Creed - With Cans Wide Open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833BB2" w14:textId="4463E45A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8" w:history="1">
            <w:r w:rsidRPr="005448A6">
              <w:rPr>
                <w:rStyle w:val="Hyperlink"/>
                <w:rFonts w:asciiTheme="majorHAnsi" w:eastAsiaTheme="majorEastAsia" w:hAnsiTheme="majorHAnsi" w:cstheme="majorBidi"/>
                <w:kern w:val="28"/>
                <w14:ligatures w14:val="standard"/>
                <w14:numForm w14:val="oldStyle"/>
              </w:rPr>
              <w:t>*Creedence Clearwater Revival - Fortunate Tongue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795DE59" w14:textId="10D64CF9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79" w:history="1">
            <w:r w:rsidRPr="005448A6">
              <w:rPr>
                <w:rStyle w:val="Hyperlink"/>
              </w:rPr>
              <w:t>*Daft Punk - Lose Yourself to Gas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B7FEF80" w14:textId="3BD24926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0" w:history="1">
            <w:r w:rsidRPr="005448A6">
              <w:rPr>
                <w:rStyle w:val="Hyperlink"/>
              </w:rPr>
              <w:t>*Daft Punk - One More Vine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613BBF1" w14:textId="0A518B6B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1" w:history="1">
            <w:r w:rsidRPr="005448A6">
              <w:rPr>
                <w:rStyle w:val="Hyperlink"/>
              </w:rPr>
              <w:t>Darkness, The - I Believe in a Bean Called Love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1E0078" w14:textId="14D0A1CA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2" w:history="1">
            <w:r w:rsidRPr="005448A6">
              <w:rPr>
                <w:rStyle w:val="Hyperlink"/>
              </w:rPr>
              <w:t>Diamond, Neil - Sweet Bean o' Mine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004AF00" w14:textId="3C50F827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3" w:history="1">
            <w:r w:rsidRPr="005448A6">
              <w:rPr>
                <w:rStyle w:val="Hyperlink"/>
              </w:rPr>
              <w:t>Eurythmics - Sweet Dreams (Are Made of Beans)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EBA3757" w14:textId="410D9922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4" w:history="1">
            <w:r w:rsidRPr="005448A6">
              <w:rPr>
                <w:rStyle w:val="Hyperlink"/>
              </w:rPr>
              <w:t>Franklin, Arethra - Refried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8E9E21E" w14:textId="11F393BD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5" w:history="1">
            <w:r w:rsidRPr="005448A6">
              <w:rPr>
                <w:rStyle w:val="Hyperlink"/>
              </w:rPr>
              <w:t>Human League, The - Don't You Want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F94749D" w14:textId="2ED44542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6" w:history="1">
            <w:r w:rsidRPr="005448A6">
              <w:rPr>
                <w:rStyle w:val="Hyperlink"/>
              </w:rPr>
              <w:t>Journey - Don't Stop Beanlieving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D4A6B1A" w14:textId="59B8DB72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7" w:history="1">
            <w:r w:rsidRPr="005448A6">
              <w:rPr>
                <w:rStyle w:val="Hyperlink"/>
              </w:rPr>
              <w:t>Key, Francis Scott - The Bean Bangled Banner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AFB8389" w14:textId="3895034B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8" w:history="1">
            <w:r w:rsidRPr="005448A6">
              <w:rPr>
                <w:rStyle w:val="Hyperlink"/>
              </w:rPr>
              <w:t>Lady Fava - Bean Romance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DF1F65D" w14:textId="653A06F8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89" w:history="1">
            <w:r w:rsidRPr="005448A6">
              <w:rPr>
                <w:rStyle w:val="Hyperlink"/>
              </w:rPr>
              <w:t>*Linkin Park - Crawling (On My Leaves)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6850E39" w14:textId="1302E7A3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0" w:history="1">
            <w:r w:rsidRPr="005448A6">
              <w:rPr>
                <w:rStyle w:val="Hyperlink"/>
              </w:rPr>
              <w:t>*Loggins, Kenny - Flavor 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297F82A4" w14:textId="0BEF725B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1" w:history="1">
            <w:r w:rsidRPr="005448A6">
              <w:rPr>
                <w:rStyle w:val="Hyperlink"/>
              </w:rPr>
              <w:t>*Nickelback - This is How You Refry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BC39091" w14:textId="48D0DC66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2" w:history="1">
            <w:r w:rsidRPr="005448A6">
              <w:rPr>
                <w:rStyle w:val="Hyperlink"/>
              </w:rPr>
              <w:t>Nirvana - Smells Like Bean Spirit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88DCCFD" w14:textId="566B34E9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3" w:history="1">
            <w:r w:rsidRPr="005448A6">
              <w:rPr>
                <w:rStyle w:val="Hyperlink"/>
              </w:rPr>
              <w:t>No Doubt - Just a 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2FDD63C" w14:textId="129FBF5B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4" w:history="1">
            <w:r w:rsidRPr="005448A6">
              <w:rPr>
                <w:rStyle w:val="Hyperlink"/>
              </w:rPr>
              <w:t>NSYNC - It's Gonna Be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F108AD8" w14:textId="43F0A307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5" w:history="1">
            <w:r w:rsidRPr="005448A6">
              <w:rPr>
                <w:rStyle w:val="Hyperlink"/>
              </w:rPr>
              <w:t>Pixies, The - Where is My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8AB7282" w14:textId="51A6A2AC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6" w:history="1">
            <w:r w:rsidRPr="005448A6">
              <w:rPr>
                <w:rStyle w:val="Hyperlink"/>
              </w:rPr>
              <w:t>Police, The - Bean Can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7454D099" w14:textId="1DB67FA3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7" w:history="1">
            <w:r w:rsidRPr="005448A6">
              <w:rPr>
                <w:rStyle w:val="Hyperlink"/>
              </w:rPr>
              <w:t>Presidents of the United States of America - Beanses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74D36295" w14:textId="2E9CABF4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8" w:history="1">
            <w:r w:rsidRPr="005448A6">
              <w:rPr>
                <w:rStyle w:val="Hyperlink"/>
              </w:rPr>
              <w:t>Queen - Beanhemian Rhapsody (A Tale of Jack and the Beanstalk)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C79E8A2" w14:textId="4F70FD27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599" w:history="1">
            <w:r w:rsidRPr="005448A6">
              <w:rPr>
                <w:rStyle w:val="Hyperlink"/>
              </w:rPr>
              <w:t>Radiohead - 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BDE8E75" w14:textId="0E880CEA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0" w:history="1">
            <w:r w:rsidRPr="005448A6">
              <w:rPr>
                <w:rStyle w:val="Hyperlink"/>
              </w:rPr>
              <w:t>*Seal - Kiss from a Pea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440BDEDE" w14:textId="045FDC8A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1" w:history="1">
            <w:r w:rsidRPr="005448A6">
              <w:rPr>
                <w:rStyle w:val="Hyperlink"/>
              </w:rPr>
              <w:t>Smiths, The - This Charming 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1671C59D" w14:textId="18EF0ECB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2" w:history="1">
            <w:r w:rsidRPr="005448A6">
              <w:rPr>
                <w:rStyle w:val="Hyperlink"/>
              </w:rPr>
              <w:t>*Springbean, Bruce - Hungry Heart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25B6DF25" w14:textId="3A5BDEC7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3" w:history="1">
            <w:r w:rsidRPr="005448A6">
              <w:rPr>
                <w:rStyle w:val="Hyperlink"/>
              </w:rPr>
              <w:t>Talking Heads - Silent Killer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739B5060" w14:textId="6D28B638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4" w:history="1">
            <w:r w:rsidRPr="005448A6">
              <w:rPr>
                <w:rStyle w:val="Hyperlink"/>
              </w:rPr>
              <w:t>Thin Lizzy - The Beans are Back in Town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28676D16" w14:textId="4333F105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5" w:history="1">
            <w:r w:rsidRPr="005448A6">
              <w:rPr>
                <w:rStyle w:val="Hyperlink"/>
              </w:rPr>
              <w:t>U2 - Sunday Beany Sunday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22D0A25C" w14:textId="4EFAD2E6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6" w:history="1">
            <w:r w:rsidRPr="005448A6">
              <w:rPr>
                <w:rStyle w:val="Hyperlink"/>
              </w:rPr>
              <w:t>Violent Femmes - Beanstalk in the Sun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38F17432" w14:textId="6D5D07C0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7" w:history="1">
            <w:r w:rsidRPr="005448A6">
              <w:rPr>
                <w:rStyle w:val="Hyperlink"/>
              </w:rPr>
              <w:t>Weather Girls, The - It's Raining Beans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220374AA" w14:textId="6E588926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8" w:history="1">
            <w:r w:rsidRPr="005448A6">
              <w:rPr>
                <w:rStyle w:val="Hyperlink"/>
              </w:rPr>
              <w:t>White Stripes, The - Seven Bean Salad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799F50B5" w14:textId="29E1A67F" w:rsidR="0082658A" w:rsidRDefault="0082658A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813609" w:history="1">
            <w:r w:rsidRPr="005448A6">
              <w:rPr>
                <w:rStyle w:val="Hyperlink"/>
              </w:rPr>
              <w:t>Zombies, The - Tell Her (Beans) 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_Toc198813609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14:paraId="01B1AE39" w14:textId="6FE81D5F" w:rsidR="00BF1035" w:rsidRDefault="00BF1035" w:rsidP="00EC3A2C">
          <w:r>
            <w:rPr>
              <w:noProof/>
            </w:rPr>
            <w:fldChar w:fldCharType="end"/>
          </w:r>
        </w:p>
      </w:sdtContent>
    </w:sdt>
    <w:p w14:paraId="258EAC4C" w14:textId="77777777" w:rsidR="00EF0CBF" w:rsidRPr="00EF0CBF" w:rsidRDefault="00EF0CBF" w:rsidP="00EC3A2C"/>
    <w:p w14:paraId="071D812F" w14:textId="77777777" w:rsidR="00E1275D" w:rsidRDefault="00E1275D" w:rsidP="00EC3A2C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sectPr w:rsidR="00E1275D" w:rsidSect="00E1275D">
          <w:footerReference w:type="even" r:id="rId12"/>
          <w:footerReference w:type="default" r:id="rId13"/>
          <w:pgSz w:w="12240" w:h="15840"/>
          <w:pgMar w:top="1440" w:right="1440" w:bottom="1440" w:left="1440" w:header="288" w:footer="720" w:gutter="0"/>
          <w:pgNumType w:start="1"/>
          <w:cols w:space="720"/>
          <w:titlePg/>
          <w:docGrid w:linePitch="360"/>
        </w:sectPr>
      </w:pPr>
    </w:p>
    <w:p w14:paraId="65A3B483" w14:textId="28BFD510" w:rsidR="005C6D45" w:rsidRDefault="00BF1035" w:rsidP="00EC3A2C">
      <w:pPr>
        <w:pStyle w:val="Heading1"/>
      </w:pPr>
      <w:bookmarkStart w:id="0" w:name="_Toc198813564"/>
      <w:r>
        <w:lastRenderedPageBreak/>
        <w:t>5th Dimension - Age of Favarius</w:t>
      </w:r>
      <w:bookmarkEnd w:id="0"/>
    </w:p>
    <w:p w14:paraId="702B4201" w14:textId="77777777" w:rsidR="008F6C48" w:rsidRDefault="008F6C48" w:rsidP="008F6C48">
      <w:r>
        <w:t>When the year is in the Seventh Month</w:t>
      </w:r>
    </w:p>
    <w:p w14:paraId="46902210" w14:textId="77777777" w:rsidR="008F6C48" w:rsidRDefault="008F6C48" w:rsidP="008F6C48">
      <w:r>
        <w:t>And all the stalks are fully green</w:t>
      </w:r>
    </w:p>
    <w:p w14:paraId="2277A9D7" w14:textId="77777777" w:rsidR="008F6C48" w:rsidRDefault="008F6C48" w:rsidP="008F6C48">
      <w:r>
        <w:t>Then we will pick the garden</w:t>
      </w:r>
    </w:p>
    <w:p w14:paraId="63BB5167" w14:textId="77777777" w:rsidR="008F6C48" w:rsidRDefault="008F6C48" w:rsidP="008F6C48">
      <w:r>
        <w:t>It's time to harvest beans</w:t>
      </w:r>
    </w:p>
    <w:p w14:paraId="242ED461" w14:textId="77777777" w:rsidR="008F6C48" w:rsidRDefault="008F6C48" w:rsidP="008F6C48"/>
    <w:p w14:paraId="33965FA9" w14:textId="77777777" w:rsidR="008F6C48" w:rsidRDefault="008F6C48" w:rsidP="008F6C48">
      <w:r>
        <w:t>This is the dawning of the age of Favarius</w:t>
      </w:r>
    </w:p>
    <w:p w14:paraId="2AE0A8BE" w14:textId="77777777" w:rsidR="008F6C48" w:rsidRDefault="008F6C48" w:rsidP="008F6C48">
      <w:r>
        <w:t>Age of Favarius</w:t>
      </w:r>
    </w:p>
    <w:p w14:paraId="07B64C68" w14:textId="77777777" w:rsidR="008F6C48" w:rsidRDefault="008F6C48" w:rsidP="008F6C48">
      <w:r>
        <w:t>Favarius</w:t>
      </w:r>
    </w:p>
    <w:p w14:paraId="779DDAEA" w14:textId="77777777" w:rsidR="008F6C48" w:rsidRDefault="008F6C48" w:rsidP="008F6C48">
      <w:r>
        <w:t>Favarius</w:t>
      </w:r>
    </w:p>
    <w:p w14:paraId="7DE4387E" w14:textId="77777777" w:rsidR="008F6C48" w:rsidRDefault="008F6C48" w:rsidP="008F6C48"/>
    <w:p w14:paraId="375832C9" w14:textId="77777777" w:rsidR="008F6C48" w:rsidRDefault="008F6C48" w:rsidP="008F6C48">
      <w:r>
        <w:t>Harmony and understanding</w:t>
      </w:r>
    </w:p>
    <w:p w14:paraId="4DA109FB" w14:textId="77777777" w:rsidR="008F6C48" w:rsidRDefault="008F6C48" w:rsidP="008F6C48">
      <w:r>
        <w:t>Cooperate on bean gathering</w:t>
      </w:r>
    </w:p>
    <w:p w14:paraId="3608CE88" w14:textId="77777777" w:rsidR="008F6C48" w:rsidRDefault="008F6C48" w:rsidP="008F6C48">
      <w:r>
        <w:t>No more hunger or anemia</w:t>
      </w:r>
    </w:p>
    <w:p w14:paraId="0AE803E9" w14:textId="77777777" w:rsidR="008F6C48" w:rsidRDefault="008F6C48" w:rsidP="008F6C48">
      <w:r>
        <w:t>Haricots of old Bohemia</w:t>
      </w:r>
    </w:p>
    <w:p w14:paraId="01EAC695" w14:textId="77777777" w:rsidR="008F6C48" w:rsidRDefault="008F6C48" w:rsidP="008F6C48">
      <w:r>
        <w:t>Mystic legume revelation</w:t>
      </w:r>
    </w:p>
    <w:p w14:paraId="26D0F9CD" w14:textId="77777777" w:rsidR="008F6C48" w:rsidRDefault="008F6C48" w:rsidP="008F6C48">
      <w:r>
        <w:t>And the bean's true liberation</w:t>
      </w:r>
    </w:p>
    <w:p w14:paraId="3A0C05BE" w14:textId="77777777" w:rsidR="008F6C48" w:rsidRDefault="008F6C48" w:rsidP="008F6C48">
      <w:r>
        <w:t>Favarius</w:t>
      </w:r>
    </w:p>
    <w:p w14:paraId="7A451373" w14:textId="77777777" w:rsidR="008F6C48" w:rsidRDefault="008F6C48" w:rsidP="008F6C48">
      <w:r>
        <w:t>Favarius</w:t>
      </w:r>
    </w:p>
    <w:p w14:paraId="47082347" w14:textId="77777777" w:rsidR="008F6C48" w:rsidRDefault="008F6C48" w:rsidP="008F6C48"/>
    <w:p w14:paraId="1E3E486A" w14:textId="77777777" w:rsidR="008F6C48" w:rsidRDefault="008F6C48" w:rsidP="008F6C48">
      <w:r>
        <w:t>When the year is in the Seventh Month</w:t>
      </w:r>
    </w:p>
    <w:p w14:paraId="566CDA61" w14:textId="77777777" w:rsidR="008F6C48" w:rsidRDefault="008F6C48" w:rsidP="008F6C48">
      <w:r>
        <w:t>And all the stalks are fully green</w:t>
      </w:r>
    </w:p>
    <w:p w14:paraId="2902AD35" w14:textId="77777777" w:rsidR="008F6C48" w:rsidRDefault="008F6C48" w:rsidP="008F6C48">
      <w:r>
        <w:t>Then we will pick the garden</w:t>
      </w:r>
    </w:p>
    <w:p w14:paraId="66BB884B" w14:textId="77777777" w:rsidR="008F6C48" w:rsidRDefault="008F6C48" w:rsidP="008F6C48">
      <w:r>
        <w:t>It's time to harvest beans</w:t>
      </w:r>
    </w:p>
    <w:p w14:paraId="43688E5F" w14:textId="77777777" w:rsidR="008F6C48" w:rsidRDefault="008F6C48" w:rsidP="008F6C48"/>
    <w:p w14:paraId="1D2AA649" w14:textId="77777777" w:rsidR="008F6C48" w:rsidRDefault="008F6C48" w:rsidP="008F6C48">
      <w:r>
        <w:t>This is the dawning of the age of Favarius</w:t>
      </w:r>
    </w:p>
    <w:p w14:paraId="0839F4D9" w14:textId="77777777" w:rsidR="008F6C48" w:rsidRDefault="008F6C48" w:rsidP="008F6C48">
      <w:r>
        <w:t>Age of Favarius</w:t>
      </w:r>
    </w:p>
    <w:p w14:paraId="3272D065" w14:textId="77777777" w:rsidR="008F6C48" w:rsidRDefault="008F6C48" w:rsidP="008F6C48">
      <w:r>
        <w:t>Favarius</w:t>
      </w:r>
    </w:p>
    <w:p w14:paraId="79B188EE" w14:textId="77777777" w:rsidR="008F6C48" w:rsidRDefault="008F6C48" w:rsidP="008F6C48">
      <w:r>
        <w:t>Favarius</w:t>
      </w:r>
    </w:p>
    <w:p w14:paraId="2ADF154A" w14:textId="77777777" w:rsidR="008F6C48" w:rsidRDefault="008F6C48" w:rsidP="008F6C48">
      <w:r>
        <w:t>Favarius</w:t>
      </w:r>
    </w:p>
    <w:p w14:paraId="4B40710E" w14:textId="77777777" w:rsidR="008F6C48" w:rsidRDefault="008F6C48" w:rsidP="008F6C48">
      <w:r>
        <w:t>Favarius</w:t>
      </w:r>
    </w:p>
    <w:p w14:paraId="023DF045" w14:textId="77777777" w:rsidR="008F6C48" w:rsidRDefault="008F6C48" w:rsidP="008F6C48"/>
    <w:p w14:paraId="1D3733CD" w14:textId="77777777" w:rsidR="008F6C48" w:rsidRDefault="008F6C48" w:rsidP="008F6C48">
      <w:r>
        <w:t>Let the sun-shine</w:t>
      </w:r>
    </w:p>
    <w:p w14:paraId="69CB03CF" w14:textId="77777777" w:rsidR="008F6C48" w:rsidRDefault="008F6C48" w:rsidP="008F6C48">
      <w:r>
        <w:t>Let the sun-shine in</w:t>
      </w:r>
    </w:p>
    <w:p w14:paraId="2C5DFFDB" w14:textId="77777777" w:rsidR="008F6C48" w:rsidRDefault="008F6C48" w:rsidP="008F6C48">
      <w:r>
        <w:t>The sun-shine in</w:t>
      </w:r>
    </w:p>
    <w:p w14:paraId="2D2D3E5D" w14:textId="77777777" w:rsidR="008F6C48" w:rsidRDefault="008F6C48" w:rsidP="008F6C48">
      <w:r>
        <w:t>Let the sun-shine</w:t>
      </w:r>
    </w:p>
    <w:p w14:paraId="3BBE4C67" w14:textId="77777777" w:rsidR="008F6C48" w:rsidRDefault="008F6C48" w:rsidP="008F6C48">
      <w:r>
        <w:t>Let the sun-shine in</w:t>
      </w:r>
    </w:p>
    <w:p w14:paraId="31A1458C" w14:textId="4E95FE6C" w:rsidR="00BF1035" w:rsidRPr="00E1275D" w:rsidRDefault="008F6C48" w:rsidP="008F6C48">
      <w:r>
        <w:t>The sun-shine in</w:t>
      </w:r>
    </w:p>
    <w:p w14:paraId="265777E1" w14:textId="7BFAE20F" w:rsidR="005C6D45" w:rsidRDefault="00BF1035" w:rsidP="00EC3A2C">
      <w:pPr>
        <w:pStyle w:val="Heading1"/>
      </w:pPr>
      <w:bookmarkStart w:id="1" w:name="_Toc198813565"/>
      <w:r>
        <w:lastRenderedPageBreak/>
        <w:t>a-ha - Take on Beans</w:t>
      </w:r>
      <w:bookmarkEnd w:id="1"/>
    </w:p>
    <w:p w14:paraId="76E594DB" w14:textId="77777777" w:rsidR="00B7362C" w:rsidRPr="00EC3A2C" w:rsidRDefault="00B7362C" w:rsidP="00EC3A2C">
      <w:bookmarkStart w:id="2" w:name="_Toc522551271"/>
      <w:bookmarkStart w:id="3" w:name="_Toc522551309"/>
      <w:bookmarkStart w:id="4" w:name="_Toc522551958"/>
      <w:r w:rsidRPr="00EC3A2C">
        <w:t xml:space="preserve">We're talking away  </w:t>
      </w:r>
    </w:p>
    <w:p w14:paraId="608C95FC" w14:textId="77777777" w:rsidR="00B7362C" w:rsidRDefault="00B7362C" w:rsidP="00EC3A2C">
      <w:r>
        <w:t xml:space="preserve">I don't know what I'm to bake  </w:t>
      </w:r>
    </w:p>
    <w:p w14:paraId="0C62CB47" w14:textId="77777777" w:rsidR="00B7362C" w:rsidRDefault="00B7362C" w:rsidP="00EC3A2C">
      <w:r>
        <w:t xml:space="preserve">I'll bake it anyway  </w:t>
      </w:r>
    </w:p>
    <w:p w14:paraId="451D1765" w14:textId="77777777" w:rsidR="00B7362C" w:rsidRDefault="00B7362C" w:rsidP="00EC3A2C">
      <w:r>
        <w:t xml:space="preserve">Today is another day to feed you  </w:t>
      </w:r>
    </w:p>
    <w:p w14:paraId="081744CD" w14:textId="77777777" w:rsidR="00B7362C" w:rsidRDefault="00B7362C" w:rsidP="00EC3A2C">
      <w:r>
        <w:t xml:space="preserve">Fryin' away  </w:t>
      </w:r>
    </w:p>
    <w:p w14:paraId="7FB72E68" w14:textId="77777777" w:rsidR="00B7362C" w:rsidRDefault="00B7362C" w:rsidP="00EC3A2C">
      <w:r>
        <w:t>Oh, I'll be comin' for your beans, okay</w:t>
      </w:r>
    </w:p>
    <w:p w14:paraId="317C45FE" w14:textId="77777777" w:rsidR="00B7362C" w:rsidRDefault="00B7362C" w:rsidP="00EC3A2C"/>
    <w:p w14:paraId="0795DEA5" w14:textId="77777777" w:rsidR="00B7362C" w:rsidRDefault="00B7362C" w:rsidP="00EC3A2C">
      <w:r>
        <w:t xml:space="preserve">Take on beans  </w:t>
      </w:r>
    </w:p>
    <w:p w14:paraId="1B8B0A5A" w14:textId="77777777" w:rsidR="00B7362C" w:rsidRDefault="00B7362C" w:rsidP="00EC3A2C">
      <w:r>
        <w:t xml:space="preserve">Take beans on  </w:t>
      </w:r>
    </w:p>
    <w:p w14:paraId="4018F131" w14:textId="77777777" w:rsidR="00B7362C" w:rsidRDefault="00B7362C" w:rsidP="00EC3A2C">
      <w:r>
        <w:t xml:space="preserve">I'll be gone  </w:t>
      </w:r>
    </w:p>
    <w:p w14:paraId="17E9BE1E" w14:textId="77777777" w:rsidR="00B7362C" w:rsidRDefault="00B7362C" w:rsidP="00EC3A2C">
      <w:r>
        <w:t>In a day or two</w:t>
      </w:r>
    </w:p>
    <w:p w14:paraId="7D2F4C27" w14:textId="77777777" w:rsidR="00B7362C" w:rsidRDefault="00B7362C" w:rsidP="00EC3A2C"/>
    <w:p w14:paraId="1A896A68" w14:textId="77777777" w:rsidR="00B7362C" w:rsidRDefault="00B7362C" w:rsidP="00EC3A2C">
      <w:r>
        <w:t xml:space="preserve">So needless to say  </w:t>
      </w:r>
    </w:p>
    <w:p w14:paraId="24C3E389" w14:textId="77777777" w:rsidR="00B7362C" w:rsidRDefault="00B7362C" w:rsidP="00EC3A2C">
      <w:r>
        <w:t xml:space="preserve">I'm odds and ends  </w:t>
      </w:r>
    </w:p>
    <w:p w14:paraId="09FCCAC0" w14:textId="77777777" w:rsidR="00B7362C" w:rsidRDefault="00B7362C" w:rsidP="00EC3A2C">
      <w:r>
        <w:t xml:space="preserve">But I'll be cookin' away  </w:t>
      </w:r>
    </w:p>
    <w:p w14:paraId="41FAE245" w14:textId="77777777" w:rsidR="00B7362C" w:rsidRDefault="00B7362C" w:rsidP="00EC3A2C">
      <w:r>
        <w:t xml:space="preserve">Slowly learnin' that dinner's okay  </w:t>
      </w:r>
    </w:p>
    <w:p w14:paraId="50C74596" w14:textId="77777777" w:rsidR="00B7362C" w:rsidRDefault="00B7362C" w:rsidP="00EC3A2C">
      <w:r>
        <w:t xml:space="preserve">Say after me  </w:t>
      </w:r>
    </w:p>
    <w:p w14:paraId="07C56124" w14:textId="77777777" w:rsidR="00B7362C" w:rsidRDefault="00B7362C" w:rsidP="00EC3A2C">
      <w:r>
        <w:t>It's much better to be sated than hungry</w:t>
      </w:r>
    </w:p>
    <w:p w14:paraId="3A2C46CB" w14:textId="77777777" w:rsidR="00B7362C" w:rsidRDefault="00B7362C" w:rsidP="00EC3A2C"/>
    <w:p w14:paraId="4FA4B3BC" w14:textId="77777777" w:rsidR="00B7362C" w:rsidRDefault="00B7362C" w:rsidP="00EC3A2C">
      <w:r>
        <w:t xml:space="preserve">Take on beans  </w:t>
      </w:r>
    </w:p>
    <w:p w14:paraId="7C9012E7" w14:textId="77777777" w:rsidR="00B7362C" w:rsidRDefault="00B7362C" w:rsidP="00EC3A2C">
      <w:r>
        <w:t xml:space="preserve">Take beans on  </w:t>
      </w:r>
    </w:p>
    <w:p w14:paraId="3E321F6E" w14:textId="77777777" w:rsidR="00B7362C" w:rsidRDefault="00B7362C" w:rsidP="00EC3A2C">
      <w:r>
        <w:t xml:space="preserve">I'll be gone  </w:t>
      </w:r>
    </w:p>
    <w:p w14:paraId="23EC8E03" w14:textId="77777777" w:rsidR="00B7362C" w:rsidRDefault="00B7362C" w:rsidP="00EC3A2C">
      <w:r>
        <w:t>In a day or two</w:t>
      </w:r>
    </w:p>
    <w:p w14:paraId="4510D4C4" w14:textId="77777777" w:rsidR="00B7362C" w:rsidRDefault="00B7362C" w:rsidP="00EC3A2C"/>
    <w:p w14:paraId="31BF4E94" w14:textId="77777777" w:rsidR="00B7362C" w:rsidRDefault="00B7362C" w:rsidP="00EC3A2C">
      <w:r>
        <w:t xml:space="preserve">All the things that you bake, yeah  </w:t>
      </w:r>
    </w:p>
    <w:p w14:paraId="13364269" w14:textId="77777777" w:rsidR="00B7362C" w:rsidRDefault="00B7362C" w:rsidP="00EC3A2C">
      <w:r>
        <w:t xml:space="preserve">Is it life or just to play my hungers away?  </w:t>
      </w:r>
    </w:p>
    <w:p w14:paraId="239E63EE" w14:textId="77777777" w:rsidR="00B7362C" w:rsidRDefault="00B7362C" w:rsidP="00EC3A2C">
      <w:r>
        <w:t xml:space="preserve">You're all the things I've got to remember  </w:t>
      </w:r>
    </w:p>
    <w:p w14:paraId="0E6C5444" w14:textId="77777777" w:rsidR="00B7362C" w:rsidRDefault="00B7362C" w:rsidP="00EC3A2C">
      <w:r>
        <w:t xml:space="preserve">You're frying' away  </w:t>
      </w:r>
    </w:p>
    <w:p w14:paraId="6CE96E05" w14:textId="77777777" w:rsidR="00B7362C" w:rsidRDefault="00B7362C" w:rsidP="00EC3A2C">
      <w:r>
        <w:t>I'll be comin' for your beans okay</w:t>
      </w:r>
    </w:p>
    <w:p w14:paraId="522EB44B" w14:textId="77777777" w:rsidR="00B7362C" w:rsidRDefault="00B7362C" w:rsidP="00EC3A2C"/>
    <w:p w14:paraId="64C79276" w14:textId="77777777" w:rsidR="00B7362C" w:rsidRDefault="00B7362C" w:rsidP="00EC3A2C">
      <w:r>
        <w:t xml:space="preserve">Take on beans  </w:t>
      </w:r>
    </w:p>
    <w:p w14:paraId="574AA450" w14:textId="77777777" w:rsidR="00B7362C" w:rsidRDefault="00B7362C" w:rsidP="00EC3A2C">
      <w:r>
        <w:t xml:space="preserve">Take beans on  </w:t>
      </w:r>
    </w:p>
    <w:p w14:paraId="658E7D08" w14:textId="77777777" w:rsidR="00B7362C" w:rsidRDefault="00B7362C" w:rsidP="00EC3A2C">
      <w:r>
        <w:t xml:space="preserve">I'll be gone  </w:t>
      </w:r>
    </w:p>
    <w:p w14:paraId="265F924B" w14:textId="77777777" w:rsidR="00B7362C" w:rsidRDefault="00B7362C" w:rsidP="00EC3A2C">
      <w:r>
        <w:t xml:space="preserve">In a day  </w:t>
      </w:r>
    </w:p>
    <w:p w14:paraId="7F9AE5CB" w14:textId="29476AB7" w:rsidR="00BF1035" w:rsidRDefault="00BF1035" w:rsidP="00EC3A2C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534CF6F8" w14:textId="00F8064A" w:rsidR="005C6D45" w:rsidRDefault="00BF1035" w:rsidP="00EC3A2C">
      <w:pPr>
        <w:pStyle w:val="Heading1"/>
      </w:pPr>
      <w:bookmarkStart w:id="5" w:name="_Toc198813566"/>
      <w:bookmarkEnd w:id="2"/>
      <w:bookmarkEnd w:id="3"/>
      <w:bookmarkEnd w:id="4"/>
      <w:r>
        <w:lastRenderedPageBreak/>
        <w:t>ABBA - Dancing Bean</w:t>
      </w:r>
      <w:bookmarkEnd w:id="5"/>
    </w:p>
    <w:p w14:paraId="6E9553D7" w14:textId="204A5EEE" w:rsidR="00166EF4" w:rsidRDefault="00166EF4" w:rsidP="00166EF4">
      <w:r>
        <w:t>Ooh</w:t>
      </w:r>
      <w:r w:rsidR="005C2C12">
        <w:t>, y</w:t>
      </w:r>
      <w:r>
        <w:t>ou can dance</w:t>
      </w:r>
      <w:r w:rsidR="005C2C12">
        <w:t>, y</w:t>
      </w:r>
      <w:r>
        <w:t>ou can fry</w:t>
      </w:r>
    </w:p>
    <w:p w14:paraId="71BE41C9" w14:textId="77777777" w:rsidR="00166EF4" w:rsidRDefault="00166EF4" w:rsidP="00166EF4">
      <w:r>
        <w:t>Having the time of your life</w:t>
      </w:r>
    </w:p>
    <w:p w14:paraId="1F3F9BEE" w14:textId="3D427B0E" w:rsidR="00166EF4" w:rsidRDefault="00166EF4" w:rsidP="00166EF4">
      <w:r>
        <w:t>Ooh, see that bean</w:t>
      </w:r>
      <w:r w:rsidR="005C2C12">
        <w:t>, w</w:t>
      </w:r>
      <w:r>
        <w:t>atch that scene</w:t>
      </w:r>
    </w:p>
    <w:p w14:paraId="664DAA03" w14:textId="77777777" w:rsidR="00166EF4" w:rsidRDefault="00166EF4" w:rsidP="00166EF4">
      <w:r>
        <w:t>Digging the dancing bean</w:t>
      </w:r>
    </w:p>
    <w:p w14:paraId="4C8029E7" w14:textId="77777777" w:rsidR="00166EF4" w:rsidRDefault="00166EF4" w:rsidP="00166EF4"/>
    <w:p w14:paraId="6BD46393" w14:textId="77777777" w:rsidR="00166EF4" w:rsidRDefault="00166EF4" w:rsidP="00166EF4">
      <w:r>
        <w:t>Friday night and the stove's on low</w:t>
      </w:r>
    </w:p>
    <w:p w14:paraId="4DFCE461" w14:textId="77777777" w:rsidR="00166EF4" w:rsidRDefault="00166EF4" w:rsidP="00166EF4">
      <w:r>
        <w:t>Looking out for a grill to go</w:t>
      </w:r>
    </w:p>
    <w:p w14:paraId="11D3FDB7" w14:textId="5BC5DF9E" w:rsidR="00166EF4" w:rsidRDefault="00166EF4" w:rsidP="00166EF4">
      <w:r>
        <w:t>Where they add the right spice</w:t>
      </w:r>
      <w:r w:rsidR="005C2C12">
        <w:t>, g</w:t>
      </w:r>
      <w:r>
        <w:t>etting in the pot</w:t>
      </w:r>
    </w:p>
    <w:p w14:paraId="0CB90F8E" w14:textId="77777777" w:rsidR="00166EF4" w:rsidRDefault="00166EF4" w:rsidP="00166EF4">
      <w:r>
        <w:t>You come to look for a crock</w:t>
      </w:r>
    </w:p>
    <w:p w14:paraId="3296654C" w14:textId="77777777" w:rsidR="00166EF4" w:rsidRDefault="00166EF4" w:rsidP="00166EF4"/>
    <w:p w14:paraId="4EB8DC9D" w14:textId="77777777" w:rsidR="00166EF4" w:rsidRDefault="00166EF4" w:rsidP="00166EF4">
      <w:r>
        <w:t>Anybody could be that chef</w:t>
      </w:r>
    </w:p>
    <w:p w14:paraId="24F4623B" w14:textId="77777777" w:rsidR="00166EF4" w:rsidRDefault="00166EF4" w:rsidP="00166EF4">
      <w:r>
        <w:t>Night is young and the kitchen's a mess</w:t>
      </w:r>
    </w:p>
    <w:p w14:paraId="35EA2B97" w14:textId="5A4E320C" w:rsidR="00166EF4" w:rsidRDefault="00166EF4" w:rsidP="00166EF4">
      <w:r>
        <w:t>With a bit of kosher salt</w:t>
      </w:r>
      <w:r w:rsidR="00EC00AD">
        <w:t>, e</w:t>
      </w:r>
      <w:r>
        <w:t>verything is fine</w:t>
      </w:r>
    </w:p>
    <w:p w14:paraId="739705C3" w14:textId="77777777" w:rsidR="00166EF4" w:rsidRDefault="00166EF4" w:rsidP="00166EF4">
      <w:r>
        <w:t>You're in the mood for a snack</w:t>
      </w:r>
    </w:p>
    <w:p w14:paraId="03C4F5BE" w14:textId="77777777" w:rsidR="00166EF4" w:rsidRDefault="00166EF4" w:rsidP="00166EF4">
      <w:r>
        <w:t>And when you get the chance</w:t>
      </w:r>
    </w:p>
    <w:p w14:paraId="36141CB7" w14:textId="77777777" w:rsidR="00166EF4" w:rsidRDefault="00166EF4" w:rsidP="00166EF4"/>
    <w:p w14:paraId="3C9E7624" w14:textId="77777777" w:rsidR="00166EF4" w:rsidRDefault="00166EF4" w:rsidP="00166EF4">
      <w:r>
        <w:t>You are the dancing bean</w:t>
      </w:r>
    </w:p>
    <w:p w14:paraId="45D7F1AE" w14:textId="57B9BEF7" w:rsidR="00166EF4" w:rsidRDefault="00166EF4" w:rsidP="00166EF4">
      <w:r>
        <w:t>Fri-jo-lee</w:t>
      </w:r>
      <w:r w:rsidR="00EC00AD">
        <w:t>, t</w:t>
      </w:r>
      <w:r>
        <w:t>opped with sour cream</w:t>
      </w:r>
    </w:p>
    <w:p w14:paraId="085F818C" w14:textId="77777777" w:rsidR="00166EF4" w:rsidRDefault="00166EF4" w:rsidP="00166EF4">
      <w:r>
        <w:t>Dancing bean</w:t>
      </w:r>
    </w:p>
    <w:p w14:paraId="1F8979E0" w14:textId="77777777" w:rsidR="00B34456" w:rsidRDefault="00166EF4" w:rsidP="00166EF4">
      <w:r>
        <w:t>Staple of many world cuisines,</w:t>
      </w:r>
    </w:p>
    <w:p w14:paraId="52F98976" w14:textId="78155173" w:rsidR="00166EF4" w:rsidRDefault="00B34456" w:rsidP="00166EF4">
      <w:r>
        <w:t>O</w:t>
      </w:r>
      <w:r w:rsidR="00166EF4">
        <w:t>h yeah</w:t>
      </w:r>
    </w:p>
    <w:p w14:paraId="667F36AB" w14:textId="77777777" w:rsidR="00B34456" w:rsidRDefault="00B34456" w:rsidP="00166EF4"/>
    <w:p w14:paraId="15EB1A22" w14:textId="3F374ACD" w:rsidR="00166EF4" w:rsidRDefault="00166EF4" w:rsidP="00166EF4">
      <w:r>
        <w:t>You can dance</w:t>
      </w:r>
      <w:r w:rsidR="00B34456">
        <w:t>, y</w:t>
      </w:r>
      <w:r>
        <w:t>ou can fry</w:t>
      </w:r>
    </w:p>
    <w:p w14:paraId="77564F35" w14:textId="77777777" w:rsidR="00166EF4" w:rsidRDefault="00166EF4" w:rsidP="00166EF4">
      <w:r>
        <w:t>Having the time of your life</w:t>
      </w:r>
    </w:p>
    <w:p w14:paraId="692C931C" w14:textId="76BCB607" w:rsidR="00166EF4" w:rsidRDefault="00166EF4" w:rsidP="00166EF4">
      <w:r>
        <w:t>Ooh, see that bean</w:t>
      </w:r>
      <w:r w:rsidR="00B34456">
        <w:t>, w</w:t>
      </w:r>
      <w:r>
        <w:t>atch that scene</w:t>
      </w:r>
    </w:p>
    <w:p w14:paraId="6E147F85" w14:textId="77777777" w:rsidR="00166EF4" w:rsidRDefault="00166EF4" w:rsidP="00166EF4">
      <w:r>
        <w:t>Digging the dancing bean</w:t>
      </w:r>
    </w:p>
    <w:p w14:paraId="236D162B" w14:textId="77777777" w:rsidR="00166EF4" w:rsidRDefault="00166EF4" w:rsidP="00166EF4"/>
    <w:p w14:paraId="2AF8250C" w14:textId="77777777" w:rsidR="00166EF4" w:rsidRDefault="00166EF4" w:rsidP="00166EF4">
      <w:r>
        <w:t>You're a teaser, you turn 'em on</w:t>
      </w:r>
    </w:p>
    <w:p w14:paraId="0CB20465" w14:textId="77777777" w:rsidR="00166EF4" w:rsidRDefault="00166EF4" w:rsidP="00166EF4">
      <w:r>
        <w:t>Leave 'em hungrin' and then you're gone</w:t>
      </w:r>
    </w:p>
    <w:p w14:paraId="77CC985B" w14:textId="263B0E23" w:rsidR="00166EF4" w:rsidRDefault="00166EF4" w:rsidP="00166EF4">
      <w:r>
        <w:t>Looking out for another</w:t>
      </w:r>
      <w:r w:rsidR="00B34456">
        <w:t>, a</w:t>
      </w:r>
      <w:r>
        <w:t>nyone will do</w:t>
      </w:r>
    </w:p>
    <w:p w14:paraId="7EFDE4B3" w14:textId="77777777" w:rsidR="00166EF4" w:rsidRDefault="00166EF4" w:rsidP="00166EF4">
      <w:r>
        <w:t>You're in the mood for a snack</w:t>
      </w:r>
    </w:p>
    <w:p w14:paraId="0F2169EC" w14:textId="77777777" w:rsidR="00B34456" w:rsidRDefault="00166EF4" w:rsidP="00166EF4">
      <w:r>
        <w:t>And when you get the chance</w:t>
      </w:r>
    </w:p>
    <w:p w14:paraId="01B49D14" w14:textId="77777777" w:rsidR="00B34456" w:rsidRDefault="00B34456" w:rsidP="00166EF4"/>
    <w:p w14:paraId="08FAA8A3" w14:textId="77777777" w:rsidR="00B34456" w:rsidRDefault="00B34456" w:rsidP="00B34456">
      <w:r>
        <w:t>You are the dancing bean</w:t>
      </w:r>
    </w:p>
    <w:p w14:paraId="13243AAE" w14:textId="77777777" w:rsidR="00B34456" w:rsidRDefault="00B34456" w:rsidP="00B34456">
      <w:r>
        <w:t>Fri-jo-lee, topped with sour cream</w:t>
      </w:r>
    </w:p>
    <w:p w14:paraId="6FEBD7ED" w14:textId="77777777" w:rsidR="00B34456" w:rsidRDefault="00B34456" w:rsidP="00B34456">
      <w:r>
        <w:t>Dancing bean</w:t>
      </w:r>
    </w:p>
    <w:p w14:paraId="45C78EEE" w14:textId="77777777" w:rsidR="00B34456" w:rsidRDefault="00B34456" w:rsidP="00B34456">
      <w:r>
        <w:t>Staple of many world cuisines,</w:t>
      </w:r>
    </w:p>
    <w:p w14:paraId="13C30B05" w14:textId="77777777" w:rsidR="00B34456" w:rsidRDefault="00B34456" w:rsidP="00B34456">
      <w:r>
        <w:t>Oh yeah</w:t>
      </w:r>
    </w:p>
    <w:p w14:paraId="22689FA2" w14:textId="495FF34C" w:rsidR="000931A8" w:rsidRDefault="000931A8" w:rsidP="009A6188">
      <w:r>
        <w:br w:type="page"/>
      </w:r>
    </w:p>
    <w:p w14:paraId="5FF1AD90" w14:textId="2C929D7A" w:rsidR="00996AFA" w:rsidRDefault="00996AFA" w:rsidP="00996AFA">
      <w:pPr>
        <w:pStyle w:val="Heading1"/>
      </w:pPr>
      <w:bookmarkStart w:id="6" w:name="_Toc198813567"/>
      <w:r w:rsidRPr="000C225B">
        <w:lastRenderedPageBreak/>
        <w:t xml:space="preserve">ABBA - Gimme Gimme Gimme (a </w:t>
      </w:r>
      <w:r w:rsidR="009A6188">
        <w:t>Bean</w:t>
      </w:r>
      <w:r w:rsidRPr="000C225B">
        <w:t xml:space="preserve"> After Midnight)</w:t>
      </w:r>
      <w:bookmarkEnd w:id="6"/>
    </w:p>
    <w:p w14:paraId="1C2FD83E" w14:textId="77777777" w:rsidR="00651C9E" w:rsidRDefault="00651C9E" w:rsidP="00AB3CE8">
      <w:r>
        <w:t>Half-past twelve</w:t>
      </w:r>
    </w:p>
    <w:p w14:paraId="728794A4" w14:textId="77777777" w:rsidR="00651C9E" w:rsidRDefault="00651C9E" w:rsidP="00AB3CE8">
      <w:r>
        <w:t>And I'm watching the late show in my flat all alone</w:t>
      </w:r>
    </w:p>
    <w:p w14:paraId="565E5AC7" w14:textId="77777777" w:rsidR="00651C9E" w:rsidRDefault="00651C9E" w:rsidP="00AB3CE8">
      <w:r>
        <w:t>How I hate to spend the evening on my own</w:t>
      </w:r>
    </w:p>
    <w:p w14:paraId="7CCD603A" w14:textId="77777777" w:rsidR="00651C9E" w:rsidRDefault="00651C9E" w:rsidP="00AB3CE8">
      <w:r>
        <w:t>Belly growls</w:t>
      </w:r>
    </w:p>
    <w:p w14:paraId="6DF18C66" w14:textId="77777777" w:rsidR="00651C9E" w:rsidRDefault="00651C9E" w:rsidP="00AB3CE8">
      <w:r>
        <w:t>Rumbling inside my tummy as I look around the room</w:t>
      </w:r>
    </w:p>
    <w:p w14:paraId="66A424A8" w14:textId="77777777" w:rsidR="00651C9E" w:rsidRDefault="00651C9E" w:rsidP="00AB3CE8">
      <w:r>
        <w:t>And it makes me so depressed to feel the gloom</w:t>
      </w:r>
    </w:p>
    <w:p w14:paraId="421F27C2" w14:textId="77777777" w:rsidR="00651C9E" w:rsidRDefault="00651C9E" w:rsidP="00AB3CE8"/>
    <w:p w14:paraId="40451871" w14:textId="77777777" w:rsidR="00651C9E" w:rsidRDefault="00651C9E" w:rsidP="00AB3CE8">
      <w:r>
        <w:t>There's not a chef out there</w:t>
      </w:r>
    </w:p>
    <w:p w14:paraId="35C76E29" w14:textId="77777777" w:rsidR="00651C9E" w:rsidRDefault="00651C9E" w:rsidP="00AB3CE8">
      <w:r>
        <w:t>My dinner's unprepared</w:t>
      </w:r>
    </w:p>
    <w:p w14:paraId="5E22FBE3" w14:textId="77777777" w:rsidR="00892BB7" w:rsidRDefault="00892BB7" w:rsidP="00AB3CE8"/>
    <w:p w14:paraId="3ED9DCD5" w14:textId="77777777" w:rsidR="00651C9E" w:rsidRDefault="00651C9E" w:rsidP="00AB3CE8">
      <w:r>
        <w:t>Gimme, gimme, gimme a bean after midnight</w:t>
      </w:r>
    </w:p>
    <w:p w14:paraId="46F9AB39" w14:textId="77777777" w:rsidR="00651C9E" w:rsidRDefault="00651C9E" w:rsidP="00AB3CE8">
      <w:r>
        <w:t>Won't somebody help me chase the hunger away?</w:t>
      </w:r>
    </w:p>
    <w:p w14:paraId="732A8D5C" w14:textId="77777777" w:rsidR="00651C9E" w:rsidRDefault="00651C9E" w:rsidP="00AB3CE8">
      <w:r>
        <w:t>Gimme, gimme, gimme a bean after midnight</w:t>
      </w:r>
    </w:p>
    <w:p w14:paraId="427DF297" w14:textId="77777777" w:rsidR="00651C9E" w:rsidRDefault="00651C9E" w:rsidP="00AB3CE8">
      <w:r>
        <w:t>Take me through the famine to the break of the day</w:t>
      </w:r>
    </w:p>
    <w:p w14:paraId="74D0618B" w14:textId="77777777" w:rsidR="00651C9E" w:rsidRDefault="00651C9E" w:rsidP="00AB3CE8"/>
    <w:p w14:paraId="793B17C4" w14:textId="77777777" w:rsidR="00651C9E" w:rsidRDefault="00651C9E" w:rsidP="00AB3CE8">
      <w:r>
        <w:t>TV chefs</w:t>
      </w:r>
    </w:p>
    <w:p w14:paraId="6B0BA739" w14:textId="77777777" w:rsidR="00651C9E" w:rsidRDefault="00651C9E" w:rsidP="00AB3CE8">
      <w:r>
        <w:t>Have their ingredients pre-prepped with a dish in the oven</w:t>
      </w:r>
    </w:p>
    <w:p w14:paraId="391B1AA3" w14:textId="77777777" w:rsidR="00651C9E" w:rsidRDefault="00651C9E" w:rsidP="00AB3CE8">
      <w:r>
        <w:t>It's so different from the world I'm living in</w:t>
      </w:r>
    </w:p>
    <w:p w14:paraId="5FD9AC77" w14:textId="77777777" w:rsidR="00651C9E" w:rsidRDefault="00651C9E" w:rsidP="00AB3CE8">
      <w:r>
        <w:t>Tired of TV</w:t>
      </w:r>
    </w:p>
    <w:p w14:paraId="3CBA357C" w14:textId="77777777" w:rsidR="00651C9E" w:rsidRDefault="00651C9E" w:rsidP="00AB3CE8">
      <w:r>
        <w:t>I open the window and I gaze into the night</w:t>
      </w:r>
    </w:p>
    <w:p w14:paraId="4EA2B13C" w14:textId="77777777" w:rsidR="00651C9E" w:rsidRDefault="00651C9E" w:rsidP="00AB3CE8">
      <w:r>
        <w:t>But there's nothing there to see, no one in sight</w:t>
      </w:r>
    </w:p>
    <w:p w14:paraId="527626CF" w14:textId="77777777" w:rsidR="00651C9E" w:rsidRDefault="00651C9E" w:rsidP="00AB3CE8"/>
    <w:p w14:paraId="19BBAF24" w14:textId="77777777" w:rsidR="00651C9E" w:rsidRDefault="00651C9E" w:rsidP="00AB3CE8">
      <w:r>
        <w:t>There's not a chef out there</w:t>
      </w:r>
    </w:p>
    <w:p w14:paraId="503AA6AF" w14:textId="77777777" w:rsidR="00651C9E" w:rsidRDefault="00651C9E" w:rsidP="00AB3CE8">
      <w:r>
        <w:t>My dinner's unprepared</w:t>
      </w:r>
    </w:p>
    <w:p w14:paraId="7827E726" w14:textId="77777777" w:rsidR="00892BB7" w:rsidRDefault="00892BB7" w:rsidP="00AB3CE8"/>
    <w:p w14:paraId="751960A9" w14:textId="77777777" w:rsidR="00651C9E" w:rsidRDefault="00651C9E" w:rsidP="00AB3CE8">
      <w:r>
        <w:t>Gimme, gimme, gimme a bean after midnight</w:t>
      </w:r>
    </w:p>
    <w:p w14:paraId="699E3278" w14:textId="77777777" w:rsidR="00651C9E" w:rsidRDefault="00651C9E" w:rsidP="00AB3CE8">
      <w:r>
        <w:t>Won't somebody help me chase the hunger away?</w:t>
      </w:r>
    </w:p>
    <w:p w14:paraId="75032831" w14:textId="77777777" w:rsidR="00651C9E" w:rsidRDefault="00651C9E" w:rsidP="00AB3CE8">
      <w:r>
        <w:t>Gimme, gimme, gimme a bean after midnight</w:t>
      </w:r>
    </w:p>
    <w:p w14:paraId="1529D0A5" w14:textId="77777777" w:rsidR="00651C9E" w:rsidRDefault="00651C9E" w:rsidP="00AB3CE8">
      <w:r>
        <w:t>Take me through the famine to the break of the day</w:t>
      </w:r>
    </w:p>
    <w:p w14:paraId="35781ED1" w14:textId="77777777" w:rsidR="00651C9E" w:rsidRDefault="00651C9E" w:rsidP="00AB3CE8"/>
    <w:p w14:paraId="22ED1176" w14:textId="3AA9B40C" w:rsidR="00B72B55" w:rsidRDefault="00B72B55" w:rsidP="00B72B55">
      <w:r>
        <w:t>Gimme, gimme, gimme a bean after midnight...</w:t>
      </w:r>
    </w:p>
    <w:p w14:paraId="3455D6E5" w14:textId="1D5ED8BC" w:rsidR="000C225B" w:rsidRDefault="00B72B55" w:rsidP="003935B3">
      <w:r>
        <w:t>Gimme, gimme, gimme a beanafter midnight...</w:t>
      </w:r>
      <w:r w:rsidR="00996AFA">
        <w:br w:type="page"/>
      </w:r>
    </w:p>
    <w:p w14:paraId="24371B31" w14:textId="6D7BD608" w:rsidR="00027F79" w:rsidRDefault="007E4139" w:rsidP="00027F79">
      <w:pPr>
        <w:pStyle w:val="Heading1"/>
      </w:pPr>
      <w:bookmarkStart w:id="7" w:name="_Toc198813568"/>
      <w:r>
        <w:lastRenderedPageBreak/>
        <w:t>*</w:t>
      </w:r>
      <w:r w:rsidR="00027F79">
        <w:t>Beanyoncé</w:t>
      </w:r>
      <w:r w:rsidR="00D539B0">
        <w:t xml:space="preserve"> (w/o Jay-Bean)</w:t>
      </w:r>
      <w:r w:rsidR="00027F79">
        <w:t xml:space="preserve"> - Crazy in Love (Your Beans)</w:t>
      </w:r>
      <w:bookmarkEnd w:id="7"/>
    </w:p>
    <w:p w14:paraId="10A9A6ED" w14:textId="77777777" w:rsidR="009E7875" w:rsidRDefault="001132DA">
      <w:pPr>
        <w:spacing w:before="160" w:line="259" w:lineRule="auto"/>
      </w:pPr>
      <w:r w:rsidRPr="001132DA">
        <w:t>Uh oh, uh oh, uh oh, oh, no, no</w:t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</w:r>
      <w:r w:rsidRPr="001132DA">
        <w:br/>
        <w:t>I look and stare so deep in your bowl</w:t>
      </w:r>
      <w:r w:rsidRPr="001132DA">
        <w:br/>
        <w:t>I dine with you every time more and more</w:t>
      </w:r>
      <w:r w:rsidRPr="001132DA">
        <w:br/>
        <w:t>When you leave, I'm begging you not to go</w:t>
      </w:r>
      <w:r w:rsidRPr="001132DA">
        <w:br/>
        <w:t>Call your name two, three times in a row</w:t>
      </w:r>
      <w:r w:rsidRPr="001132DA">
        <w:br/>
        <w:t>Such a funny thing for me to try to explain</w:t>
      </w:r>
      <w:r w:rsidRPr="001132DA">
        <w:br/>
        <w:t>How I'm cravin' and my gut is the one to blame</w:t>
      </w:r>
      <w:r w:rsidRPr="001132DA">
        <w:br/>
        <w:t>Yeah, 'cause I know I don't understand</w:t>
      </w:r>
      <w:r w:rsidRPr="001132DA">
        <w:br/>
        <w:t>Just how your beans can do what no one else can</w:t>
      </w:r>
      <w:r w:rsidRPr="001132DA">
        <w:br/>
      </w:r>
      <w:r w:rsidRPr="001132DA">
        <w:br/>
        <w:t>Got me feeling so hungry right now, your beans</w:t>
      </w:r>
      <w:r w:rsidRPr="001132DA">
        <w:br/>
        <w:t>Got me feeling so hungry right now</w:t>
      </w:r>
      <w:r w:rsidRPr="001132DA">
        <w:br/>
        <w:t>Got me looking so crazy right now, your mungs</w:t>
      </w:r>
      <w:r w:rsidRPr="001132DA">
        <w:br/>
        <w:t>Got me looking so crazy right now</w:t>
      </w:r>
      <w:r w:rsidRPr="001132DA">
        <w:br/>
        <w:t>Got me hoping you'll feed me right now, your beans</w:t>
      </w:r>
      <w:r w:rsidRPr="001132DA">
        <w:br/>
        <w:t>Got me hoping you'll feed me right now</w:t>
      </w:r>
      <w:r w:rsidRPr="001132DA">
        <w:br/>
        <w:t>Looking so crazy, your beans</w:t>
      </w:r>
      <w:r w:rsidRPr="001132DA">
        <w:br/>
        <w:t>Got me looking, got me looking so crazy in love</w:t>
      </w:r>
      <w:r w:rsidRPr="001132DA">
        <w:br/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</w:r>
      <w:r w:rsidRPr="001132DA">
        <w:br/>
        <w:t>When I watch your crock simmer, patiently</w:t>
      </w:r>
      <w:r w:rsidRPr="001132DA">
        <w:br/>
        <w:t>Look at all them beans, I know they'll turn out tasty</w:t>
      </w:r>
      <w:r w:rsidRPr="001132DA">
        <w:br/>
        <w:t>You around, don't even need to fill my pantry</w:t>
      </w:r>
      <w:r w:rsidRPr="001132DA">
        <w:br/>
        <w:t>If you ain't here, I'd rather not even eat</w:t>
      </w:r>
      <w:r w:rsidRPr="001132DA">
        <w:br/>
        <w:t>It's the way that you know what I want to chew</w:t>
      </w:r>
      <w:r w:rsidRPr="001132DA">
        <w:br/>
        <w:t>It's the drool that my mouth drips when I'm with you</w:t>
      </w:r>
      <w:r w:rsidRPr="001132DA">
        <w:br/>
      </w:r>
    </w:p>
    <w:p w14:paraId="18EC18C3" w14:textId="39A882AB" w:rsidR="00027F79" w:rsidRDefault="001132DA">
      <w:pPr>
        <w:spacing w:before="160" w:line="259" w:lineRule="auto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1132DA">
        <w:lastRenderedPageBreak/>
        <w:t>But I still don't understand</w:t>
      </w:r>
      <w:r w:rsidRPr="001132DA">
        <w:br/>
        <w:t>Just how your beans can do what no one else can</w:t>
      </w:r>
      <w:r w:rsidRPr="001132DA">
        <w:br/>
      </w:r>
      <w:r w:rsidRPr="001132DA">
        <w:br/>
        <w:t>Got me feeling so hungry right now, your beans</w:t>
      </w:r>
      <w:r w:rsidRPr="001132DA">
        <w:br/>
        <w:t>Got me feeling so hungry right now</w:t>
      </w:r>
      <w:r w:rsidRPr="001132DA">
        <w:br/>
        <w:t>Got me looking so crazy right now, your mungs</w:t>
      </w:r>
      <w:r w:rsidRPr="001132DA">
        <w:br/>
        <w:t>Got me looking so crazy right now</w:t>
      </w:r>
      <w:r w:rsidRPr="001132DA">
        <w:br/>
        <w:t>Got me hoping you'll feed me right now, your beans</w:t>
      </w:r>
      <w:r w:rsidRPr="001132DA">
        <w:br/>
        <w:t>Got me hoping you'll feed me right now</w:t>
      </w:r>
      <w:r w:rsidRPr="001132DA">
        <w:br/>
        <w:t>Looking so crazy, your beans</w:t>
      </w:r>
      <w:r w:rsidRPr="001132DA">
        <w:br/>
        <w:t>Got me looking, got me looking so crazy in love</w:t>
      </w:r>
      <w:r w:rsidRPr="001132DA">
        <w:br/>
        <w:t>I'm looking so crazy in love</w:t>
      </w:r>
      <w:r w:rsidRPr="001132DA">
        <w:br/>
        <w:t>Got me looking, got me looking so crazy in love</w:t>
      </w:r>
      <w:r w:rsidRPr="001132DA">
        <w:br/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  <w:t>Uh oh, uh oh, uh oh, oh, no, no</w:t>
      </w:r>
      <w:r w:rsidRPr="001132DA">
        <w:br/>
      </w:r>
      <w:r w:rsidRPr="001132DA">
        <w:br/>
        <w:t>Got me looking so crazy, my baby</w:t>
      </w:r>
      <w:r w:rsidRPr="001132DA">
        <w:br/>
        <w:t>I'm not myself, lately I'm peckish, a bean fetish</w:t>
      </w:r>
      <w:r w:rsidRPr="001132DA">
        <w:br/>
        <w:t>I've been gorging myself, baby, I don't care</w:t>
      </w:r>
      <w:r w:rsidRPr="001132DA">
        <w:br/>
        <w:t>'Cause your beans got the best of me</w:t>
      </w:r>
      <w:r w:rsidRPr="001132DA">
        <w:br/>
        <w:t>And, baby, you're making a pig of me</w:t>
      </w:r>
      <w:r w:rsidRPr="001132DA">
        <w:br/>
        <w:t>Wagging my tongue and I don't care who sees</w:t>
      </w:r>
      <w:r w:rsidRPr="001132DA">
        <w:br/>
        <w:t>'Cause, baby, you got me</w:t>
      </w:r>
      <w:r w:rsidRPr="001132DA">
        <w:br/>
        <w:t>You got me, you got me so crazy, baby</w:t>
      </w:r>
      <w:r w:rsidRPr="001132DA">
        <w:br/>
      </w:r>
      <w:r w:rsidRPr="001132DA">
        <w:br/>
        <w:t>Got me feeling so hungry right now, your beans</w:t>
      </w:r>
      <w:r w:rsidRPr="001132DA">
        <w:br/>
        <w:t>Got me feeling so hungry right now</w:t>
      </w:r>
      <w:r w:rsidRPr="001132DA">
        <w:br/>
        <w:t>Got me looking so crazy right now, your mungs</w:t>
      </w:r>
      <w:r w:rsidRPr="001132DA">
        <w:br/>
        <w:t>Got me looking so crazy right now</w:t>
      </w:r>
      <w:r w:rsidRPr="001132DA">
        <w:br/>
        <w:t>Got me hoping you'll feed me right now, your beans</w:t>
      </w:r>
      <w:r w:rsidRPr="001132DA">
        <w:br/>
        <w:t>Got me hoping you'll feed me right now</w:t>
      </w:r>
      <w:r w:rsidRPr="001132DA">
        <w:br/>
        <w:t>Looking so crazy, your beans</w:t>
      </w:r>
      <w:r w:rsidRPr="001132DA">
        <w:br/>
        <w:t>Got me looking, got me looking so crazy in love</w:t>
      </w:r>
      <w:r w:rsidRPr="001132DA">
        <w:br/>
      </w:r>
      <w:r w:rsidRPr="001132DA">
        <w:br/>
      </w:r>
      <w:r w:rsidR="00027F79">
        <w:br w:type="page"/>
      </w:r>
    </w:p>
    <w:p w14:paraId="0C0A12A0" w14:textId="2C10BB3F" w:rsidR="00A966B6" w:rsidRDefault="00A966B6" w:rsidP="00A966B6">
      <w:pPr>
        <w:pStyle w:val="Heading1"/>
      </w:pPr>
      <w:bookmarkStart w:id="8" w:name="_Toc198813569"/>
      <w:r>
        <w:lastRenderedPageBreak/>
        <w:t>Blondie - One Way or Another</w:t>
      </w:r>
      <w:bookmarkEnd w:id="8"/>
    </w:p>
    <w:p w14:paraId="5E009E7E" w14:textId="77777777" w:rsidR="00A966B6" w:rsidRDefault="00A966B6" w:rsidP="00A966B6">
      <w:r>
        <w:t>One way, or another, I'm gonna find ya</w:t>
      </w:r>
    </w:p>
    <w:p w14:paraId="58CD2DC0" w14:textId="77777777" w:rsidR="00A966B6" w:rsidRDefault="00A966B6" w:rsidP="00A966B6">
      <w:r>
        <w:t>I'm gonna eat ya, eat ya, eat ya, eat ya</w:t>
      </w:r>
    </w:p>
    <w:p w14:paraId="526100C1" w14:textId="77777777" w:rsidR="00A966B6" w:rsidRDefault="00A966B6" w:rsidP="00A966B6">
      <w:r>
        <w:t>One way, or another, I'm gonna soak ya</w:t>
      </w:r>
    </w:p>
    <w:p w14:paraId="6E66DC6E" w14:textId="77777777" w:rsidR="00A966B6" w:rsidRDefault="00A966B6" w:rsidP="00A966B6">
      <w:r>
        <w:t>I'm gonna eat ya, eat ya, eat ya, eat ya</w:t>
      </w:r>
    </w:p>
    <w:p w14:paraId="7B234C83" w14:textId="77777777" w:rsidR="00A966B6" w:rsidRDefault="00A966B6" w:rsidP="00A966B6">
      <w:r>
        <w:t>One way, or another, I'm gonna stew ya</w:t>
      </w:r>
    </w:p>
    <w:p w14:paraId="143B34CE" w14:textId="77777777" w:rsidR="00A966B6" w:rsidRDefault="00A966B6" w:rsidP="00A966B6">
      <w:r>
        <w:t>I'm gonna eat ya, eat ya, eat ya, eat ya</w:t>
      </w:r>
    </w:p>
    <w:p w14:paraId="3E657603" w14:textId="77777777" w:rsidR="00A966B6" w:rsidRDefault="00A966B6" w:rsidP="00A966B6">
      <w:r>
        <w:t>One day, maybe next week</w:t>
      </w:r>
    </w:p>
    <w:p w14:paraId="556D2D40" w14:textId="77777777" w:rsidR="00A966B6" w:rsidRDefault="00A966B6" w:rsidP="00A966B6">
      <w:r>
        <w:t>I'm gonna eat ya, I'm gonna eat ya, I'll eat ya</w:t>
      </w:r>
    </w:p>
    <w:p w14:paraId="586DDA1F" w14:textId="77777777" w:rsidR="00A966B6" w:rsidRDefault="00A966B6" w:rsidP="00A966B6"/>
    <w:p w14:paraId="0955CA5B" w14:textId="77777777" w:rsidR="00A966B6" w:rsidRDefault="00A966B6" w:rsidP="00A966B6">
      <w:r>
        <w:t>I will drive past your farm</w:t>
      </w:r>
    </w:p>
    <w:p w14:paraId="3B40B889" w14:textId="77777777" w:rsidR="00A966B6" w:rsidRDefault="00A966B6" w:rsidP="00A966B6">
      <w:r>
        <w:t>And if the stalks are cut down</w:t>
      </w:r>
    </w:p>
    <w:p w14:paraId="3CF43171" w14:textId="77777777" w:rsidR="00A966B6" w:rsidRDefault="00A966B6" w:rsidP="00A966B6">
      <w:r>
        <w:t>I'll see what's around</w:t>
      </w:r>
    </w:p>
    <w:p w14:paraId="7F199570" w14:textId="77777777" w:rsidR="00A966B6" w:rsidRDefault="00A966B6" w:rsidP="00A966B6"/>
    <w:p w14:paraId="1386DE47" w14:textId="77777777" w:rsidR="00A966B6" w:rsidRDefault="00A966B6" w:rsidP="00A966B6">
      <w:r>
        <w:t>One way, or another, I'm gonna find ya</w:t>
      </w:r>
    </w:p>
    <w:p w14:paraId="380A158C" w14:textId="77777777" w:rsidR="00A966B6" w:rsidRDefault="00A966B6" w:rsidP="00A966B6">
      <w:r>
        <w:t>I'm gonna eat ya, eat ya, eat ya, eat ya</w:t>
      </w:r>
    </w:p>
    <w:p w14:paraId="75E967D5" w14:textId="77777777" w:rsidR="00A966B6" w:rsidRDefault="00A966B6" w:rsidP="00A966B6">
      <w:r>
        <w:t>One way, or another, I'm gonna bake ya</w:t>
      </w:r>
    </w:p>
    <w:p w14:paraId="16415DA1" w14:textId="77777777" w:rsidR="00A966B6" w:rsidRDefault="00A966B6" w:rsidP="00A966B6">
      <w:r>
        <w:t>I'll eat ya, I'll eat ya</w:t>
      </w:r>
    </w:p>
    <w:p w14:paraId="64B197B8" w14:textId="77777777" w:rsidR="00A966B6" w:rsidRDefault="00A966B6" w:rsidP="00A966B6">
      <w:r>
        <w:t>One way, or another, I'm gonna fry ya</w:t>
      </w:r>
    </w:p>
    <w:p w14:paraId="0C164A75" w14:textId="77777777" w:rsidR="00A966B6" w:rsidRDefault="00A966B6" w:rsidP="00A966B6">
      <w:r>
        <w:t>I'm gonna eat ya, eat ya, eat ya, eat ya</w:t>
      </w:r>
    </w:p>
    <w:p w14:paraId="4E333176" w14:textId="77777777" w:rsidR="00A966B6" w:rsidRDefault="00A966B6" w:rsidP="00A966B6">
      <w:r>
        <w:t>One day, maybe next week, I'm gonna eat ya</w:t>
      </w:r>
    </w:p>
    <w:p w14:paraId="1CFD563C" w14:textId="77777777" w:rsidR="00A966B6" w:rsidRDefault="00A966B6" w:rsidP="00A966B6">
      <w:r>
        <w:t>I'll eat ya</w:t>
      </w:r>
    </w:p>
    <w:p w14:paraId="3DE1F185" w14:textId="77777777" w:rsidR="00A966B6" w:rsidRDefault="00A966B6" w:rsidP="00A966B6"/>
    <w:p w14:paraId="1FFB5E39" w14:textId="77777777" w:rsidR="00A966B6" w:rsidRDefault="00A966B6" w:rsidP="00A966B6">
      <w:r>
        <w:t>And if the stalks are cut down</w:t>
      </w:r>
    </w:p>
    <w:p w14:paraId="095A818F" w14:textId="77777777" w:rsidR="00A966B6" w:rsidRDefault="00A966B6" w:rsidP="00A966B6">
      <w:r>
        <w:t>I'll follow your truck to town</w:t>
      </w:r>
    </w:p>
    <w:p w14:paraId="7028FE0C" w14:textId="77777777" w:rsidR="00A966B6" w:rsidRDefault="00A966B6" w:rsidP="00A966B6">
      <w:r>
        <w:t>See who's hanging out</w:t>
      </w:r>
    </w:p>
    <w:p w14:paraId="6FA70DEA" w14:textId="77777777" w:rsidR="00A966B6" w:rsidRDefault="00A966B6" w:rsidP="00A966B6"/>
    <w:p w14:paraId="76CDB813" w14:textId="77777777" w:rsidR="00A966B6" w:rsidRDefault="00A966B6" w:rsidP="00A966B6">
      <w:r>
        <w:t>One way, or another, I'm gonna shuck ya</w:t>
      </w:r>
    </w:p>
    <w:p w14:paraId="4D1BAAA9" w14:textId="77777777" w:rsidR="00A966B6" w:rsidRDefault="00A966B6" w:rsidP="00A966B6">
      <w:r>
        <w:t>I'm gonna give you the split</w:t>
      </w:r>
    </w:p>
    <w:p w14:paraId="396EF5AE" w14:textId="77777777" w:rsidR="00A966B6" w:rsidRDefault="00A966B6" w:rsidP="00A966B6">
      <w:r>
        <w:t>A quick little pick or another, I'm gonna shuck ya</w:t>
      </w:r>
    </w:p>
    <w:p w14:paraId="70D3D758" w14:textId="77777777" w:rsidR="00A966B6" w:rsidRDefault="00A966B6" w:rsidP="00A966B6">
      <w:r>
        <w:t>I'll pick ya, I'll pick ya</w:t>
      </w:r>
    </w:p>
    <w:p w14:paraId="09F94195" w14:textId="77777777" w:rsidR="00A966B6" w:rsidRDefault="00A966B6" w:rsidP="00A966B6">
      <w:r>
        <w:t>One way, or another, I'm gonna shuck ya</w:t>
      </w:r>
    </w:p>
    <w:p w14:paraId="3A55B949" w14:textId="77777777" w:rsidR="00A966B6" w:rsidRDefault="00A966B6" w:rsidP="00A966B6">
      <w:r>
        <w:t>I'm gonna pick ya, pick ya, pick ya, pick ya</w:t>
      </w:r>
    </w:p>
    <w:p w14:paraId="05B1FC4A" w14:textId="77777777" w:rsidR="00A966B6" w:rsidRDefault="00A966B6" w:rsidP="00A966B6">
      <w:r>
        <w:t>One way, or another, I'm gonna shuck ya</w:t>
      </w:r>
    </w:p>
    <w:p w14:paraId="18286366" w14:textId="77777777" w:rsidR="00A966B6" w:rsidRDefault="00A966B6" w:rsidP="00A966B6">
      <w:r>
        <w:t>I'm gonna give you the split</w:t>
      </w:r>
    </w:p>
    <w:p w14:paraId="607A0297" w14:textId="77777777" w:rsidR="00A966B6" w:rsidRDefault="00A966B6" w:rsidP="00A966B6"/>
    <w:p w14:paraId="0E214EAF" w14:textId="0A1DBC7D" w:rsidR="00A966B6" w:rsidRDefault="00A966B6" w:rsidP="00A966B6">
      <w:r>
        <w:t>I'll walk down the mall</w:t>
      </w:r>
      <w:r w:rsidR="00906943">
        <w:t>,</w:t>
      </w:r>
      <w:r w:rsidR="008934BA">
        <w:t xml:space="preserve"> </w:t>
      </w:r>
      <w:r>
        <w:t>stand over by the wall</w:t>
      </w:r>
    </w:p>
    <w:p w14:paraId="1E28F1E6" w14:textId="74801A71" w:rsidR="00A966B6" w:rsidRDefault="00A966B6" w:rsidP="00A966B6">
      <w:r>
        <w:t>Where I can see it all</w:t>
      </w:r>
      <w:r w:rsidR="00CB22DE">
        <w:t>,</w:t>
      </w:r>
      <w:r w:rsidR="008934BA">
        <w:t xml:space="preserve"> </w:t>
      </w:r>
      <w:r>
        <w:t>find out who you call</w:t>
      </w:r>
    </w:p>
    <w:p w14:paraId="368D2F93" w14:textId="42631400" w:rsidR="00A966B6" w:rsidRDefault="00A966B6" w:rsidP="00A966B6">
      <w:r>
        <w:t>Lead you to</w:t>
      </w:r>
      <w:r w:rsidR="008934BA">
        <w:t xml:space="preserve"> </w:t>
      </w:r>
      <w:r>
        <w:t>the supermarket checkout</w:t>
      </w:r>
    </w:p>
    <w:p w14:paraId="3A81DE3F" w14:textId="03991723" w:rsidR="00807CEA" w:rsidRDefault="00A966B6" w:rsidP="00A966B6">
      <w:r>
        <w:t>Some specials and dried food</w:t>
      </w:r>
      <w:r w:rsidR="008934BA">
        <w:t xml:space="preserve">. </w:t>
      </w:r>
      <w:r>
        <w:t>get lost in the crowd</w:t>
      </w:r>
      <w:r w:rsidR="00807CEA">
        <w:br w:type="page"/>
      </w:r>
    </w:p>
    <w:p w14:paraId="06DFDAD8" w14:textId="7679D233" w:rsidR="00C94A0F" w:rsidRDefault="00C94A0F" w:rsidP="00C94A0F">
      <w:pPr>
        <w:pStyle w:val="Heading1"/>
      </w:pPr>
      <w:bookmarkStart w:id="9" w:name="_Toc198813570"/>
      <w:r>
        <w:lastRenderedPageBreak/>
        <w:t>Blur - Girls &amp; Beans</w:t>
      </w:r>
      <w:bookmarkEnd w:id="9"/>
    </w:p>
    <w:p w14:paraId="03C16931" w14:textId="77777777" w:rsidR="007C2DF2" w:rsidRDefault="007C2DF2" w:rsidP="007C2DF2">
      <w:r>
        <w:t>Kitchen's a jungle</w:t>
      </w:r>
    </w:p>
    <w:p w14:paraId="2DED3F30" w14:textId="77777777" w:rsidR="007C2DF2" w:rsidRDefault="007C2DF2" w:rsidP="007C2DF2">
      <w:r>
        <w:t>So call the police</w:t>
      </w:r>
    </w:p>
    <w:p w14:paraId="019DEBBC" w14:textId="77777777" w:rsidR="007C2DF2" w:rsidRDefault="007C2DF2" w:rsidP="007C2DF2">
      <w:r>
        <w:t>Following the herd</w:t>
      </w:r>
    </w:p>
    <w:p w14:paraId="22692FDD" w14:textId="77777777" w:rsidR="007C2DF2" w:rsidRDefault="007C2DF2" w:rsidP="007C2DF2">
      <w:r>
        <w:t>Gluten free</w:t>
      </w:r>
    </w:p>
    <w:p w14:paraId="385DFD57" w14:textId="77777777" w:rsidR="007C2DF2" w:rsidRDefault="007C2DF2" w:rsidP="007C2DF2">
      <w:r>
        <w:t>Not celiac</w:t>
      </w:r>
    </w:p>
    <w:p w14:paraId="08CCBF99" w14:textId="77777777" w:rsidR="007C2DF2" w:rsidRDefault="007C2DF2" w:rsidP="007C2DF2">
      <w:r>
        <w:t>Meals in the twenties</w:t>
      </w:r>
    </w:p>
    <w:p w14:paraId="31DF093B" w14:textId="77777777" w:rsidR="007C2DF2" w:rsidRDefault="007C2DF2" w:rsidP="007C2DF2">
      <w:r>
        <w:t>Are paranoid</w:t>
      </w:r>
    </w:p>
    <w:p w14:paraId="5471DC32" w14:textId="77777777" w:rsidR="007C2DF2" w:rsidRDefault="007C2DF2" w:rsidP="007C2DF2">
      <w:r>
        <w:t>With food allergies</w:t>
      </w:r>
    </w:p>
    <w:p w14:paraId="2F195A1C" w14:textId="77777777" w:rsidR="007C2DF2" w:rsidRDefault="007C2DF2" w:rsidP="007C2DF2">
      <w:r>
        <w:t>Take your chances</w:t>
      </w:r>
    </w:p>
    <w:p w14:paraId="7AA2A5E1" w14:textId="77777777" w:rsidR="007C2DF2" w:rsidRDefault="007C2DF2" w:rsidP="007C2DF2">
      <w:r>
        <w:t>Looking for</w:t>
      </w:r>
    </w:p>
    <w:p w14:paraId="4CC2B467" w14:textId="77777777" w:rsidR="007C2DF2" w:rsidRDefault="007C2DF2" w:rsidP="007C2DF2"/>
    <w:p w14:paraId="648FC36F" w14:textId="77777777" w:rsidR="007C2DF2" w:rsidRDefault="007C2DF2" w:rsidP="007C2DF2">
      <w:r>
        <w:t>Girls who want beans</w:t>
      </w:r>
    </w:p>
    <w:p w14:paraId="7A49685D" w14:textId="77777777" w:rsidR="007C2DF2" w:rsidRDefault="007C2DF2" w:rsidP="007C2DF2">
      <w:r>
        <w:t>Who like beans to be girls</w:t>
      </w:r>
    </w:p>
    <w:p w14:paraId="6D35BF54" w14:textId="77777777" w:rsidR="007C2DF2" w:rsidRDefault="007C2DF2" w:rsidP="007C2DF2">
      <w:r>
        <w:t>Who do beans like they're girls</w:t>
      </w:r>
    </w:p>
    <w:p w14:paraId="41F9E9FC" w14:textId="77777777" w:rsidR="007C2DF2" w:rsidRDefault="007C2DF2" w:rsidP="007C2DF2">
      <w:r>
        <w:t>Who do girls like they're beans</w:t>
      </w:r>
    </w:p>
    <w:p w14:paraId="2B9234C0" w14:textId="77777777" w:rsidR="007C2DF2" w:rsidRDefault="007C2DF2" w:rsidP="007C2DF2">
      <w:r>
        <w:t>Always should be someone you really crave</w:t>
      </w:r>
    </w:p>
    <w:p w14:paraId="22FE792D" w14:textId="77777777" w:rsidR="007C2DF2" w:rsidRDefault="007C2DF2" w:rsidP="007C2DF2"/>
    <w:p w14:paraId="177B7B82" w14:textId="77777777" w:rsidR="007C2DF2" w:rsidRDefault="007C2DF2" w:rsidP="007C2DF2">
      <w:r>
        <w:t>Avoiding all meat</w:t>
      </w:r>
    </w:p>
    <w:p w14:paraId="773DDAA1" w14:textId="77777777" w:rsidR="007C2DF2" w:rsidRDefault="007C2DF2" w:rsidP="007C2DF2">
      <w:r>
        <w:t>'Cause I'm vegetarian</w:t>
      </w:r>
    </w:p>
    <w:p w14:paraId="1AF9395E" w14:textId="77777777" w:rsidR="007C2DF2" w:rsidRDefault="007C2DF2" w:rsidP="007C2DF2">
      <w:r>
        <w:t>Some people eat kosher</w:t>
      </w:r>
    </w:p>
    <w:p w14:paraId="661A8DC2" w14:textId="77777777" w:rsidR="007C2DF2" w:rsidRDefault="007C2DF2" w:rsidP="007C2DF2">
      <w:r>
        <w:t>Count your meals</w:t>
      </w:r>
    </w:p>
    <w:p w14:paraId="23BD37AD" w14:textId="77777777" w:rsidR="007C2DF2" w:rsidRDefault="007C2DF2" w:rsidP="007C2DF2">
      <w:r>
        <w:t>On one two three</w:t>
      </w:r>
    </w:p>
    <w:p w14:paraId="2D0DA66A" w14:textId="77777777" w:rsidR="007C2DF2" w:rsidRDefault="007C2DF2" w:rsidP="007C2DF2">
      <w:r>
        <w:t>four five fingers</w:t>
      </w:r>
    </w:p>
    <w:p w14:paraId="7FB5FDAE" w14:textId="77777777" w:rsidR="007C2DF2" w:rsidRDefault="007C2DF2" w:rsidP="007C2DF2">
      <w:r>
        <w:t>Nothing is wasted</w:t>
      </w:r>
    </w:p>
    <w:p w14:paraId="03D1FFDD" w14:textId="77777777" w:rsidR="007C2DF2" w:rsidRDefault="007C2DF2" w:rsidP="007C2DF2">
      <w:r>
        <w:t>Only replanted</w:t>
      </w:r>
    </w:p>
    <w:p w14:paraId="2A517A4F" w14:textId="77777777" w:rsidR="007C2DF2" w:rsidRDefault="007C2DF2" w:rsidP="007C2DF2">
      <w:r>
        <w:t>You limit your diet</w:t>
      </w:r>
    </w:p>
    <w:p w14:paraId="12CDE4F2" w14:textId="77777777" w:rsidR="007C2DF2" w:rsidRDefault="007C2DF2" w:rsidP="007C2DF2">
      <w:r>
        <w:t>Du isst wenig</w:t>
      </w:r>
    </w:p>
    <w:p w14:paraId="7FD4CCE3" w14:textId="42B01EF4" w:rsidR="007C2DF2" w:rsidRDefault="007C2DF2" w:rsidP="007C2DF2">
      <w:r>
        <w:t>But we haven't been bean</w:t>
      </w:r>
      <w:r w:rsidR="00DD2EBA">
        <w:t>-</w:t>
      </w:r>
      <w:r>
        <w:t>troduced</w:t>
      </w:r>
    </w:p>
    <w:p w14:paraId="21C50A6A" w14:textId="77777777" w:rsidR="007C2DF2" w:rsidRDefault="007C2DF2" w:rsidP="007C2DF2"/>
    <w:p w14:paraId="1F2D585B" w14:textId="77777777" w:rsidR="007C2DF2" w:rsidRDefault="007C2DF2" w:rsidP="007C2DF2">
      <w:r>
        <w:t>Girls who want beans</w:t>
      </w:r>
    </w:p>
    <w:p w14:paraId="29A3585A" w14:textId="77777777" w:rsidR="007C2DF2" w:rsidRDefault="007C2DF2" w:rsidP="007C2DF2">
      <w:r>
        <w:t>Who like beans to be girls</w:t>
      </w:r>
    </w:p>
    <w:p w14:paraId="7A813E7F" w14:textId="77777777" w:rsidR="007C2DF2" w:rsidRDefault="007C2DF2" w:rsidP="007C2DF2">
      <w:r>
        <w:t>Who do boys like they're beans</w:t>
      </w:r>
    </w:p>
    <w:p w14:paraId="4B478B1E" w14:textId="77777777" w:rsidR="007C2DF2" w:rsidRDefault="007C2DF2" w:rsidP="007C2DF2">
      <w:r>
        <w:t>Who do beans like they're girls</w:t>
      </w:r>
    </w:p>
    <w:p w14:paraId="12B0D6D7" w14:textId="77777777" w:rsidR="007C2DF2" w:rsidRDefault="007C2DF2" w:rsidP="007C2DF2">
      <w:r>
        <w:t>Always should be someone you really crave</w:t>
      </w:r>
    </w:p>
    <w:p w14:paraId="13C917D6" w14:textId="77777777" w:rsidR="007C2DF2" w:rsidRDefault="007C2DF2" w:rsidP="007C2DF2"/>
    <w:p w14:paraId="24A424B7" w14:textId="633D272D" w:rsidR="007C2DF2" w:rsidRDefault="00403B4B" w:rsidP="007C2DF2">
      <w:r>
        <w:t>A</w:t>
      </w:r>
      <w:r w:rsidR="007C2DF2">
        <w:t xml:space="preserve">h, </w:t>
      </w:r>
      <w:r>
        <w:t>a</w:t>
      </w:r>
      <w:r w:rsidR="007C2DF2">
        <w:t xml:space="preserve">h, </w:t>
      </w:r>
      <w:r>
        <w:t>a</w:t>
      </w:r>
      <w:r w:rsidR="007C2DF2">
        <w:t xml:space="preserve">h, </w:t>
      </w:r>
      <w:r>
        <w:t>a</w:t>
      </w:r>
      <w:r w:rsidR="007C2DF2">
        <w:t xml:space="preserve">h </w:t>
      </w:r>
      <w:r>
        <w:t>a</w:t>
      </w:r>
      <w:r w:rsidR="007C2DF2">
        <w:t xml:space="preserve">h, </w:t>
      </w:r>
      <w:r>
        <w:t>a</w:t>
      </w:r>
      <w:r w:rsidR="007C2DF2">
        <w:t>h</w:t>
      </w:r>
    </w:p>
    <w:p w14:paraId="4390036A" w14:textId="72E3E1F1" w:rsidR="00C94A0F" w:rsidRPr="00B176F7" w:rsidRDefault="00403B4B" w:rsidP="007C2DF2">
      <w:r>
        <w:t>a</w:t>
      </w:r>
      <w:r w:rsidR="007C2DF2">
        <w:t xml:space="preserve">h, </w:t>
      </w:r>
      <w:r>
        <w:t>a</w:t>
      </w:r>
      <w:r w:rsidR="007C2DF2">
        <w:t xml:space="preserve">h, </w:t>
      </w:r>
      <w:r>
        <w:t>a</w:t>
      </w:r>
      <w:r w:rsidR="007C2DF2">
        <w:t xml:space="preserve">h, </w:t>
      </w:r>
      <w:r>
        <w:t>a</w:t>
      </w:r>
      <w:r w:rsidR="007C2DF2">
        <w:t xml:space="preserve">h </w:t>
      </w:r>
      <w:r>
        <w:t>a</w:t>
      </w:r>
      <w:r w:rsidR="00B176F7">
        <w:t>h</w:t>
      </w:r>
      <w:r w:rsidR="00C94A0F">
        <w:br w:type="page"/>
      </w:r>
    </w:p>
    <w:p w14:paraId="0E46E61E" w14:textId="704F8DDB" w:rsidR="00D83B9F" w:rsidRDefault="00D83B9F" w:rsidP="00D83B9F">
      <w:pPr>
        <w:pStyle w:val="Heading1"/>
      </w:pPr>
      <w:bookmarkStart w:id="10" w:name="_Toc198813571"/>
      <w:r>
        <w:lastRenderedPageBreak/>
        <w:t>*Brooks, Garth – Beans in Low Places</w:t>
      </w:r>
      <w:bookmarkEnd w:id="10"/>
    </w:p>
    <w:p w14:paraId="73540DDB" w14:textId="57FADAEB" w:rsidR="00D83B9F" w:rsidRDefault="00D83B9F" w:rsidP="00D83B9F">
      <w:r>
        <w:t>I was just walking by, a sign caught my eye</w:t>
      </w:r>
    </w:p>
    <w:p w14:paraId="7AA48297" w14:textId="77777777" w:rsidR="00D83B9F" w:rsidRDefault="00D83B9F" w:rsidP="00D83B9F">
      <w:r>
        <w:t>And it said "Come swim in our beans"</w:t>
      </w:r>
    </w:p>
    <w:p w14:paraId="1432DA9C" w14:textId="0EDAD38C" w:rsidR="00D83B9F" w:rsidRDefault="00D83B9F" w:rsidP="00D83B9F">
      <w:r>
        <w:t>Took a look inside, and I was surprised</w:t>
      </w:r>
    </w:p>
    <w:p w14:paraId="7DF960F8" w14:textId="19B821D1" w:rsidR="00D83B9F" w:rsidRDefault="00D83B9F" w:rsidP="00D83B9F">
      <w:r>
        <w:t>Rewarded by my curiosity</w:t>
      </w:r>
    </w:p>
    <w:p w14:paraId="630A032D" w14:textId="77777777" w:rsidR="00D83B9F" w:rsidRDefault="00D83B9F" w:rsidP="00D83B9F"/>
    <w:p w14:paraId="1228C392" w14:textId="430943A0" w:rsidR="00D83B9F" w:rsidRDefault="00D83B9F" w:rsidP="00D83B9F">
      <w:r>
        <w:t>Oh I frolicked and played my worries away</w:t>
      </w:r>
    </w:p>
    <w:p w14:paraId="40E372EF" w14:textId="77777777" w:rsidR="00D83B9F" w:rsidRDefault="00D83B9F" w:rsidP="00D83B9F">
      <w:r>
        <w:t>And I stood up when the clock neared three</w:t>
      </w:r>
    </w:p>
    <w:p w14:paraId="70BD0BD2" w14:textId="77777777" w:rsidR="00D83B9F" w:rsidRDefault="00D83B9F" w:rsidP="00D83B9F">
      <w:r>
        <w:t>Then I heard a clack, and a bean fell to the mat</w:t>
      </w:r>
    </w:p>
    <w:p w14:paraId="1F7B5EB1" w14:textId="44849289" w:rsidR="00D83B9F" w:rsidRDefault="00D83B9F" w:rsidP="00D83B9F">
      <w:r>
        <w:t>When I realized my new reality</w:t>
      </w:r>
    </w:p>
    <w:p w14:paraId="5AEC7940" w14:textId="77777777" w:rsidR="00D83B9F" w:rsidRDefault="00D83B9F" w:rsidP="00D83B9F"/>
    <w:p w14:paraId="3CF47AFF" w14:textId="77777777" w:rsidR="00D83B9F" w:rsidRDefault="00D83B9F" w:rsidP="00D83B9F">
      <w:r>
        <w:t>That I've got beans in low places</w:t>
      </w:r>
    </w:p>
    <w:p w14:paraId="0A1F4DF3" w14:textId="77777777" w:rsidR="00D83B9F" w:rsidRDefault="00D83B9F" w:rsidP="00D83B9F">
      <w:r>
        <w:t>Trapped in my leg cuffs and my shoelaces, a bean buffet</w:t>
      </w:r>
    </w:p>
    <w:p w14:paraId="6DFE176D" w14:textId="77777777" w:rsidR="00D83B9F" w:rsidRDefault="00D83B9F" w:rsidP="00D83B9F">
      <w:r>
        <w:t>Stuck to my body</w:t>
      </w:r>
    </w:p>
    <w:p w14:paraId="47D59A9F" w14:textId="77777777" w:rsidR="00D83B9F" w:rsidRDefault="00D83B9F" w:rsidP="00D83B9F">
      <w:r>
        <w:t>Well I'll be finding bean pool traces</w:t>
      </w:r>
    </w:p>
    <w:p w14:paraId="6899A07F" w14:textId="77777777" w:rsidR="00D83B9F" w:rsidRDefault="00D83B9F" w:rsidP="00D83B9F">
      <w:r>
        <w:t>In my pant pockets it seems for ages</w:t>
      </w:r>
    </w:p>
    <w:p w14:paraId="68AF2710" w14:textId="77777777" w:rsidR="00D83B9F" w:rsidRDefault="00D83B9F" w:rsidP="00D83B9F">
      <w:r>
        <w:t>Oh, I've got beans in low places</w:t>
      </w:r>
    </w:p>
    <w:p w14:paraId="227A857A" w14:textId="77777777" w:rsidR="00D83B9F" w:rsidRDefault="00D83B9F" w:rsidP="00D83B9F"/>
    <w:p w14:paraId="515F6C0A" w14:textId="77777777" w:rsidR="00D83B9F" w:rsidRDefault="00D83B9F" w:rsidP="00D83B9F">
      <w:r>
        <w:t>Well I came home from SOAK, found some beans in my coat</w:t>
      </w:r>
    </w:p>
    <w:p w14:paraId="54C0A9DA" w14:textId="77777777" w:rsidR="00D83B9F" w:rsidRDefault="00D83B9F" w:rsidP="00D83B9F">
      <w:r>
        <w:t>Not sure how they got in there</w:t>
      </w:r>
    </w:p>
    <w:p w14:paraId="7E40F173" w14:textId="77777777" w:rsidR="00D83B9F" w:rsidRDefault="00D83B9F" w:rsidP="00D83B9F">
      <w:r>
        <w:t>I head to the bath, and let out a gasp</w:t>
      </w:r>
    </w:p>
    <w:p w14:paraId="1C7BC024" w14:textId="08FEDF98" w:rsidR="00D83B9F" w:rsidRDefault="00D83B9F" w:rsidP="00D83B9F">
      <w:r>
        <w:t>There’s pintos in my underwear</w:t>
      </w:r>
    </w:p>
    <w:p w14:paraId="5286E631" w14:textId="77777777" w:rsidR="00D83B9F" w:rsidRDefault="00D83B9F" w:rsidP="00D83B9F"/>
    <w:p w14:paraId="1C39B9B9" w14:textId="77777777" w:rsidR="00D83B9F" w:rsidRDefault="00D83B9F" w:rsidP="00D83B9F">
      <w:r>
        <w:t>Loose beans in my couch, and all around the house</w:t>
      </w:r>
    </w:p>
    <w:p w14:paraId="6D96B277" w14:textId="77777777" w:rsidR="00D83B9F" w:rsidRDefault="00D83B9F" w:rsidP="00D83B9F">
      <w:r>
        <w:t>Yet I have but not one regret</w:t>
      </w:r>
    </w:p>
    <w:p w14:paraId="49496B47" w14:textId="045193EF" w:rsidR="00D83B9F" w:rsidRDefault="00D83B9F" w:rsidP="00D83B9F">
      <w:r>
        <w:t>‘Cuz a dip in the beans, is my favorite thing</w:t>
      </w:r>
    </w:p>
    <w:p w14:paraId="20A559C9" w14:textId="77777777" w:rsidR="00D83B9F" w:rsidRDefault="00D83B9F" w:rsidP="00D83B9F">
      <w:r>
        <w:t>That I won't forget</w:t>
      </w:r>
    </w:p>
    <w:p w14:paraId="02724971" w14:textId="77777777" w:rsidR="00D83B9F" w:rsidRDefault="00D83B9F" w:rsidP="00D83B9F"/>
    <w:p w14:paraId="75782A39" w14:textId="77777777" w:rsidR="00D83B9F" w:rsidRDefault="00D83B9F" w:rsidP="00D83B9F">
      <w:r>
        <w:t>'Cuz I've got beans in low places</w:t>
      </w:r>
    </w:p>
    <w:p w14:paraId="1DF8B310" w14:textId="77777777" w:rsidR="00D83B9F" w:rsidRDefault="00D83B9F" w:rsidP="00D83B9F">
      <w:r>
        <w:t>Dropped on porto floors and other spaces, a bean buffet</w:t>
      </w:r>
    </w:p>
    <w:p w14:paraId="68FA3BDC" w14:textId="77777777" w:rsidR="00D83B9F" w:rsidRDefault="00D83B9F" w:rsidP="00D83B9F">
      <w:r>
        <w:t>Stuck to my body</w:t>
      </w:r>
    </w:p>
    <w:p w14:paraId="62D758F6" w14:textId="77777777" w:rsidR="00D83B9F" w:rsidRDefault="00D83B9F" w:rsidP="00D83B9F">
      <w:r>
        <w:t>Well I'll be finding bean pool traces</w:t>
      </w:r>
    </w:p>
    <w:p w14:paraId="7A7CC0BC" w14:textId="77777777" w:rsidR="00D83B9F" w:rsidRDefault="00D83B9F" w:rsidP="00D83B9F">
      <w:r>
        <w:t>'Tween my seat cushions it seems for ages</w:t>
      </w:r>
    </w:p>
    <w:p w14:paraId="1EFAF7AA" w14:textId="77777777" w:rsidR="00D83B9F" w:rsidRDefault="00D83B9F" w:rsidP="00D83B9F">
      <w:r>
        <w:t>Oh, I've got beans in low places</w:t>
      </w:r>
    </w:p>
    <w:p w14:paraId="1CFC08E8" w14:textId="77777777" w:rsidR="00D83B9F" w:rsidRDefault="00D83B9F" w:rsidP="00D83B9F"/>
    <w:p w14:paraId="0BEE5F16" w14:textId="77777777" w:rsidR="00D83B9F" w:rsidRDefault="00D83B9F" w:rsidP="00D83B9F">
      <w:r>
        <w:t>I've got beans in low places</w:t>
      </w:r>
    </w:p>
    <w:p w14:paraId="52C28850" w14:textId="77777777" w:rsidR="00D83B9F" w:rsidRDefault="00D83B9F" w:rsidP="00D83B9F">
      <w:r>
        <w:t>Pressed against my skin, but I embrace it, a bean buffet</w:t>
      </w:r>
    </w:p>
    <w:p w14:paraId="0BF43D2F" w14:textId="77777777" w:rsidR="00D83B9F" w:rsidRDefault="00D83B9F" w:rsidP="00D83B9F">
      <w:r>
        <w:t>Stuck to my body</w:t>
      </w:r>
    </w:p>
    <w:p w14:paraId="33DBD891" w14:textId="77777777" w:rsidR="00D83B9F" w:rsidRDefault="00D83B9F" w:rsidP="00D83B9F">
      <w:r>
        <w:t>Well I'll be finding bean pool traces</w:t>
      </w:r>
    </w:p>
    <w:p w14:paraId="140FF7C3" w14:textId="77777777" w:rsidR="00D83B9F" w:rsidRDefault="00D83B9F" w:rsidP="00D83B9F">
      <w:r>
        <w:t>On my car's floor mats it seems for ages</w:t>
      </w:r>
    </w:p>
    <w:p w14:paraId="3E20E03A" w14:textId="56DDD09A" w:rsidR="00D83B9F" w:rsidRPr="00D83B9F" w:rsidRDefault="00D83B9F" w:rsidP="00D83B9F">
      <w:r>
        <w:t>Oh, I've got beans in low places</w:t>
      </w:r>
      <w:r>
        <w:br w:type="page"/>
      </w:r>
    </w:p>
    <w:p w14:paraId="32659940" w14:textId="0A3EA2E2" w:rsidR="00D83B9F" w:rsidRDefault="00D83B9F" w:rsidP="00D83B9F">
      <w:pPr>
        <w:pStyle w:val="Heading1"/>
      </w:pPr>
      <w:bookmarkStart w:id="11" w:name="_Toc198813572"/>
      <w:r>
        <w:lastRenderedPageBreak/>
        <w:t>*Brooks, Meredith – Bean (Bitch)</w:t>
      </w:r>
      <w:bookmarkEnd w:id="11"/>
    </w:p>
    <w:p w14:paraId="162226AA" w14:textId="566E20FE" w:rsidR="00D83B9F" w:rsidRDefault="00D83B9F" w:rsidP="00D83B9F">
      <w:r>
        <w:t>I hate the world today</w:t>
      </w:r>
    </w:p>
    <w:p w14:paraId="3731F338" w14:textId="77777777" w:rsidR="00D83B9F" w:rsidRDefault="00D83B9F" w:rsidP="00D83B9F">
      <w:r>
        <w:t>Hear you love my taste, I know, but I can’t change</w:t>
      </w:r>
    </w:p>
    <w:p w14:paraId="124C6C4F" w14:textId="77777777" w:rsidR="00D83B9F" w:rsidRDefault="00D83B9F" w:rsidP="00D83B9F">
      <w:r>
        <w:t>Tried to tell you but you look at me like maybe</w:t>
      </w:r>
    </w:p>
    <w:p w14:paraId="18E3D8AF" w14:textId="77777777" w:rsidR="00D83B9F" w:rsidRDefault="00D83B9F" w:rsidP="00D83B9F">
      <w:r>
        <w:t>I'm all filling underneath</w:t>
      </w:r>
    </w:p>
    <w:p w14:paraId="77FC7E13" w14:textId="77777777" w:rsidR="00D83B9F" w:rsidRDefault="00D83B9F" w:rsidP="00D83B9F">
      <w:r>
        <w:t>Protein rich and cheap</w:t>
      </w:r>
    </w:p>
    <w:p w14:paraId="2C7D8A34" w14:textId="77777777" w:rsidR="00D83B9F" w:rsidRDefault="00D83B9F" w:rsidP="00D83B9F"/>
    <w:p w14:paraId="672BA48F" w14:textId="77777777" w:rsidR="00D83B9F" w:rsidRDefault="00D83B9F" w:rsidP="00D83B9F">
      <w:r>
        <w:t>Yesterday you cried</w:t>
      </w:r>
    </w:p>
    <w:p w14:paraId="10550095" w14:textId="77777777" w:rsidR="00D83B9F" w:rsidRDefault="00D83B9F" w:rsidP="00D83B9F">
      <w:r>
        <w:t>You must have been relieved to see fiber as a side</w:t>
      </w:r>
    </w:p>
    <w:p w14:paraId="2804068F" w14:textId="77777777" w:rsidR="00D83B9F" w:rsidRDefault="00D83B9F" w:rsidP="00D83B9F">
      <w:r>
        <w:t>I can understand how you'd be constipated</w:t>
      </w:r>
    </w:p>
    <w:p w14:paraId="3D7C58CB" w14:textId="77777777" w:rsidR="00D83B9F" w:rsidRDefault="00D83B9F" w:rsidP="00D83B9F">
      <w:r>
        <w:t>I don't envy you</w:t>
      </w:r>
    </w:p>
    <w:p w14:paraId="66672A1A" w14:textId="77777777" w:rsidR="00D83B9F" w:rsidRDefault="00D83B9F" w:rsidP="00D83B9F">
      <w:r>
        <w:t>I'm a little bit of every bean, I’m helping you poop</w:t>
      </w:r>
    </w:p>
    <w:p w14:paraId="1EC716CB" w14:textId="77777777" w:rsidR="00D83B9F" w:rsidRDefault="00D83B9F" w:rsidP="00D83B9F"/>
    <w:p w14:paraId="56C21A13" w14:textId="77777777" w:rsidR="00D83B9F" w:rsidRDefault="00D83B9F" w:rsidP="00D83B9F">
      <w:r>
        <w:t>I'm a bean, I'm a chickpea</w:t>
      </w:r>
    </w:p>
    <w:p w14:paraId="6F6F2ACF" w14:textId="77777777" w:rsidR="00D83B9F" w:rsidRDefault="00D83B9F" w:rsidP="00D83B9F">
      <w:r>
        <w:t>I'm a lima, I'm a kidney</w:t>
      </w:r>
    </w:p>
    <w:p w14:paraId="16CA3439" w14:textId="77777777" w:rsidR="00D83B9F" w:rsidRDefault="00D83B9F" w:rsidP="00D83B9F">
      <w:r>
        <w:t xml:space="preserve">I'm your dinner in a can, </w:t>
      </w:r>
    </w:p>
    <w:p w14:paraId="66422D45" w14:textId="77777777" w:rsidR="00D83B9F" w:rsidRDefault="00D83B9F" w:rsidP="00D83B9F">
      <w:r>
        <w:t>this bean don't give a damn</w:t>
      </w:r>
    </w:p>
    <w:p w14:paraId="13CFA39C" w14:textId="77777777" w:rsidR="00D83B9F" w:rsidRDefault="00D83B9F" w:rsidP="00D83B9F"/>
    <w:p w14:paraId="1FC44E99" w14:textId="77777777" w:rsidR="00D83B9F" w:rsidRDefault="00D83B9F" w:rsidP="00D83B9F">
      <w:r>
        <w:t>I'm your stew, your chili</w:t>
      </w:r>
    </w:p>
    <w:p w14:paraId="4907FC87" w14:textId="77777777" w:rsidR="00D83B9F" w:rsidRDefault="00D83B9F" w:rsidP="00D83B9F">
      <w:r>
        <w:t>I'm nothing in bean-tween</w:t>
      </w:r>
    </w:p>
    <w:p w14:paraId="526FA2AE" w14:textId="77777777" w:rsidR="00D83B9F" w:rsidRDefault="00D83B9F" w:rsidP="00D83B9F">
      <w:r>
        <w:t>You know you wouldn't want it any other way</w:t>
      </w:r>
    </w:p>
    <w:p w14:paraId="1FC0CCAC" w14:textId="77777777" w:rsidR="00D83B9F" w:rsidRDefault="00D83B9F" w:rsidP="00D83B9F"/>
    <w:p w14:paraId="4278A5B2" w14:textId="77777777" w:rsidR="00D83B9F" w:rsidRDefault="00D83B9F" w:rsidP="00D83B9F">
      <w:r>
        <w:t>So open up this can</w:t>
      </w:r>
    </w:p>
    <w:p w14:paraId="297974E2" w14:textId="77777777" w:rsidR="00D83B9F" w:rsidRDefault="00D83B9F" w:rsidP="00D83B9F">
      <w:r>
        <w:t>This may mean that you won't be a hungry man</w:t>
      </w:r>
    </w:p>
    <w:p w14:paraId="3385C610" w14:textId="77777777" w:rsidR="00D83B9F" w:rsidRDefault="00D83B9F" w:rsidP="00D83B9F">
      <w:r>
        <w:t>Rest assured that when I start to make you gassy</w:t>
      </w:r>
    </w:p>
    <w:p w14:paraId="2E0C23FD" w14:textId="77777777" w:rsidR="00D83B9F" w:rsidRDefault="00D83B9F" w:rsidP="00D83B9F">
      <w:r>
        <w:t xml:space="preserve">And you're stinkin’ up the room </w:t>
      </w:r>
    </w:p>
    <w:p w14:paraId="22CD6206" w14:textId="77777777" w:rsidR="00D83B9F" w:rsidRDefault="00D83B9F" w:rsidP="00D83B9F">
      <w:r>
        <w:t>Tomorrow's a new day but I know you’ll eat more beans</w:t>
      </w:r>
    </w:p>
    <w:p w14:paraId="3C36541A" w14:textId="77777777" w:rsidR="00D83B9F" w:rsidRDefault="00D83B9F" w:rsidP="00D83B9F"/>
    <w:p w14:paraId="0B452DB5" w14:textId="77777777" w:rsidR="00D83B9F" w:rsidRDefault="00D83B9F" w:rsidP="00D83B9F">
      <w:r>
        <w:t>I'm a bean, I'm a chickpea</w:t>
      </w:r>
    </w:p>
    <w:p w14:paraId="77F73E6F" w14:textId="77777777" w:rsidR="00D83B9F" w:rsidRDefault="00D83B9F" w:rsidP="00D83B9F">
      <w:r>
        <w:t>I'm a lima, I'm a kidney</w:t>
      </w:r>
    </w:p>
    <w:p w14:paraId="632325AD" w14:textId="77777777" w:rsidR="00D83B9F" w:rsidRDefault="00D83B9F" w:rsidP="00D83B9F">
      <w:r>
        <w:t xml:space="preserve">I'm your dinner in a can, </w:t>
      </w:r>
    </w:p>
    <w:p w14:paraId="566959B4" w14:textId="77777777" w:rsidR="00D83B9F" w:rsidRDefault="00D83B9F" w:rsidP="00D83B9F">
      <w:r>
        <w:t>this bean don't give a damn</w:t>
      </w:r>
    </w:p>
    <w:p w14:paraId="22A331E6" w14:textId="77777777" w:rsidR="00D83B9F" w:rsidRDefault="00D83B9F" w:rsidP="00D83B9F"/>
    <w:p w14:paraId="69BE006C" w14:textId="77777777" w:rsidR="00D83B9F" w:rsidRDefault="00D83B9F" w:rsidP="00D83B9F">
      <w:r>
        <w:t>I'm your stew, your chili</w:t>
      </w:r>
    </w:p>
    <w:p w14:paraId="39230E18" w14:textId="77777777" w:rsidR="00D83B9F" w:rsidRDefault="00D83B9F" w:rsidP="00D83B9F">
      <w:r>
        <w:t>I'm nothing in bean-tween</w:t>
      </w:r>
    </w:p>
    <w:p w14:paraId="10E086EA" w14:textId="77777777" w:rsidR="00D83B9F" w:rsidRDefault="00D83B9F" w:rsidP="00D83B9F">
      <w:r>
        <w:t>You know you wouldn't want it any other way</w:t>
      </w:r>
    </w:p>
    <w:p w14:paraId="10A46A78" w14:textId="77777777" w:rsidR="00D83B9F" w:rsidRDefault="00D83B9F" w:rsidP="00D83B9F"/>
    <w:p w14:paraId="0E953E8F" w14:textId="77777777" w:rsidR="00D83B9F" w:rsidRDefault="00D83B9F" w:rsidP="00D83B9F">
      <w:r>
        <w:t>Just when you think you got me figured out</w:t>
      </w:r>
    </w:p>
    <w:p w14:paraId="0E8DB9F0" w14:textId="77777777" w:rsidR="00D83B9F" w:rsidRDefault="00D83B9F" w:rsidP="00D83B9F">
      <w:r>
        <w:t>The seasoning’s already changing</w:t>
      </w:r>
    </w:p>
    <w:p w14:paraId="6E22D253" w14:textId="77777777" w:rsidR="00D83B9F" w:rsidRDefault="00D83B9F" w:rsidP="00D83B9F">
      <w:r>
        <w:t>My beans are cool , you do what you do</w:t>
      </w:r>
    </w:p>
    <w:p w14:paraId="7773E7C5" w14:textId="17041975" w:rsidR="00D83B9F" w:rsidRDefault="00D83B9F" w:rsidP="00D83B9F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>And don't try to bake me</w:t>
      </w:r>
      <w:r>
        <w:br w:type="page"/>
      </w:r>
    </w:p>
    <w:p w14:paraId="0D3EC1BF" w14:textId="77777777" w:rsidR="00B466CF" w:rsidRDefault="00B466CF" w:rsidP="00B466CF">
      <w:pPr>
        <w:pStyle w:val="Heading1"/>
      </w:pPr>
      <w:bookmarkStart w:id="12" w:name="_Toc198813573"/>
      <w:r>
        <w:lastRenderedPageBreak/>
        <w:t>*Carey, Mariah - (Bean) Fantasy</w:t>
      </w:r>
      <w:bookmarkEnd w:id="12"/>
    </w:p>
    <w:p w14:paraId="3B9B654C" w14:textId="77777777" w:rsidR="00B466CF" w:rsidRDefault="00B466CF" w:rsidP="00B466CF">
      <w:r>
        <w:t>Oh, when I walk by every night</w:t>
      </w:r>
    </w:p>
    <w:p w14:paraId="5389F531" w14:textId="77777777" w:rsidR="00B466CF" w:rsidRDefault="00B466CF" w:rsidP="00B466CF">
      <w:r>
        <w:t>Past your farm and see your vines</w:t>
      </w:r>
    </w:p>
    <w:p w14:paraId="6E9037CF" w14:textId="77777777" w:rsidR="00B466CF" w:rsidRDefault="00B466CF" w:rsidP="00B466CF">
      <w:r>
        <w:t>I get kinda hectic inside</w:t>
      </w:r>
    </w:p>
    <w:p w14:paraId="2DB9E654" w14:textId="77777777" w:rsidR="00B466CF" w:rsidRDefault="00B466CF" w:rsidP="00B466CF">
      <w:r>
        <w:t>Mmm, baby I'm so into stew</w:t>
      </w:r>
    </w:p>
    <w:p w14:paraId="4FC5EE2B" w14:textId="77777777" w:rsidR="00B466CF" w:rsidRDefault="00B466CF" w:rsidP="00B466CF">
      <w:r>
        <w:t>Darling, if you only knew</w:t>
      </w:r>
    </w:p>
    <w:p w14:paraId="774ED6A9" w14:textId="77777777" w:rsidR="00B466CF" w:rsidRDefault="00B466CF" w:rsidP="00B466CF">
      <w:r>
        <w:t>All the beans that flow through my mind</w:t>
      </w:r>
    </w:p>
    <w:p w14:paraId="268E18F1" w14:textId="77777777" w:rsidR="00B466CF" w:rsidRDefault="00B466CF" w:rsidP="00B466CF"/>
    <w:p w14:paraId="345F9FA8" w14:textId="77777777" w:rsidR="00B466CF" w:rsidRDefault="00B466CF" w:rsidP="00B466CF">
      <w:r>
        <w:t>But it's just a bean, bean fantasy baby</w:t>
      </w:r>
    </w:p>
    <w:p w14:paraId="537CBC28" w14:textId="77777777" w:rsidR="00B466CF" w:rsidRDefault="00B466CF" w:rsidP="00B466CF">
      <w:r>
        <w:t>When I close my eyes</w:t>
      </w:r>
    </w:p>
    <w:p w14:paraId="734B3959" w14:textId="77777777" w:rsidR="00B466CF" w:rsidRDefault="00B466CF" w:rsidP="00B466CF">
      <w:r>
        <w:t>You come and you sate me</w:t>
      </w:r>
    </w:p>
    <w:p w14:paraId="27E3FDF9" w14:textId="77777777" w:rsidR="00B466CF" w:rsidRDefault="00B466CF" w:rsidP="00B466CF">
      <w:r>
        <w:t>I'm so deep in buffet dreams</w:t>
      </w:r>
    </w:p>
    <w:p w14:paraId="70930FD9" w14:textId="77777777" w:rsidR="00B466CF" w:rsidRDefault="00B466CF" w:rsidP="00B466CF">
      <w:r>
        <w:t>But it's just a bean, bean fantasy baby</w:t>
      </w:r>
    </w:p>
    <w:p w14:paraId="54D3E23B" w14:textId="77777777" w:rsidR="00B466CF" w:rsidRDefault="00B466CF" w:rsidP="00B466CF"/>
    <w:p w14:paraId="5F9AC893" w14:textId="77777777" w:rsidR="00B466CF" w:rsidRDefault="00B466CF" w:rsidP="00B466CF">
      <w:r>
        <w:t>Images of pastures</w:t>
      </w:r>
    </w:p>
    <w:p w14:paraId="500D92C2" w14:textId="77777777" w:rsidR="00B466CF" w:rsidRDefault="00B466CF" w:rsidP="00B466CF">
      <w:r>
        <w:t>Creep into me slowly</w:t>
      </w:r>
    </w:p>
    <w:p w14:paraId="33C3F0C6" w14:textId="77777777" w:rsidR="00B466CF" w:rsidRDefault="00B466CF" w:rsidP="00B466CF">
      <w:r>
        <w:t>Scoops of beans on top of bread</w:t>
      </w:r>
    </w:p>
    <w:p w14:paraId="7EF89CAA" w14:textId="77777777" w:rsidR="00B466CF" w:rsidRDefault="00B466CF" w:rsidP="00B466CF">
      <w:r>
        <w:t>And my mouth salivates</w:t>
      </w:r>
    </w:p>
    <w:p w14:paraId="229F2391" w14:textId="77777777" w:rsidR="00B466CF" w:rsidRDefault="00B466CF" w:rsidP="00B466CF">
      <w:r>
        <w:t>When you stew up lentils</w:t>
      </w:r>
    </w:p>
    <w:p w14:paraId="4E242440" w14:textId="77777777" w:rsidR="00B466CF" w:rsidRDefault="00B466CF" w:rsidP="00B466CF">
      <w:r>
        <w:t>Time and time and time again</w:t>
      </w:r>
    </w:p>
    <w:p w14:paraId="5B8F9C64" w14:textId="77777777" w:rsidR="00B466CF" w:rsidRDefault="00B466CF" w:rsidP="00B466CF"/>
    <w:p w14:paraId="2F6F8CCF" w14:textId="77777777" w:rsidR="00B466CF" w:rsidRDefault="00B466CF" w:rsidP="00B466CF">
      <w:r>
        <w:t>(Chorus 2x)</w:t>
      </w:r>
    </w:p>
    <w:p w14:paraId="6579AAED" w14:textId="77777777" w:rsidR="00B466CF" w:rsidRDefault="00B466CF" w:rsidP="00B466CF"/>
    <w:p w14:paraId="079F3C1D" w14:textId="77777777" w:rsidR="00B466CF" w:rsidRDefault="00B466CF" w:rsidP="00B466CF">
      <w:r>
        <w:t>In hog heaven</w:t>
      </w:r>
    </w:p>
    <w:p w14:paraId="02D1DB3D" w14:textId="77777777" w:rsidR="00B466CF" w:rsidRDefault="00B466CF" w:rsidP="00B466CF">
      <w:r>
        <w:t>With my bean chef</w:t>
      </w:r>
    </w:p>
    <w:p w14:paraId="47D45733" w14:textId="77777777" w:rsidR="00B466CF" w:rsidRDefault="00B466CF" w:rsidP="00B466CF">
      <w:r>
        <w:t>My lovely bean chef</w:t>
      </w:r>
    </w:p>
    <w:p w14:paraId="38222788" w14:textId="77777777" w:rsidR="00B466CF" w:rsidRDefault="00B466CF" w:rsidP="00B466CF">
      <w:r>
        <w:t>Eat multicourse meals</w:t>
      </w:r>
    </w:p>
    <w:p w14:paraId="11535B62" w14:textId="77777777" w:rsidR="00B466CF" w:rsidRDefault="00B466CF" w:rsidP="00B466CF">
      <w:r>
        <w:t>And there is no end</w:t>
      </w:r>
    </w:p>
    <w:p w14:paraId="45E58350" w14:textId="77777777" w:rsidR="00B466CF" w:rsidRDefault="00B466CF" w:rsidP="00B466CF">
      <w:r>
        <w:t>Feels like I'm dreaming</w:t>
      </w:r>
    </w:p>
    <w:p w14:paraId="10EB5D32" w14:textId="77777777" w:rsidR="00B466CF" w:rsidRDefault="00B466CF" w:rsidP="00B466CF">
      <w:r>
        <w:t>But I'm eating beans</w:t>
      </w:r>
    </w:p>
    <w:p w14:paraId="3063056E" w14:textId="77777777" w:rsidR="00B466CF" w:rsidRDefault="00B466CF" w:rsidP="00B466CF"/>
    <w:p w14:paraId="30BE3D34" w14:textId="61D424A0" w:rsidR="00B466CF" w:rsidRDefault="00B466CF" w:rsidP="00B466CF">
      <w:pPr>
        <w:spacing w:before="160" w:line="259" w:lineRule="auto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>(Chorus 2x)</w:t>
      </w:r>
      <w:r>
        <w:br w:type="page"/>
      </w:r>
    </w:p>
    <w:p w14:paraId="3AA91879" w14:textId="5FED6165" w:rsidR="00D517D4" w:rsidRDefault="00AE61C9" w:rsidP="00D517D4">
      <w:pPr>
        <w:pStyle w:val="Heading1"/>
      </w:pPr>
      <w:bookmarkStart w:id="13" w:name="_Toc198813574"/>
      <w:r>
        <w:lastRenderedPageBreak/>
        <w:t>*</w:t>
      </w:r>
      <w:r w:rsidR="00D517D4">
        <w:t>Chappell Roan – Pink Pinto Club</w:t>
      </w:r>
      <w:bookmarkEnd w:id="13"/>
    </w:p>
    <w:p w14:paraId="68F7D2E0" w14:textId="3AAA73B7" w:rsidR="00D517D4" w:rsidRDefault="00D517D4" w:rsidP="00D517D4">
      <w:r>
        <w:t>(FAN SUBMISSION by Grape Spice &amp; Vienna)</w:t>
      </w:r>
    </w:p>
    <w:p w14:paraId="70B64B04" w14:textId="77777777" w:rsidR="00D517D4" w:rsidRDefault="00D517D4" w:rsidP="00D517D4"/>
    <w:p w14:paraId="7F733708" w14:textId="0661CB06" w:rsidR="00D517D4" w:rsidRDefault="00D517D4" w:rsidP="00D517D4">
      <w:r>
        <w:t>I know you wanted me to stay</w:t>
      </w:r>
    </w:p>
    <w:p w14:paraId="02133CB9" w14:textId="77777777" w:rsidR="00D517D4" w:rsidRDefault="00D517D4" w:rsidP="00D517D4">
      <w:r>
        <w:t>But I can't ignore the crazy visions of me in LA</w:t>
      </w:r>
    </w:p>
    <w:p w14:paraId="370D40A0" w14:textId="77777777" w:rsidR="00D517D4" w:rsidRDefault="00D517D4" w:rsidP="00D517D4">
      <w:r>
        <w:t>And I heard that there's a special place</w:t>
      </w:r>
    </w:p>
    <w:p w14:paraId="1275158B" w14:textId="77777777" w:rsidR="00D517D4" w:rsidRDefault="00D517D4" w:rsidP="00D517D4">
      <w:r>
        <w:t>Where boys and girls can all be beans every single day</w:t>
      </w:r>
    </w:p>
    <w:p w14:paraId="30C830B1" w14:textId="77777777" w:rsidR="00D517D4" w:rsidRDefault="00D517D4" w:rsidP="00D517D4"/>
    <w:p w14:paraId="0B00BCD0" w14:textId="77777777" w:rsidR="00D517D4" w:rsidRDefault="00D517D4" w:rsidP="00D517D4">
      <w:r>
        <w:t>I'm having legume dreams of bean pool ecstasy</w:t>
      </w:r>
    </w:p>
    <w:p w14:paraId="3658281E" w14:textId="77777777" w:rsidR="00D517D4" w:rsidRDefault="00D517D4" w:rsidP="00D517D4">
      <w:r>
        <w:t>Hear Santa Beanica, I swear it's calling me</w:t>
      </w:r>
    </w:p>
    <w:p w14:paraId="6F07D559" w14:textId="77777777" w:rsidR="00D517D4" w:rsidRDefault="00D517D4" w:rsidP="00D517D4">
      <w:r>
        <w:t>Won't make my mama proud, it's gonna cause a scene</w:t>
      </w:r>
    </w:p>
    <w:p w14:paraId="1A9097FE" w14:textId="77777777" w:rsidR="00D517D4" w:rsidRDefault="00D517D4" w:rsidP="00D517D4">
      <w:r>
        <w:t>She sees her baby bean, I know she's gonna scream</w:t>
      </w:r>
    </w:p>
    <w:p w14:paraId="3823AAE3" w14:textId="77777777" w:rsidR="00D517D4" w:rsidRDefault="00D517D4" w:rsidP="00D517D4"/>
    <w:p w14:paraId="4B5FA878" w14:textId="77777777" w:rsidR="00D517D4" w:rsidRDefault="00D517D4" w:rsidP="00D517D4">
      <w:r>
        <w:t>God, what have you done?</w:t>
      </w:r>
    </w:p>
    <w:p w14:paraId="2FCEF3EA" w14:textId="77777777" w:rsidR="00D517D4" w:rsidRDefault="00D517D4" w:rsidP="00D517D4">
      <w:r>
        <w:t>You're a pink pinto girl</w:t>
      </w:r>
    </w:p>
    <w:p w14:paraId="31701633" w14:textId="77777777" w:rsidR="00D517D4" w:rsidRDefault="00D517D4" w:rsidP="00D517D4">
      <w:r>
        <w:t>And you dance at the club</w:t>
      </w:r>
    </w:p>
    <w:p w14:paraId="3410733A" w14:textId="77777777" w:rsidR="00D517D4" w:rsidRDefault="00D517D4" w:rsidP="00D517D4">
      <w:r>
        <w:t>Oh mama, I'm just having fun</w:t>
      </w:r>
    </w:p>
    <w:p w14:paraId="76214398" w14:textId="77777777" w:rsidR="00D517D4" w:rsidRDefault="00D517D4" w:rsidP="00D517D4">
      <w:r>
        <w:t>On the stage in my heels</w:t>
      </w:r>
    </w:p>
    <w:p w14:paraId="752B2204" w14:textId="77777777" w:rsidR="00D517D4" w:rsidRDefault="00D517D4" w:rsidP="00D517D4">
      <w:r>
        <w:t>It's where I belong down at the</w:t>
      </w:r>
    </w:p>
    <w:p w14:paraId="12C4E0C7" w14:textId="77777777" w:rsidR="00D517D4" w:rsidRDefault="00D517D4" w:rsidP="00D517D4">
      <w:r>
        <w:t>Pink Pinto Club</w:t>
      </w:r>
    </w:p>
    <w:p w14:paraId="25EFE65F" w14:textId="77777777" w:rsidR="00D517D4" w:rsidRDefault="00D517D4" w:rsidP="00D517D4">
      <w:r>
        <w:t>I'm gonna keep on dancing at the</w:t>
      </w:r>
    </w:p>
    <w:p w14:paraId="7F658733" w14:textId="77777777" w:rsidR="00D517D4" w:rsidRDefault="00D517D4" w:rsidP="00D517D4">
      <w:r>
        <w:t>Pink Pinto Club</w:t>
      </w:r>
    </w:p>
    <w:p w14:paraId="7500B4AC" w14:textId="77777777" w:rsidR="00D517D4" w:rsidRDefault="00D517D4" w:rsidP="00D517D4">
      <w:r>
        <w:t>I'm gonna keep on dancing down in</w:t>
      </w:r>
    </w:p>
    <w:p w14:paraId="37202225" w14:textId="77777777" w:rsidR="00D517D4" w:rsidRDefault="00D517D4" w:rsidP="00D517D4">
      <w:r>
        <w:t>West Beanywood</w:t>
      </w:r>
    </w:p>
    <w:p w14:paraId="66CAC26D" w14:textId="77777777" w:rsidR="00D517D4" w:rsidRDefault="00D517D4" w:rsidP="00D517D4">
      <w:r>
        <w:t>I'm gonna keep on dancing at the</w:t>
      </w:r>
    </w:p>
    <w:p w14:paraId="0B91B966" w14:textId="77777777" w:rsidR="00D517D4" w:rsidRDefault="00D517D4" w:rsidP="00D517D4">
      <w:r>
        <w:t>Pink Pinto Club, Pink Pinto Club</w:t>
      </w:r>
    </w:p>
    <w:p w14:paraId="708243CF" w14:textId="77777777" w:rsidR="00D517D4" w:rsidRDefault="00D517D4" w:rsidP="00D517D4"/>
    <w:p w14:paraId="50706086" w14:textId="77777777" w:rsidR="00D517D4" w:rsidRDefault="00D517D4" w:rsidP="00D517D4">
      <w:r>
        <w:t>I'm up and jaws are on the floor</w:t>
      </w:r>
    </w:p>
    <w:p w14:paraId="0233C5FB" w14:textId="77777777" w:rsidR="00D517D4" w:rsidRDefault="00D517D4" w:rsidP="00D517D4">
      <w:r>
        <w:t>Lovers in the bean pool and a line outside the door</w:t>
      </w:r>
    </w:p>
    <w:p w14:paraId="173EE4BC" w14:textId="77777777" w:rsidR="00D517D4" w:rsidRDefault="00D517D4" w:rsidP="00D517D4">
      <w:r>
        <w:t>Blacklights and a mirrored disco bean</w:t>
      </w:r>
    </w:p>
    <w:p w14:paraId="62D9BCC4" w14:textId="77777777" w:rsidR="00D517D4" w:rsidRDefault="00D517D4" w:rsidP="00D517D4">
      <w:r>
        <w:t>Every night's another reason why I live the dream</w:t>
      </w:r>
    </w:p>
    <w:p w14:paraId="562B8C16" w14:textId="77777777" w:rsidR="00D517D4" w:rsidRDefault="00D517D4" w:rsidP="00D517D4"/>
    <w:p w14:paraId="5FA9FC82" w14:textId="77777777" w:rsidR="00D517D4" w:rsidRDefault="00D517D4" w:rsidP="00D517D4">
      <w:r>
        <w:t>I thank my legume dreams a year from Tennessee</w:t>
      </w:r>
    </w:p>
    <w:p w14:paraId="1749033C" w14:textId="77777777" w:rsidR="00D517D4" w:rsidRDefault="00D517D4" w:rsidP="00D517D4">
      <w:r>
        <w:t>Oh, Santa Beanica, you've been too good to me</w:t>
      </w:r>
    </w:p>
    <w:p w14:paraId="670DDFDF" w14:textId="77777777" w:rsidR="00D517D4" w:rsidRDefault="00D517D4" w:rsidP="00D517D4">
      <w:r>
        <w:t>Won't make my mama proud, it's gonna cause a scene</w:t>
      </w:r>
    </w:p>
    <w:p w14:paraId="1A526E5E" w14:textId="77777777" w:rsidR="00D517D4" w:rsidRDefault="00D517D4" w:rsidP="00D517D4">
      <w:r>
        <w:t>She sees her baby bean, I know she's gonna scream</w:t>
      </w:r>
    </w:p>
    <w:p w14:paraId="6760C564" w14:textId="77777777" w:rsidR="00D517D4" w:rsidRDefault="00D517D4" w:rsidP="00D517D4"/>
    <w:p w14:paraId="068184D8" w14:textId="77777777" w:rsidR="00D517D4" w:rsidRDefault="00D517D4" w:rsidP="00D517D4">
      <w:r>
        <w:t>God, what have you done?</w:t>
      </w:r>
    </w:p>
    <w:p w14:paraId="31D1FB15" w14:textId="77777777" w:rsidR="00D517D4" w:rsidRDefault="00D517D4" w:rsidP="00D517D4">
      <w:r>
        <w:t>You're a pink pinto girl</w:t>
      </w:r>
    </w:p>
    <w:p w14:paraId="5F9A1956" w14:textId="77777777" w:rsidR="00D517D4" w:rsidRDefault="00D517D4" w:rsidP="00D517D4">
      <w:r>
        <w:t>And you dance at the club</w:t>
      </w:r>
    </w:p>
    <w:p w14:paraId="35CAE7BD" w14:textId="77777777" w:rsidR="00D517D4" w:rsidRDefault="00D517D4" w:rsidP="00D517D4">
      <w:r>
        <w:t>Oh mama, I'm just having fun</w:t>
      </w:r>
    </w:p>
    <w:p w14:paraId="4428FBED" w14:textId="77777777" w:rsidR="00D517D4" w:rsidRDefault="00D517D4" w:rsidP="00D517D4">
      <w:r>
        <w:lastRenderedPageBreak/>
        <w:t>On the stage in my heels</w:t>
      </w:r>
    </w:p>
    <w:p w14:paraId="73558AC3" w14:textId="77777777" w:rsidR="00D517D4" w:rsidRDefault="00D517D4" w:rsidP="00D517D4">
      <w:r>
        <w:t>It's where I belong down at the</w:t>
      </w:r>
    </w:p>
    <w:p w14:paraId="33B9489C" w14:textId="77777777" w:rsidR="00D517D4" w:rsidRDefault="00D517D4" w:rsidP="00D517D4">
      <w:r>
        <w:t>Pink Pinto Club</w:t>
      </w:r>
    </w:p>
    <w:p w14:paraId="6623668E" w14:textId="77777777" w:rsidR="00D517D4" w:rsidRDefault="00D517D4" w:rsidP="00D517D4">
      <w:r>
        <w:t>I'm gonna keep on dancing at the</w:t>
      </w:r>
    </w:p>
    <w:p w14:paraId="77224646" w14:textId="77777777" w:rsidR="00D517D4" w:rsidRDefault="00D517D4" w:rsidP="00D517D4">
      <w:r>
        <w:t>Pink Pinto Club</w:t>
      </w:r>
    </w:p>
    <w:p w14:paraId="78EEF2D2" w14:textId="77777777" w:rsidR="00D517D4" w:rsidRDefault="00D517D4" w:rsidP="00D517D4">
      <w:r>
        <w:t>I'm gonna keep on dancing down in</w:t>
      </w:r>
    </w:p>
    <w:p w14:paraId="01E66B30" w14:textId="77777777" w:rsidR="00D517D4" w:rsidRDefault="00D517D4" w:rsidP="00D517D4">
      <w:r>
        <w:t xml:space="preserve">West Beanywood </w:t>
      </w:r>
    </w:p>
    <w:p w14:paraId="7FAABE84" w14:textId="77777777" w:rsidR="00D517D4" w:rsidRDefault="00D517D4" w:rsidP="00D517D4">
      <w:r>
        <w:t>I'm gonna keep on dancing at the</w:t>
      </w:r>
    </w:p>
    <w:p w14:paraId="545BC2FE" w14:textId="77777777" w:rsidR="00D517D4" w:rsidRDefault="00D517D4" w:rsidP="00D517D4">
      <w:r>
        <w:t>Pink Pinto Club, Pink Pinto Club</w:t>
      </w:r>
    </w:p>
    <w:p w14:paraId="5F547066" w14:textId="77777777" w:rsidR="00D517D4" w:rsidRDefault="00D517D4" w:rsidP="00D517D4"/>
    <w:p w14:paraId="4568E8FF" w14:textId="77777777" w:rsidR="00D517D4" w:rsidRDefault="00D517D4" w:rsidP="00D517D4">
      <w:r>
        <w:t>Don't think I've left you all behind</w:t>
      </w:r>
    </w:p>
    <w:p w14:paraId="64BF66B6" w14:textId="77777777" w:rsidR="00D517D4" w:rsidRDefault="00D517D4" w:rsidP="00D517D4">
      <w:r>
        <w:t>Still love you and Tennessee</w:t>
      </w:r>
    </w:p>
    <w:p w14:paraId="1DD4396C" w14:textId="77777777" w:rsidR="00D517D4" w:rsidRDefault="00D517D4" w:rsidP="00D517D4">
      <w:r>
        <w:t>You're always on my mind</w:t>
      </w:r>
    </w:p>
    <w:p w14:paraId="71ABADE3" w14:textId="77777777" w:rsidR="00D517D4" w:rsidRDefault="00D517D4" w:rsidP="00D517D4">
      <w:r>
        <w:t>And mama, every Saturday</w:t>
      </w:r>
    </w:p>
    <w:p w14:paraId="623ACC82" w14:textId="77777777" w:rsidR="00D517D4" w:rsidRDefault="00D517D4" w:rsidP="00D517D4">
      <w:r>
        <w:t>I can hear your southern drawl a thousand miles away, saying</w:t>
      </w:r>
    </w:p>
    <w:p w14:paraId="04C4786A" w14:textId="77777777" w:rsidR="00D517D4" w:rsidRDefault="00D517D4" w:rsidP="00D517D4"/>
    <w:p w14:paraId="004C1E2E" w14:textId="77777777" w:rsidR="00D517D4" w:rsidRDefault="00D517D4" w:rsidP="00D517D4">
      <w:r>
        <w:t>God, what have you done?</w:t>
      </w:r>
    </w:p>
    <w:p w14:paraId="032E6983" w14:textId="77777777" w:rsidR="00D517D4" w:rsidRDefault="00D517D4" w:rsidP="00D517D4">
      <w:r>
        <w:t>You're a pink pinto girl</w:t>
      </w:r>
    </w:p>
    <w:p w14:paraId="26926CCE" w14:textId="77777777" w:rsidR="00D517D4" w:rsidRDefault="00D517D4" w:rsidP="00D517D4">
      <w:r>
        <w:t>And you dance at the club</w:t>
      </w:r>
    </w:p>
    <w:p w14:paraId="5A64F51D" w14:textId="77777777" w:rsidR="00D517D4" w:rsidRDefault="00D517D4" w:rsidP="00D517D4">
      <w:r>
        <w:t>Oh mama, I'm just having fun</w:t>
      </w:r>
    </w:p>
    <w:p w14:paraId="6E1C2EC3" w14:textId="77777777" w:rsidR="00D517D4" w:rsidRDefault="00D517D4" w:rsidP="00D517D4">
      <w:r>
        <w:t>On the stage in my heels</w:t>
      </w:r>
    </w:p>
    <w:p w14:paraId="4A3AF38A" w14:textId="77777777" w:rsidR="00D517D4" w:rsidRDefault="00D517D4" w:rsidP="00D517D4">
      <w:r>
        <w:t>It's where I belong down at the</w:t>
      </w:r>
    </w:p>
    <w:p w14:paraId="529DC2FC" w14:textId="77777777" w:rsidR="00D517D4" w:rsidRDefault="00D517D4" w:rsidP="00D517D4">
      <w:r>
        <w:t>Pink Pinto Club</w:t>
      </w:r>
    </w:p>
    <w:p w14:paraId="094E0CD3" w14:textId="77777777" w:rsidR="00D517D4" w:rsidRDefault="00D517D4" w:rsidP="00D517D4">
      <w:r>
        <w:t>I'm gonna keep on dancing at the</w:t>
      </w:r>
    </w:p>
    <w:p w14:paraId="124EB4E0" w14:textId="77777777" w:rsidR="00D517D4" w:rsidRDefault="00D517D4" w:rsidP="00D517D4">
      <w:r>
        <w:t>Pink Pinto Club</w:t>
      </w:r>
    </w:p>
    <w:p w14:paraId="707DAE05" w14:textId="77777777" w:rsidR="00D517D4" w:rsidRDefault="00D517D4" w:rsidP="00D517D4">
      <w:r>
        <w:t>I'm gonna keep on dancing down in</w:t>
      </w:r>
    </w:p>
    <w:p w14:paraId="2089DBF2" w14:textId="77777777" w:rsidR="00D517D4" w:rsidRDefault="00D517D4" w:rsidP="00D517D4">
      <w:r>
        <w:t>West Beanywood</w:t>
      </w:r>
    </w:p>
    <w:p w14:paraId="63C79C91" w14:textId="77777777" w:rsidR="00D517D4" w:rsidRDefault="00D517D4" w:rsidP="00D517D4">
      <w:r>
        <w:t>I'm gonna keep on dancing at the</w:t>
      </w:r>
    </w:p>
    <w:p w14:paraId="59B9610B" w14:textId="7BCE55B7" w:rsidR="00D517D4" w:rsidRDefault="00D517D4" w:rsidP="00D517D4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>Pink Pinto Club, Pink Pinto Club</w:t>
      </w:r>
      <w:r>
        <w:br w:type="page"/>
      </w:r>
    </w:p>
    <w:p w14:paraId="1CDE7F1B" w14:textId="6690BD41" w:rsidR="000C225B" w:rsidRDefault="000C225B" w:rsidP="00EC3A2C">
      <w:pPr>
        <w:pStyle w:val="Heading1"/>
      </w:pPr>
      <w:bookmarkStart w:id="14" w:name="_Toc198813575"/>
      <w:r>
        <w:lastRenderedPageBreak/>
        <w:t>Cranberries, The - Zombean</w:t>
      </w:r>
      <w:bookmarkEnd w:id="14"/>
    </w:p>
    <w:p w14:paraId="085DCA20" w14:textId="77777777" w:rsidR="00136158" w:rsidRDefault="00136158" w:rsidP="00136158">
      <w:r>
        <w:t>Another vine hangs lowly</w:t>
      </w:r>
    </w:p>
    <w:p w14:paraId="111FD8B6" w14:textId="77777777" w:rsidR="00136158" w:rsidRDefault="00136158" w:rsidP="00136158">
      <w:r>
        <w:t>Bean is slowly taken</w:t>
      </w:r>
    </w:p>
    <w:p w14:paraId="0DC9829B" w14:textId="77777777" w:rsidR="00136158" w:rsidRDefault="00136158" w:rsidP="00136158">
      <w:r>
        <w:t>And the harvest was the harshest</w:t>
      </w:r>
    </w:p>
    <w:p w14:paraId="06A4288A" w14:textId="77777777" w:rsidR="00136158" w:rsidRDefault="00136158" w:rsidP="00136158">
      <w:r>
        <w:t>Who are we mistaken?</w:t>
      </w:r>
    </w:p>
    <w:p w14:paraId="62B3DA65" w14:textId="77777777" w:rsidR="00136158" w:rsidRDefault="00136158" w:rsidP="00136158"/>
    <w:p w14:paraId="28CE5199" w14:textId="77777777" w:rsidR="00136158" w:rsidRDefault="00136158" w:rsidP="00136158">
      <w:r>
        <w:t>But you see, it's not me</w:t>
      </w:r>
    </w:p>
    <w:p w14:paraId="0E1D2C8F" w14:textId="77777777" w:rsidR="00136158" w:rsidRDefault="00136158" w:rsidP="00136158">
      <w:r>
        <w:t>It's not my bag of beans</w:t>
      </w:r>
    </w:p>
    <w:p w14:paraId="1043127D" w14:textId="77777777" w:rsidR="00136158" w:rsidRDefault="00136158" w:rsidP="00136158">
      <w:r>
        <w:t>In your can, in your can, they are cooking</w:t>
      </w:r>
    </w:p>
    <w:p w14:paraId="78290326" w14:textId="77777777" w:rsidR="00136158" w:rsidRDefault="00136158" w:rsidP="00136158">
      <w:r>
        <w:t>With their peas, and their mungs</w:t>
      </w:r>
    </w:p>
    <w:p w14:paraId="586ABC6B" w14:textId="77777777" w:rsidR="00136158" w:rsidRDefault="00136158" w:rsidP="00136158">
      <w:r>
        <w:t>And their mungs, and favas</w:t>
      </w:r>
    </w:p>
    <w:p w14:paraId="11CB3934" w14:textId="77777777" w:rsidR="00136158" w:rsidRDefault="00136158" w:rsidP="00136158">
      <w:r>
        <w:t>In your can, in your can, they are frying</w:t>
      </w:r>
    </w:p>
    <w:p w14:paraId="3C5E3BAF" w14:textId="77777777" w:rsidR="00136158" w:rsidRDefault="00136158" w:rsidP="00136158"/>
    <w:p w14:paraId="06248078" w14:textId="77777777" w:rsidR="00136158" w:rsidRDefault="00136158" w:rsidP="00136158">
      <w:r>
        <w:t>In your can, in your can</w:t>
      </w:r>
    </w:p>
    <w:p w14:paraId="4161318B" w14:textId="77777777" w:rsidR="00136158" w:rsidRDefault="00136158" w:rsidP="00136158">
      <w:r>
        <w:t>Zom-bean, zom-bean, zom-bean - ean - ean</w:t>
      </w:r>
    </w:p>
    <w:p w14:paraId="48B672F1" w14:textId="77777777" w:rsidR="00136158" w:rsidRDefault="00136158" w:rsidP="00136158">
      <w:r>
        <w:t>What's in your can, in your can?</w:t>
      </w:r>
    </w:p>
    <w:p w14:paraId="1A647267" w14:textId="77777777" w:rsidR="00136158" w:rsidRDefault="00136158" w:rsidP="00136158">
      <w:r>
        <w:t>Zom-bean, Zom-bean, Zom-bean - ean - ean - ean oh</w:t>
      </w:r>
    </w:p>
    <w:p w14:paraId="1A858DA5" w14:textId="77777777" w:rsidR="00136158" w:rsidRDefault="00136158" w:rsidP="00136158"/>
    <w:p w14:paraId="1097BD93" w14:textId="77777777" w:rsidR="00136158" w:rsidRDefault="00136158" w:rsidP="00136158">
      <w:r>
        <w:t>Doo, doo, doo, doo</w:t>
      </w:r>
    </w:p>
    <w:p w14:paraId="28506095" w14:textId="77777777" w:rsidR="00136158" w:rsidRDefault="00136158" w:rsidP="00136158">
      <w:r>
        <w:t>Doo, doo, doo, doo</w:t>
      </w:r>
    </w:p>
    <w:p w14:paraId="2E96061A" w14:textId="77777777" w:rsidR="00136158" w:rsidRDefault="00136158" w:rsidP="00136158">
      <w:r>
        <w:t>Doo, doo, doo, doo</w:t>
      </w:r>
    </w:p>
    <w:p w14:paraId="4C74E258" w14:textId="77777777" w:rsidR="00136158" w:rsidRDefault="00136158" w:rsidP="00136158">
      <w:r>
        <w:t>Doo, doo, doo, doo</w:t>
      </w:r>
    </w:p>
    <w:p w14:paraId="3B1C2E13" w14:textId="77777777" w:rsidR="00136158" w:rsidRDefault="00136158" w:rsidP="00136158"/>
    <w:p w14:paraId="43205C27" w14:textId="77777777" w:rsidR="00136158" w:rsidRDefault="00136158" w:rsidP="00136158">
      <w:r>
        <w:t xml:space="preserve">Another bean stalk's breaking  </w:t>
      </w:r>
    </w:p>
    <w:p w14:paraId="4B7C286C" w14:textId="77777777" w:rsidR="00136158" w:rsidRDefault="00136158" w:rsidP="00136158">
      <w:r>
        <w:t xml:space="preserve">Heart is taking over  </w:t>
      </w:r>
    </w:p>
    <w:p w14:paraId="7527926B" w14:textId="77777777" w:rsidR="00136158" w:rsidRDefault="00136158" w:rsidP="00136158">
      <w:r>
        <w:t xml:space="preserve">When the harvest is the harshest  </w:t>
      </w:r>
    </w:p>
    <w:p w14:paraId="0A291540" w14:textId="77777777" w:rsidR="00136158" w:rsidRDefault="00136158" w:rsidP="00136158">
      <w:r>
        <w:t xml:space="preserve">We must be mistaken  </w:t>
      </w:r>
    </w:p>
    <w:p w14:paraId="6520EDD2" w14:textId="77777777" w:rsidR="00136158" w:rsidRDefault="00136158" w:rsidP="00136158"/>
    <w:p w14:paraId="3B508C9F" w14:textId="77777777" w:rsidR="00136158" w:rsidRDefault="00136158" w:rsidP="00136158">
      <w:r>
        <w:t>It's the same old theme, since Nineteen Six Bean</w:t>
      </w:r>
    </w:p>
    <w:p w14:paraId="1C2F88DB" w14:textId="77777777" w:rsidR="00136158" w:rsidRDefault="00136158" w:rsidP="00136158">
      <w:r>
        <w:t xml:space="preserve">In your can, in your can they're still cooking  </w:t>
      </w:r>
    </w:p>
    <w:p w14:paraId="66A1EBE9" w14:textId="77777777" w:rsidR="00136158" w:rsidRDefault="00136158" w:rsidP="00136158">
      <w:r>
        <w:t>With their peas, and their mungs</w:t>
      </w:r>
    </w:p>
    <w:p w14:paraId="6CE425E1" w14:textId="77777777" w:rsidR="00136158" w:rsidRDefault="00136158" w:rsidP="00136158">
      <w:r>
        <w:t xml:space="preserve">And their mungs, and favas </w:t>
      </w:r>
    </w:p>
    <w:p w14:paraId="078E1996" w14:textId="77777777" w:rsidR="00136158" w:rsidRDefault="00136158" w:rsidP="00136158">
      <w:r>
        <w:t>In your can, in your can they are frying</w:t>
      </w:r>
    </w:p>
    <w:p w14:paraId="717831E2" w14:textId="77777777" w:rsidR="00136158" w:rsidRDefault="00136158" w:rsidP="00136158"/>
    <w:p w14:paraId="2B1E9341" w14:textId="77777777" w:rsidR="00136158" w:rsidRDefault="00136158" w:rsidP="00136158">
      <w:r>
        <w:t>What's in your can, in your can?</w:t>
      </w:r>
    </w:p>
    <w:p w14:paraId="4F03EAAC" w14:textId="77777777" w:rsidR="00136158" w:rsidRDefault="00136158" w:rsidP="00136158">
      <w:r>
        <w:t>Zom-bean, Zom-bean, Zom-bean - ean - ean - ean oh</w:t>
      </w:r>
    </w:p>
    <w:p w14:paraId="128DE7B5" w14:textId="644E9BF4" w:rsidR="000C225B" w:rsidRDefault="00136158" w:rsidP="00136158">
      <w:r>
        <w:t>Oh, oh, oh, oh, oh, oh, eh-eh-oh, ra-ra</w:t>
      </w:r>
      <w:r w:rsidR="000C225B">
        <w:br w:type="page"/>
      </w:r>
    </w:p>
    <w:p w14:paraId="7E3189C9" w14:textId="4FA84B2C" w:rsidR="0064777C" w:rsidRPr="00B16A67" w:rsidRDefault="0064777C" w:rsidP="0064777C">
      <w:pPr>
        <w:keepNext/>
        <w:keepLines/>
        <w:pBdr>
          <w:bottom w:val="single" w:sz="18" w:space="1" w:color="2B579A" w:themeColor="accent5"/>
        </w:pBdr>
        <w:spacing w:before="360" w:after="240"/>
        <w:contextualSpacing/>
        <w:outlineLvl w:val="0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bookmarkStart w:id="15" w:name="_Toc198813576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*Creed</w:t>
      </w:r>
      <w:r w:rsidRP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-</w:t>
      </w:r>
      <w:r w:rsidRP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One Last Bean</w:t>
      </w:r>
      <w:bookmarkEnd w:id="15"/>
    </w:p>
    <w:p w14:paraId="4D7FE486" w14:textId="77777777" w:rsidR="0064777C" w:rsidRDefault="0064777C" w:rsidP="0064777C"/>
    <w:p w14:paraId="00980E86" w14:textId="77777777" w:rsidR="0064777C" w:rsidRDefault="0064777C" w:rsidP="0064777C">
      <w:r>
        <w:t>Please come now, I think I'm starving</w:t>
      </w:r>
    </w:p>
    <w:p w14:paraId="6471DC81" w14:textId="77777777" w:rsidR="0064777C" w:rsidRDefault="0064777C" w:rsidP="0064777C">
      <w:r>
        <w:t>I'm licking every morsel off my plate</w:t>
      </w:r>
    </w:p>
    <w:p w14:paraId="7F25390C" w14:textId="77777777" w:rsidR="0064777C" w:rsidRDefault="0064777C" w:rsidP="0064777C">
      <w:r>
        <w:t>It seems I found the road to hunger</w:t>
      </w:r>
    </w:p>
    <w:p w14:paraId="520A7426" w14:textId="77777777" w:rsidR="0064777C" w:rsidRDefault="0064777C" w:rsidP="0064777C">
      <w:r>
        <w:t>And I'm trying to escape</w:t>
      </w:r>
    </w:p>
    <w:p w14:paraId="7616BA21" w14:textId="77777777" w:rsidR="0064777C" w:rsidRDefault="0064777C" w:rsidP="0064777C">
      <w:r>
        <w:t>My belly pangs for eats and grumbles (grumbles)</w:t>
      </w:r>
    </w:p>
    <w:p w14:paraId="60EF8C82" w14:textId="77777777" w:rsidR="0064777C" w:rsidRDefault="0064777C" w:rsidP="0064777C">
      <w:r>
        <w:t>But I'm down to one last bean</w:t>
      </w:r>
    </w:p>
    <w:p w14:paraId="60EE2F1E" w14:textId="77777777" w:rsidR="0064777C" w:rsidRDefault="0064777C" w:rsidP="0064777C">
      <w:r>
        <w:t>And with it, let me say, let me say</w:t>
      </w:r>
    </w:p>
    <w:p w14:paraId="2C926E36" w14:textId="77777777" w:rsidR="0064777C" w:rsidRDefault="0064777C" w:rsidP="0064777C"/>
    <w:p w14:paraId="089ADF11" w14:textId="77777777" w:rsidR="0064777C" w:rsidRDefault="0064777C" w:rsidP="0064777C">
      <w:r>
        <w:t>Feed me now</w:t>
      </w:r>
    </w:p>
    <w:p w14:paraId="386C53A9" w14:textId="77777777" w:rsidR="0064777C" w:rsidRDefault="0064777C" w:rsidP="0064777C">
      <w:r>
        <w:t>It's 6 PM and I have not eaten</w:t>
      </w:r>
    </w:p>
    <w:p w14:paraId="2ED254FC" w14:textId="77777777" w:rsidR="0064777C" w:rsidRDefault="0064777C" w:rsidP="0064777C">
      <w:r>
        <w:t>All I got is this bean I found</w:t>
      </w:r>
    </w:p>
    <w:p w14:paraId="5613122D" w14:textId="77777777" w:rsidR="0064777C" w:rsidRDefault="0064777C" w:rsidP="0064777C"/>
    <w:p w14:paraId="34AD1EE4" w14:textId="77777777" w:rsidR="0064777C" w:rsidRDefault="0064777C" w:rsidP="0064777C">
      <w:r>
        <w:t>I'm looking down my bowl is empty</w:t>
      </w:r>
    </w:p>
    <w:p w14:paraId="7086E2CC" w14:textId="77777777" w:rsidR="0064777C" w:rsidRDefault="0064777C" w:rsidP="0064777C">
      <w:r>
        <w:t>Reflecting on all of my mistakes</w:t>
      </w:r>
    </w:p>
    <w:p w14:paraId="01B7A160" w14:textId="77777777" w:rsidR="0064777C" w:rsidRDefault="0064777C" w:rsidP="0064777C">
      <w:r>
        <w:t>Thought I'd try intermittent fasting</w:t>
      </w:r>
    </w:p>
    <w:p w14:paraId="7CB69DB0" w14:textId="77777777" w:rsidR="0064777C" w:rsidRDefault="0064777C" w:rsidP="0064777C">
      <w:r>
        <w:t>Maybe lose some weight</w:t>
      </w:r>
    </w:p>
    <w:p w14:paraId="04CC6387" w14:textId="77777777" w:rsidR="0064777C" w:rsidRDefault="0064777C" w:rsidP="0064777C">
      <w:r>
        <w:t>I cried out, "Heaven, save me" (save me)</w:t>
      </w:r>
    </w:p>
    <w:p w14:paraId="3012DC61" w14:textId="77777777" w:rsidR="0064777C" w:rsidRDefault="0064777C" w:rsidP="0064777C">
      <w:r>
        <w:t>But I'm down to one last bean</w:t>
      </w:r>
    </w:p>
    <w:p w14:paraId="5E9D40C4" w14:textId="77777777" w:rsidR="0064777C" w:rsidRDefault="0064777C" w:rsidP="0064777C">
      <w:r>
        <w:t>And with it, let me say, let me say</w:t>
      </w:r>
    </w:p>
    <w:p w14:paraId="51CA7CA3" w14:textId="77777777" w:rsidR="0064777C" w:rsidRDefault="0064777C" w:rsidP="0064777C"/>
    <w:p w14:paraId="658CD1BB" w14:textId="41F8AABE" w:rsidR="0064777C" w:rsidRDefault="00D30763" w:rsidP="0064777C">
      <w:r>
        <w:t>(Chorus 2x)</w:t>
      </w:r>
    </w:p>
    <w:p w14:paraId="6656EC9D" w14:textId="77777777" w:rsidR="0064777C" w:rsidRDefault="0064777C" w:rsidP="0064777C">
      <w:r>
        <w:t>Will I survive</w:t>
      </w:r>
    </w:p>
    <w:p w14:paraId="2FC042A4" w14:textId="77777777" w:rsidR="0064777C" w:rsidRDefault="0064777C" w:rsidP="0064777C"/>
    <w:p w14:paraId="7DC94DDD" w14:textId="77777777" w:rsidR="0064777C" w:rsidRDefault="0064777C" w:rsidP="0064777C">
      <w:r>
        <w:t>Famine follows me</w:t>
      </w:r>
    </w:p>
    <w:p w14:paraId="2EBD11A5" w14:textId="77777777" w:rsidR="0064777C" w:rsidRDefault="0064777C" w:rsidP="0064777C">
      <w:r>
        <w:t>But I still believe there's one bean left for me</w:t>
      </w:r>
    </w:p>
    <w:p w14:paraId="265AB23F" w14:textId="77777777" w:rsidR="0064777C" w:rsidRDefault="0064777C" w:rsidP="0064777C">
      <w:r>
        <w:t>So please come nourish me</w:t>
      </w:r>
    </w:p>
    <w:p w14:paraId="0074E36C" w14:textId="77777777" w:rsidR="0064777C" w:rsidRDefault="0064777C" w:rsidP="0064777C">
      <w:r>
        <w:t>'Cause I still believe there's one bean left for me to eat</w:t>
      </w:r>
    </w:p>
    <w:p w14:paraId="1F45531E" w14:textId="77777777" w:rsidR="0064777C" w:rsidRDefault="0064777C" w:rsidP="0064777C">
      <w:r>
        <w:t>For me to eat, for me to eat</w:t>
      </w:r>
    </w:p>
    <w:p w14:paraId="4192782C" w14:textId="77777777" w:rsidR="0064777C" w:rsidRDefault="0064777C" w:rsidP="0064777C"/>
    <w:p w14:paraId="2B18FFE6" w14:textId="77777777" w:rsidR="0064777C" w:rsidRDefault="0064777C" w:rsidP="0064777C">
      <w:r>
        <w:t>Feed me now</w:t>
      </w:r>
    </w:p>
    <w:p w14:paraId="791DD67F" w14:textId="77777777" w:rsidR="0064777C" w:rsidRDefault="0064777C" w:rsidP="0064777C">
      <w:r>
        <w:t>It's 6 PM and I have not eaten</w:t>
      </w:r>
    </w:p>
    <w:p w14:paraId="08BAABF8" w14:textId="77777777" w:rsidR="0064777C" w:rsidRDefault="0064777C" w:rsidP="0064777C"/>
    <w:p w14:paraId="3248235B" w14:textId="5983EA4B" w:rsidR="0064777C" w:rsidRDefault="00D30763" w:rsidP="0064777C">
      <w:r>
        <w:t>(Chorus 2x)</w:t>
      </w:r>
    </w:p>
    <w:p w14:paraId="148126B7" w14:textId="77777777" w:rsidR="0064777C" w:rsidRDefault="0064777C" w:rsidP="0064777C"/>
    <w:p w14:paraId="39B6E6FD" w14:textId="77777777" w:rsidR="0064777C" w:rsidRDefault="0064777C" w:rsidP="0064777C">
      <w:r>
        <w:t>Please come now, I think I'm starving</w:t>
      </w:r>
    </w:p>
    <w:p w14:paraId="7A57DA42" w14:textId="38C84DB4" w:rsidR="0064777C" w:rsidRDefault="0064777C" w:rsidP="0064777C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>I'm licking every morsel off my plate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br w:type="page"/>
      </w:r>
    </w:p>
    <w:p w14:paraId="5B3F20D6" w14:textId="03B60E86" w:rsidR="00B16A67" w:rsidRPr="00B16A67" w:rsidRDefault="007E4139" w:rsidP="00B16A67">
      <w:pPr>
        <w:keepNext/>
        <w:keepLines/>
        <w:pBdr>
          <w:bottom w:val="single" w:sz="18" w:space="1" w:color="2B579A" w:themeColor="accent5"/>
        </w:pBdr>
        <w:spacing w:before="360" w:after="240"/>
        <w:contextualSpacing/>
        <w:outlineLvl w:val="0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bookmarkStart w:id="16" w:name="_Toc198813577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*</w:t>
      </w:r>
      <w:r w:rsid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Creed</w:t>
      </w:r>
      <w:r w:rsidR="00B16A67" w:rsidRP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</w:t>
      </w:r>
      <w:r w:rsid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-</w:t>
      </w:r>
      <w:r w:rsidR="00B16A67" w:rsidRP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</w:t>
      </w:r>
      <w:r w:rsid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With Cans Wide Open</w:t>
      </w:r>
      <w:bookmarkEnd w:id="16"/>
    </w:p>
    <w:p w14:paraId="20480CA2" w14:textId="77777777" w:rsidR="00B16A67" w:rsidRDefault="00B16A67" w:rsidP="00B16A67"/>
    <w:p w14:paraId="72EA03A5" w14:textId="4B5260FD" w:rsidR="00B16A67" w:rsidRDefault="00A70049" w:rsidP="00B16A67">
      <w:r>
        <w:t>Well I just cooked a meal today</w:t>
      </w:r>
    </w:p>
    <w:p w14:paraId="17DAE84A" w14:textId="1A8DFAE6" w:rsidR="00A70049" w:rsidRDefault="00A70049" w:rsidP="00B16A67">
      <w:r>
        <w:t>It seems</w:t>
      </w:r>
      <w:r w:rsidR="00D53E11">
        <w:t xml:space="preserve"> my diet is going to change</w:t>
      </w:r>
    </w:p>
    <w:p w14:paraId="2D3EE656" w14:textId="42A8F53E" w:rsidR="00D53E11" w:rsidRDefault="00D53E11" w:rsidP="00B16A67">
      <w:r>
        <w:t>I close my eyes, begin to taste</w:t>
      </w:r>
    </w:p>
    <w:p w14:paraId="1A29B0E8" w14:textId="53BAF1E0" w:rsidR="00D53E11" w:rsidRDefault="00D53E11" w:rsidP="00B16A67">
      <w:r>
        <w:t>Then tears of joy stream down my face</w:t>
      </w:r>
    </w:p>
    <w:p w14:paraId="71FDAB54" w14:textId="77777777" w:rsidR="00D53E11" w:rsidRDefault="00D53E11" w:rsidP="00B16A67"/>
    <w:p w14:paraId="190BA915" w14:textId="1D05CFA9" w:rsidR="00D53E11" w:rsidRDefault="00D53E11" w:rsidP="00B16A67">
      <w:r>
        <w:t>With cans wide open</w:t>
      </w:r>
    </w:p>
    <w:p w14:paraId="2591E027" w14:textId="780C4B47" w:rsidR="00D53E11" w:rsidRDefault="00D53E11" w:rsidP="00B16A67">
      <w:r>
        <w:t>Under the hood light</w:t>
      </w:r>
    </w:p>
    <w:p w14:paraId="3F6E5D78" w14:textId="0A36CB31" w:rsidR="00D53E11" w:rsidRDefault="00D53E11" w:rsidP="00B16A67">
      <w:r>
        <w:t>Welcome to this place</w:t>
      </w:r>
    </w:p>
    <w:p w14:paraId="5C1632BC" w14:textId="423895B7" w:rsidR="00D53E11" w:rsidRDefault="00D53E11" w:rsidP="00B16A67">
      <w:r>
        <w:t>I’ll show you every bean</w:t>
      </w:r>
    </w:p>
    <w:p w14:paraId="624A696F" w14:textId="4F1867F6" w:rsidR="00D53E11" w:rsidRDefault="00FF5D88" w:rsidP="00B16A67">
      <w:r>
        <w:t>With cans wide open</w:t>
      </w:r>
    </w:p>
    <w:p w14:paraId="54D5792D" w14:textId="77777777" w:rsidR="00FF5D88" w:rsidRDefault="00FF5D88" w:rsidP="00B16A67"/>
    <w:p w14:paraId="55FB4463" w14:textId="26C0BD36" w:rsidR="00FF5D88" w:rsidRDefault="00FF5D88" w:rsidP="00B16A67">
      <w:r>
        <w:t>With cans wide open</w:t>
      </w:r>
    </w:p>
    <w:p w14:paraId="45133D94" w14:textId="77777777" w:rsidR="00FF5D88" w:rsidRDefault="00FF5D88" w:rsidP="00B16A67"/>
    <w:p w14:paraId="40203ADA" w14:textId="1037018A" w:rsidR="00FF5D88" w:rsidRDefault="00FF5D88" w:rsidP="00B16A67">
      <w:r>
        <w:t>Well I don’t know if I’m ready</w:t>
      </w:r>
    </w:p>
    <w:p w14:paraId="7F246906" w14:textId="2E69A992" w:rsidR="00FF5D88" w:rsidRDefault="00FF5D88" w:rsidP="00B16A67">
      <w:r>
        <w:t>To be the chef I have to be</w:t>
      </w:r>
    </w:p>
    <w:p w14:paraId="251AAF54" w14:textId="3424E25E" w:rsidR="00FF5D88" w:rsidRDefault="00FF5D88" w:rsidP="00B16A67">
      <w:r>
        <w:t>I’ll take this pot, I’ll put my beans inside</w:t>
      </w:r>
    </w:p>
    <w:p w14:paraId="393D0F03" w14:textId="08FF45C5" w:rsidR="00FF5D88" w:rsidRDefault="00FF5D88" w:rsidP="00B16A67">
      <w:r>
        <w:t>And when they’re stewed, then they’ll be refried</w:t>
      </w:r>
    </w:p>
    <w:p w14:paraId="411C43F1" w14:textId="77777777" w:rsidR="00FF5D88" w:rsidRDefault="00FF5D88" w:rsidP="00B16A67"/>
    <w:p w14:paraId="4F088388" w14:textId="77777777" w:rsidR="00FF5D88" w:rsidRDefault="00FF5D88" w:rsidP="00FF5D88">
      <w:r>
        <w:t>With cans wide open</w:t>
      </w:r>
    </w:p>
    <w:p w14:paraId="14AAC4FC" w14:textId="77777777" w:rsidR="00FF5D88" w:rsidRDefault="00FF5D88" w:rsidP="00FF5D88">
      <w:r>
        <w:t>Under the hood light</w:t>
      </w:r>
    </w:p>
    <w:p w14:paraId="7653C372" w14:textId="77777777" w:rsidR="00FF5D88" w:rsidRDefault="00FF5D88" w:rsidP="00FF5D88">
      <w:r>
        <w:t>Welcome to this place</w:t>
      </w:r>
    </w:p>
    <w:p w14:paraId="067DECB2" w14:textId="77777777" w:rsidR="00FF5D88" w:rsidRDefault="00FF5D88" w:rsidP="00FF5D88">
      <w:r>
        <w:t>I’ll show you every bean</w:t>
      </w:r>
    </w:p>
    <w:p w14:paraId="44C13BCA" w14:textId="77777777" w:rsidR="00A942A9" w:rsidRDefault="00A942A9" w:rsidP="00FF5D88"/>
    <w:p w14:paraId="07B7485E" w14:textId="16F7E0CE" w:rsidR="00A942A9" w:rsidRDefault="00A942A9" w:rsidP="00FF5D88">
      <w:r>
        <w:t>With cans wide open</w:t>
      </w:r>
    </w:p>
    <w:p w14:paraId="1986A506" w14:textId="7A897C86" w:rsidR="00A942A9" w:rsidRDefault="00A942A9" w:rsidP="00FF5D88">
      <w:r>
        <w:t>My every meal has changed</w:t>
      </w:r>
    </w:p>
    <w:p w14:paraId="1A95053F" w14:textId="73DC65CF" w:rsidR="00A942A9" w:rsidRDefault="00A942A9" w:rsidP="00FF5D88">
      <w:r>
        <w:t>I’ll show you mungs</w:t>
      </w:r>
    </w:p>
    <w:p w14:paraId="0983410D" w14:textId="0EC8BE03" w:rsidR="00A942A9" w:rsidRDefault="00A942A9" w:rsidP="00FF5D88">
      <w:r>
        <w:t>I’ll show you every bean</w:t>
      </w:r>
    </w:p>
    <w:p w14:paraId="24786F24" w14:textId="77777777" w:rsidR="009043C9" w:rsidRDefault="009043C9" w:rsidP="00FF5D88"/>
    <w:p w14:paraId="00FFF325" w14:textId="3E8348DC" w:rsidR="009043C9" w:rsidRDefault="00323B60" w:rsidP="00FF5D88">
      <w:r>
        <w:t>With cans wide open</w:t>
      </w:r>
    </w:p>
    <w:p w14:paraId="7DA6A6D3" w14:textId="05FEB638" w:rsidR="00323B60" w:rsidRDefault="00323B60" w:rsidP="00FF5D88">
      <w:r>
        <w:t>With cans wide open</w:t>
      </w:r>
    </w:p>
    <w:p w14:paraId="20103A27" w14:textId="6902CD42" w:rsidR="00323B60" w:rsidRDefault="00323B60" w:rsidP="00FF5D88">
      <w:r>
        <w:t>I’ll serve you every bean, oh yeah</w:t>
      </w:r>
    </w:p>
    <w:p w14:paraId="4DEB54DA" w14:textId="25DC5A8E" w:rsidR="00323B60" w:rsidRDefault="00323B60" w:rsidP="00FF5D88">
      <w:r>
        <w:t>With cans wide open, wide</w:t>
      </w:r>
    </w:p>
    <w:p w14:paraId="1203DAA2" w14:textId="380F42BC" w:rsidR="00323B60" w:rsidRDefault="00323B60" w:rsidP="00FF5D88">
      <w:r>
        <w:t>Wide open</w:t>
      </w:r>
    </w:p>
    <w:p w14:paraId="72D29AF8" w14:textId="77777777" w:rsidR="00A942A9" w:rsidRDefault="00A942A9" w:rsidP="00FF5D88"/>
    <w:p w14:paraId="747B454E" w14:textId="16C80431" w:rsidR="00A942A9" w:rsidRDefault="009043C9" w:rsidP="00FF5D88">
      <w:r>
        <w:t>If I cook just one dish, follow one meal plan</w:t>
      </w:r>
    </w:p>
    <w:p w14:paraId="753A15E0" w14:textId="1EEB7B20" w:rsidR="009043C9" w:rsidRDefault="009043C9" w:rsidP="00FF5D88">
      <w:r>
        <w:t>I’ll stuff it full of beans, I hope you understand</w:t>
      </w:r>
    </w:p>
    <w:p w14:paraId="71EC6B1A" w14:textId="2C1BA098" w:rsidR="009043C9" w:rsidRDefault="009043C9" w:rsidP="00FF5D88">
      <w:r>
        <w:t>That I can take this knife, and hold it by the hand</w:t>
      </w:r>
    </w:p>
    <w:p w14:paraId="32EEB7C4" w14:textId="686508B8" w:rsidR="000C225B" w:rsidRDefault="009043C9" w:rsidP="0081577B">
      <w:r>
        <w:t>And I can serve dinner with cans wide ope</w:t>
      </w:r>
      <w:r w:rsidR="00323B60">
        <w:t>n</w:t>
      </w:r>
      <w:r w:rsidR="000C225B">
        <w:br w:type="page"/>
      </w:r>
    </w:p>
    <w:p w14:paraId="08D6F1DC" w14:textId="43898D69" w:rsidR="00F35F93" w:rsidRPr="00B16A67" w:rsidRDefault="00F35F93" w:rsidP="00F35F93">
      <w:pPr>
        <w:keepNext/>
        <w:keepLines/>
        <w:pBdr>
          <w:bottom w:val="single" w:sz="18" w:space="1" w:color="2B579A" w:themeColor="accent5"/>
        </w:pBdr>
        <w:spacing w:before="360" w:after="240"/>
        <w:contextualSpacing/>
        <w:outlineLvl w:val="0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bookmarkStart w:id="17" w:name="_Toc198813578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*Creedence Clearwater Revival</w:t>
      </w:r>
      <w:r w:rsidRPr="00B16A67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- Fortunate Tongue</w:t>
      </w:r>
      <w:bookmarkEnd w:id="17"/>
    </w:p>
    <w:p w14:paraId="39094BE1" w14:textId="77777777" w:rsidR="00F35F93" w:rsidRDefault="00F35F93" w:rsidP="00F35F93"/>
    <w:p w14:paraId="267BD073" w14:textId="77777777" w:rsidR="00F35F93" w:rsidRDefault="00F35F93" w:rsidP="00F35F93">
      <w:r>
        <w:t>Some folks are born, made to tend the coals</w:t>
      </w:r>
    </w:p>
    <w:p w14:paraId="76F88B3D" w14:textId="77777777" w:rsidR="00F35F93" w:rsidRDefault="00F35F93" w:rsidP="00F35F93">
      <w:r>
        <w:t>Hoo they’re pure bar-be-que</w:t>
      </w:r>
    </w:p>
    <w:p w14:paraId="38029D98" w14:textId="77777777" w:rsidR="00F35F93" w:rsidRDefault="00F35F93" w:rsidP="00F35F93">
      <w:r>
        <w:t>And when the band plays “Hail to the Beef”</w:t>
      </w:r>
    </w:p>
    <w:p w14:paraId="5764A26A" w14:textId="77777777" w:rsidR="00F35F93" w:rsidRDefault="00F35F93" w:rsidP="00F35F93">
      <w:r>
        <w:t>Ooh, they point the skewer at you, Lord</w:t>
      </w:r>
    </w:p>
    <w:p w14:paraId="4AB7A050" w14:textId="77777777" w:rsidR="00F35F93" w:rsidRDefault="00F35F93" w:rsidP="00F35F93"/>
    <w:p w14:paraId="018DF4CF" w14:textId="77777777" w:rsidR="00F35F93" w:rsidRDefault="00F35F93" w:rsidP="00F35F93">
      <w:r>
        <w:t>It ain’t beans, it ain’t beans</w:t>
      </w:r>
    </w:p>
    <w:p w14:paraId="3DF55136" w14:textId="77777777" w:rsidR="00F35F93" w:rsidRDefault="00F35F93" w:rsidP="00F35F93">
      <w:r>
        <w:t>I ain’t want tenderized meat, no</w:t>
      </w:r>
    </w:p>
    <w:p w14:paraId="07395E50" w14:textId="77777777" w:rsidR="00F35F93" w:rsidRDefault="00F35F93" w:rsidP="00F35F93">
      <w:r>
        <w:t>It ain’t beans, it ain’t beans</w:t>
      </w:r>
    </w:p>
    <w:p w14:paraId="3EE3CBE6" w14:textId="77777777" w:rsidR="00F35F93" w:rsidRDefault="00F35F93" w:rsidP="00F35F93">
      <w:r>
        <w:t>Won’t touch my fortunate tongue, no</w:t>
      </w:r>
    </w:p>
    <w:p w14:paraId="4412102B" w14:textId="77777777" w:rsidR="00F35F93" w:rsidRDefault="00F35F93" w:rsidP="00F35F93"/>
    <w:p w14:paraId="040324C1" w14:textId="77777777" w:rsidR="00F35F93" w:rsidRDefault="00F35F93" w:rsidP="00F35F93">
      <w:r>
        <w:t>Some folks are born, spatula in hand</w:t>
      </w:r>
    </w:p>
    <w:p w14:paraId="07A5BF82" w14:textId="77777777" w:rsidR="00F35F93" w:rsidRDefault="00F35F93" w:rsidP="00F35F93">
      <w:r>
        <w:t>Lord, they flip them burgers, Lord</w:t>
      </w:r>
    </w:p>
    <w:p w14:paraId="7CB084F6" w14:textId="77777777" w:rsidR="00F35F93" w:rsidRDefault="00F35F93" w:rsidP="00F35F93">
      <w:r>
        <w:t>But when the health inspector come to the door</w:t>
      </w:r>
    </w:p>
    <w:p w14:paraId="1AE9CE0D" w14:textId="77777777" w:rsidR="00F35F93" w:rsidRDefault="00F35F93" w:rsidP="00F35F93">
      <w:r>
        <w:t>Hoo, they only answer, "Food cart's closed", yoh</w:t>
      </w:r>
    </w:p>
    <w:p w14:paraId="169285CB" w14:textId="77777777" w:rsidR="00F35F93" w:rsidRDefault="00F35F93" w:rsidP="00F35F93"/>
    <w:p w14:paraId="0E2371A6" w14:textId="77777777" w:rsidR="00F35F93" w:rsidRDefault="00F35F93" w:rsidP="00F35F93">
      <w:r>
        <w:t>It ain't beans, it ain't beans</w:t>
      </w:r>
    </w:p>
    <w:p w14:paraId="00CBA9ED" w14:textId="631886A3" w:rsidR="00F35F93" w:rsidRDefault="00F35F93" w:rsidP="00F35F93">
      <w:r>
        <w:t>I ain't want greasy fast food, no, no</w:t>
      </w:r>
    </w:p>
    <w:p w14:paraId="20429A8D" w14:textId="77777777" w:rsidR="00F35F93" w:rsidRDefault="00F35F93" w:rsidP="00F35F93">
      <w:r>
        <w:t>It ain't beans, it ain't beans</w:t>
      </w:r>
    </w:p>
    <w:p w14:paraId="362FE891" w14:textId="77777777" w:rsidR="00F35F93" w:rsidRDefault="00F35F93" w:rsidP="00F35F93">
      <w:r>
        <w:t>Won’t touch my fortunate tongue, no</w:t>
      </w:r>
    </w:p>
    <w:p w14:paraId="66F9E3BE" w14:textId="77777777" w:rsidR="00F35F93" w:rsidRDefault="00F35F93" w:rsidP="00F35F93"/>
    <w:p w14:paraId="1BA2E92F" w14:textId="77777777" w:rsidR="00F35F93" w:rsidRDefault="00F35F93" w:rsidP="00F35F93">
      <w:r>
        <w:t>Some folks are born pizza peel in hand</w:t>
      </w:r>
    </w:p>
    <w:p w14:paraId="53D87EE6" w14:textId="77777777" w:rsidR="00F35F93" w:rsidRDefault="00F35F93" w:rsidP="00F35F93">
      <w:r>
        <w:t>Lord, ain’t they full of themselves, oh</w:t>
      </w:r>
    </w:p>
    <w:p w14:paraId="33891AB1" w14:textId="77777777" w:rsidR="00F35F93" w:rsidRDefault="00F35F93" w:rsidP="00F35F93">
      <w:r>
        <w:t>But when you ask for a vegan chili</w:t>
      </w:r>
    </w:p>
    <w:p w14:paraId="2DD1C9AD" w14:textId="77777777" w:rsidR="00F35F93" w:rsidRDefault="00F35F93" w:rsidP="00F35F93">
      <w:r>
        <w:t>They say “That’s a spicy meataball”, yeah</w:t>
      </w:r>
    </w:p>
    <w:p w14:paraId="6432AF5D" w14:textId="77777777" w:rsidR="00F35F93" w:rsidRDefault="00F35F93" w:rsidP="00F35F93"/>
    <w:p w14:paraId="077E6180" w14:textId="77777777" w:rsidR="00F35F93" w:rsidRDefault="00F35F93" w:rsidP="00F35F93">
      <w:r>
        <w:t>It ain’t beans, it ain't beans</w:t>
      </w:r>
    </w:p>
    <w:p w14:paraId="166F0F65" w14:textId="77777777" w:rsidR="00F35F93" w:rsidRDefault="00F35F93" w:rsidP="00F35F93">
      <w:r>
        <w:t>I ain’t want cheesy baked bread,</w:t>
      </w:r>
    </w:p>
    <w:p w14:paraId="3DAE4964" w14:textId="77777777" w:rsidR="00F35F93" w:rsidRDefault="00F35F93" w:rsidP="00F35F93">
      <w:r>
        <w:t>It ain’t beans, it ain’t beans</w:t>
      </w:r>
    </w:p>
    <w:p w14:paraId="624267E7" w14:textId="77777777" w:rsidR="00F35F93" w:rsidRDefault="00F35F93" w:rsidP="00F35F93">
      <w:r>
        <w:t>Won’t touch this fortunate tongue, no</w:t>
      </w:r>
    </w:p>
    <w:p w14:paraId="2898FC4F" w14:textId="77777777" w:rsidR="00F35F93" w:rsidRDefault="00F35F93" w:rsidP="00F35F93"/>
    <w:p w14:paraId="1014320D" w14:textId="77777777" w:rsidR="00F35F93" w:rsidRDefault="00F35F93" w:rsidP="00F35F93">
      <w:r>
        <w:t>It ain't beans, it ain't beans</w:t>
      </w:r>
    </w:p>
    <w:p w14:paraId="71D0DDE8" w14:textId="77777777" w:rsidR="00F35F93" w:rsidRDefault="00F35F93" w:rsidP="00F35F93">
      <w:r>
        <w:t>Won't touch my fortunate tongue, no, no, no</w:t>
      </w:r>
    </w:p>
    <w:p w14:paraId="74DE0E88" w14:textId="77777777" w:rsidR="00F35F93" w:rsidRDefault="00F35F93" w:rsidP="00F35F93">
      <w:r>
        <w:t>It ain't beans, it ain't beans</w:t>
      </w:r>
    </w:p>
    <w:p w14:paraId="05E05DFD" w14:textId="77777777" w:rsidR="00F35F93" w:rsidRDefault="00F35F93" w:rsidP="00F35F93">
      <w:r>
        <w:t>Won't touch this fortunate tongue, no, no, no</w:t>
      </w:r>
    </w:p>
    <w:p w14:paraId="7CF2C75B" w14:textId="22B60BA0" w:rsidR="00F35F93" w:rsidRDefault="00F35F93" w:rsidP="00F35F93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 xml:space="preserve">It ain't beans, it ain't beans </w:t>
      </w:r>
      <w:r>
        <w:br w:type="page"/>
      </w:r>
    </w:p>
    <w:p w14:paraId="37290071" w14:textId="20B5E3D9" w:rsidR="00AA4D4E" w:rsidRDefault="00AA4D4E" w:rsidP="00AA4D4E">
      <w:pPr>
        <w:pStyle w:val="Heading1"/>
      </w:pPr>
      <w:bookmarkStart w:id="18" w:name="_Toc198813579"/>
      <w:r>
        <w:lastRenderedPageBreak/>
        <w:t>*Daft Punk - Lose Yourself to Gas</w:t>
      </w:r>
      <w:bookmarkEnd w:id="18"/>
    </w:p>
    <w:p w14:paraId="6149A913" w14:textId="77777777" w:rsidR="00AA4D4E" w:rsidRDefault="00AA4D4E" w:rsidP="00AA4D4E"/>
    <w:p w14:paraId="4739C5F6" w14:textId="139DBE65" w:rsidR="00AA4D4E" w:rsidRDefault="00AA4D4E" w:rsidP="00AA4D4E">
      <w:r>
        <w:t>(Just the Pharrell Parts</w:t>
      </w:r>
      <w:r w:rsidR="00F35F93">
        <w:t>. Be prepared to sing the same lines over and over</w:t>
      </w:r>
      <w:r>
        <w:t>)</w:t>
      </w:r>
    </w:p>
    <w:p w14:paraId="5AD19BA1" w14:textId="51B27D46" w:rsidR="00AA4D4E" w:rsidRDefault="00AA4D4E" w:rsidP="00AA4D4E"/>
    <w:p w14:paraId="0B4EE0A1" w14:textId="77777777" w:rsidR="00AA4D4E" w:rsidRDefault="00AA4D4E" w:rsidP="00AA4D4E">
      <w:r>
        <w:t>I know you don't get a chance to eat healthy this often</w:t>
      </w:r>
    </w:p>
    <w:p w14:paraId="6C0C2666" w14:textId="77777777" w:rsidR="00AA4D4E" w:rsidRDefault="00AA4D4E" w:rsidP="00AA4D4E">
      <w:r>
        <w:t>I know your life is speeding and you're binging fast food</w:t>
      </w:r>
    </w:p>
    <w:p w14:paraId="292A13D0" w14:textId="0E276E1C" w:rsidR="00AA4D4E" w:rsidRDefault="00AA4D4E" w:rsidP="00AA4D4E">
      <w:r>
        <w:t>Here, take my spoon and just go ahead and scoop up all the</w:t>
      </w:r>
    </w:p>
    <w:p w14:paraId="4E46D6AC" w14:textId="77777777" w:rsidR="00AA4D4E" w:rsidRDefault="00AA4D4E" w:rsidP="00AA4D4E">
      <w:r>
        <w:t>Beans, beans, beans</w:t>
      </w:r>
    </w:p>
    <w:p w14:paraId="0EA66299" w14:textId="77777777" w:rsidR="00AA4D4E" w:rsidRDefault="00AA4D4E" w:rsidP="00AA4D4E"/>
    <w:p w14:paraId="20214074" w14:textId="77777777" w:rsidR="00AA4D4E" w:rsidRDefault="00AA4D4E" w:rsidP="00AA4D4E">
      <w:r>
        <w:t>Lose yourself to gas</w:t>
      </w:r>
    </w:p>
    <w:p w14:paraId="36B276CF" w14:textId="77777777" w:rsidR="00AA4D4E" w:rsidRDefault="00AA4D4E" w:rsidP="00AA4D4E">
      <w:r>
        <w:t>Lose yourself to gas</w:t>
      </w:r>
    </w:p>
    <w:p w14:paraId="7784C6C7" w14:textId="77777777" w:rsidR="00AA4D4E" w:rsidRDefault="00AA4D4E" w:rsidP="00AA4D4E">
      <w:r>
        <w:t>Lose yourself to gas</w:t>
      </w:r>
    </w:p>
    <w:p w14:paraId="3BCAA97E" w14:textId="77777777" w:rsidR="00AA4D4E" w:rsidRDefault="00AA4D4E" w:rsidP="00AA4D4E">
      <w:r>
        <w:t>Lose yourself to gas</w:t>
      </w:r>
    </w:p>
    <w:p w14:paraId="68D52182" w14:textId="77777777" w:rsidR="00AA4D4E" w:rsidRDefault="00AA4D4E" w:rsidP="00AA4D4E">
      <w:r>
        <w:t>Lose yourself to gas</w:t>
      </w:r>
    </w:p>
    <w:p w14:paraId="53737727" w14:textId="77777777" w:rsidR="00AA4D4E" w:rsidRDefault="00AA4D4E" w:rsidP="00AA4D4E">
      <w:r>
        <w:t>Lose yourself to gas</w:t>
      </w:r>
    </w:p>
    <w:p w14:paraId="0FAF07D6" w14:textId="77777777" w:rsidR="00AA4D4E" w:rsidRDefault="00AA4D4E" w:rsidP="00AA4D4E">
      <w:r>
        <w:t>Lose yourself to gas</w:t>
      </w:r>
    </w:p>
    <w:p w14:paraId="48CC4919" w14:textId="77777777" w:rsidR="00AA4D4E" w:rsidRDefault="00AA4D4E" w:rsidP="00AA4D4E">
      <w:r>
        <w:t>Lose yourself to gas</w:t>
      </w:r>
    </w:p>
    <w:p w14:paraId="52E469BC" w14:textId="77777777" w:rsidR="00AA4D4E" w:rsidRDefault="00AA4D4E" w:rsidP="00AA4D4E">
      <w:r>
        <w:t>Lose yourself to gas</w:t>
      </w:r>
    </w:p>
    <w:p w14:paraId="1C45A71F" w14:textId="3EC4F8B5" w:rsidR="00AA4D4E" w:rsidRDefault="00AA4D4E" w:rsidP="00AA4D4E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7703922A" w14:textId="6F75FBB1" w:rsidR="00FE2910" w:rsidRDefault="00FE2910" w:rsidP="00FE2910">
      <w:pPr>
        <w:pStyle w:val="Heading1"/>
      </w:pPr>
      <w:bookmarkStart w:id="19" w:name="_Toc198813580"/>
      <w:r>
        <w:lastRenderedPageBreak/>
        <w:t>*Daft Punk - One More Vine</w:t>
      </w:r>
      <w:bookmarkEnd w:id="19"/>
    </w:p>
    <w:p w14:paraId="0D9DCD75" w14:textId="28291C93" w:rsidR="00FE2910" w:rsidRDefault="00FE2910" w:rsidP="00FE2910">
      <w:r>
        <w:t>One more vine</w:t>
      </w:r>
    </w:p>
    <w:p w14:paraId="79DFB8B9" w14:textId="77777777" w:rsidR="00FE2910" w:rsidRDefault="00FE2910" w:rsidP="00FE2910">
      <w:r>
        <w:t>We're gonna irrigate</w:t>
      </w:r>
    </w:p>
    <w:p w14:paraId="16BE8C64" w14:textId="77777777" w:rsidR="00FE2910" w:rsidRDefault="00FE2910" w:rsidP="00FE2910">
      <w:r>
        <w:t>Oh yeah, all right</w:t>
      </w:r>
    </w:p>
    <w:p w14:paraId="271CA37C" w14:textId="7B2498B0" w:rsidR="00FE2910" w:rsidRDefault="00FE2910" w:rsidP="00FE2910">
      <w:r>
        <w:t>Don't stop the planting</w:t>
      </w:r>
    </w:p>
    <w:p w14:paraId="3FEB7827" w14:textId="77777777" w:rsidR="00FE2910" w:rsidRDefault="00FE2910" w:rsidP="00FE2910"/>
    <w:p w14:paraId="476D352D" w14:textId="77777777" w:rsidR="00FE2910" w:rsidRDefault="00FE2910" w:rsidP="00FE2910">
      <w:r>
        <w:t>Mmmmmm</w:t>
      </w:r>
    </w:p>
    <w:p w14:paraId="439DE45A" w14:textId="77777777" w:rsidR="00FE2910" w:rsidRDefault="00FE2910" w:rsidP="00FE2910">
      <w:r>
        <w:t>You know I'm just farming</w:t>
      </w:r>
    </w:p>
    <w:p w14:paraId="1B4E24D8" w14:textId="77777777" w:rsidR="00FE2910" w:rsidRDefault="00FE2910" w:rsidP="00FE2910">
      <w:r>
        <w:t>Irrigation tonight</w:t>
      </w:r>
    </w:p>
    <w:p w14:paraId="1FE82546" w14:textId="77777777" w:rsidR="00FE2910" w:rsidRDefault="00FE2910" w:rsidP="00FE2910">
      <w:r>
        <w:t>Irrigate</w:t>
      </w:r>
    </w:p>
    <w:p w14:paraId="27EAA7C0" w14:textId="77777777" w:rsidR="00FE2910" w:rsidRDefault="00FE2910" w:rsidP="00FE2910">
      <w:r>
        <w:t>Don't wait too late</w:t>
      </w:r>
    </w:p>
    <w:p w14:paraId="703248DD" w14:textId="77777777" w:rsidR="00FE2910" w:rsidRDefault="00FE2910" w:rsidP="00FE2910">
      <w:r>
        <w:t>Mmmmmm, no</w:t>
      </w:r>
    </w:p>
    <w:p w14:paraId="54223780" w14:textId="77777777" w:rsidR="00FE2910" w:rsidRDefault="00FE2910" w:rsidP="00FE2910">
      <w:r>
        <w:t>We don't stop</w:t>
      </w:r>
    </w:p>
    <w:p w14:paraId="3FB81506" w14:textId="77777777" w:rsidR="00FE2910" w:rsidRDefault="00FE2910" w:rsidP="00FE2910">
      <w:r>
        <w:t>You can't stop</w:t>
      </w:r>
    </w:p>
    <w:p w14:paraId="140B53C2" w14:textId="77777777" w:rsidR="00FE2910" w:rsidRDefault="00FE2910" w:rsidP="00FE2910">
      <w:r>
        <w:t>We're gonna irrigate</w:t>
      </w:r>
    </w:p>
    <w:p w14:paraId="11990562" w14:textId="77777777" w:rsidR="00FE2910" w:rsidRDefault="00FE2910" w:rsidP="00FE2910">
      <w:r>
        <w:t>One more vine</w:t>
      </w:r>
    </w:p>
    <w:p w14:paraId="36703427" w14:textId="77777777" w:rsidR="00FE2910" w:rsidRDefault="00FE2910" w:rsidP="00FE2910">
      <w:r>
        <w:t>One more vine</w:t>
      </w:r>
    </w:p>
    <w:p w14:paraId="098D94D0" w14:textId="77777777" w:rsidR="00FE2910" w:rsidRDefault="00FE2910" w:rsidP="00FE2910">
      <w:r>
        <w:t>One more vine</w:t>
      </w:r>
    </w:p>
    <w:p w14:paraId="17929E78" w14:textId="77777777" w:rsidR="00FE2910" w:rsidRDefault="00FE2910" w:rsidP="00FE2910">
      <w:r>
        <w:t>An irrigation</w:t>
      </w:r>
    </w:p>
    <w:p w14:paraId="6ED63031" w14:textId="77777777" w:rsidR="00FE2910" w:rsidRDefault="00FE2910" w:rsidP="00FE2910">
      <w:r>
        <w:t>You know we're gonna grow 'em right, tonight</w:t>
      </w:r>
    </w:p>
    <w:p w14:paraId="2A03B666" w14:textId="77777777" w:rsidR="00FE2910" w:rsidRDefault="00FE2910" w:rsidP="00FE2910">
      <w:r>
        <w:t>Hey! Just farming</w:t>
      </w:r>
    </w:p>
    <w:p w14:paraId="6B791E6D" w14:textId="77777777" w:rsidR="00FE2910" w:rsidRDefault="00FE2910" w:rsidP="00FE2910">
      <w:r>
        <w:t>Legumes got me feeling hungry</w:t>
      </w:r>
    </w:p>
    <w:p w14:paraId="20911E5B" w14:textId="77777777" w:rsidR="00FE2910" w:rsidRDefault="00FE2910" w:rsidP="00FE2910">
      <w:r>
        <w:t>Hungry, yeah</w:t>
      </w:r>
    </w:p>
    <w:p w14:paraId="7A464BF7" w14:textId="77777777" w:rsidR="00FE2910" w:rsidRDefault="00FE2910" w:rsidP="00FE2910">
      <w:r>
        <w:t>Come on, all right</w:t>
      </w:r>
    </w:p>
    <w:p w14:paraId="75DD4ACC" w14:textId="77777777" w:rsidR="00FE2910" w:rsidRDefault="00FE2910" w:rsidP="00FE2910">
      <w:r>
        <w:t>We're gonna irrigate</w:t>
      </w:r>
    </w:p>
    <w:p w14:paraId="458B6EEB" w14:textId="77777777" w:rsidR="00FE2910" w:rsidRDefault="00FE2910" w:rsidP="00FE2910">
      <w:r>
        <w:t>One more vine</w:t>
      </w:r>
    </w:p>
    <w:p w14:paraId="112AFC20" w14:textId="77777777" w:rsidR="00FE2910" w:rsidRDefault="00FE2910" w:rsidP="00FE2910"/>
    <w:p w14:paraId="3917076E" w14:textId="77777777" w:rsidR="00FE2910" w:rsidRDefault="00FE2910" w:rsidP="00FE2910">
      <w:r>
        <w:t>Irrigate and plant some beans</w:t>
      </w:r>
    </w:p>
    <w:p w14:paraId="4384DC74" w14:textId="77777777" w:rsidR="00FE2910" w:rsidRDefault="00FE2910" w:rsidP="00FE2910">
      <w:r>
        <w:t>Legumes got me feeling hungry</w:t>
      </w:r>
    </w:p>
    <w:p w14:paraId="5B0A31A5" w14:textId="77777777" w:rsidR="00FE2910" w:rsidRDefault="00FE2910" w:rsidP="00FE2910">
      <w:r>
        <w:t>Irrigate and plant some beans</w:t>
      </w:r>
    </w:p>
    <w:p w14:paraId="311F692C" w14:textId="77777777" w:rsidR="00FE2910" w:rsidRDefault="00FE2910" w:rsidP="00FE2910">
      <w:r>
        <w:t>One more vine</w:t>
      </w:r>
    </w:p>
    <w:p w14:paraId="1D129BD9" w14:textId="77777777" w:rsidR="00FE2910" w:rsidRDefault="00FE2910" w:rsidP="00FE2910">
      <w:r>
        <w:t>Legumes got me feeling hungry</w:t>
      </w:r>
    </w:p>
    <w:p w14:paraId="6DF185A8" w14:textId="77777777" w:rsidR="00FE2910" w:rsidRDefault="00FE2910" w:rsidP="00FE2910">
      <w:r>
        <w:t>We're gonna irrigate</w:t>
      </w:r>
    </w:p>
    <w:p w14:paraId="65A17637" w14:textId="77777777" w:rsidR="00FE2910" w:rsidRDefault="00FE2910" w:rsidP="00FE2910">
      <w:r>
        <w:t>Irrigate and plant some beans</w:t>
      </w:r>
    </w:p>
    <w:p w14:paraId="7E41034E" w14:textId="77777777" w:rsidR="00FE2910" w:rsidRDefault="00FE2910" w:rsidP="00FE2910">
      <w:r>
        <w:t>One more vine</w:t>
      </w:r>
    </w:p>
    <w:p w14:paraId="1F28B3AF" w14:textId="77777777" w:rsidR="00FE2910" w:rsidRDefault="00FE2910" w:rsidP="00FE2910">
      <w:r>
        <w:t>Legumes got me feeling hungry</w:t>
      </w:r>
    </w:p>
    <w:p w14:paraId="77820D13" w14:textId="77777777" w:rsidR="00FE2910" w:rsidRDefault="00FE2910" w:rsidP="00FE2910">
      <w:r>
        <w:t>We're gonna irrigate</w:t>
      </w:r>
    </w:p>
    <w:p w14:paraId="4AA35513" w14:textId="2EB09D08" w:rsidR="00FE2910" w:rsidRPr="00FE2910" w:rsidRDefault="00FE2910" w:rsidP="00FE2910">
      <w:r>
        <w:t>Irrigate and plant some beans</w:t>
      </w:r>
      <w:r>
        <w:br w:type="page"/>
      </w:r>
    </w:p>
    <w:p w14:paraId="46E0E187" w14:textId="497C8FBE" w:rsidR="00772A37" w:rsidRDefault="00BB2F44" w:rsidP="00BB2F44">
      <w:pPr>
        <w:pStyle w:val="Heading1"/>
      </w:pPr>
      <w:bookmarkStart w:id="20" w:name="_Toc198813581"/>
      <w:r w:rsidRPr="00BB2F44">
        <w:lastRenderedPageBreak/>
        <w:t>Darkness, The - I Believe in a Bean Called Love</w:t>
      </w:r>
      <w:bookmarkEnd w:id="20"/>
      <w:r w:rsidRPr="00BB2F44">
        <w:t xml:space="preserve"> </w:t>
      </w:r>
    </w:p>
    <w:p w14:paraId="73CA88D7" w14:textId="40EBB046" w:rsidR="000C1E2A" w:rsidRDefault="000C1E2A" w:rsidP="000C1E2A">
      <w:r>
        <w:t>Can't explain all the feelings</w:t>
      </w:r>
      <w:r w:rsidR="00FA6806">
        <w:t xml:space="preserve"> </w:t>
      </w:r>
      <w:r>
        <w:t>that you're making me feel</w:t>
      </w:r>
    </w:p>
    <w:p w14:paraId="1A201E6A" w14:textId="7D5BCDA9" w:rsidR="000C1E2A" w:rsidRDefault="000C1E2A" w:rsidP="000C1E2A">
      <w:r>
        <w:t>My gut's in overdrive</w:t>
      </w:r>
      <w:r w:rsidR="00FA6806">
        <w:t xml:space="preserve"> </w:t>
      </w:r>
      <w:r>
        <w:t>and you're behind the steering wheel</w:t>
      </w:r>
    </w:p>
    <w:p w14:paraId="5D3B977B" w14:textId="77777777" w:rsidR="000C1E2A" w:rsidRDefault="000C1E2A" w:rsidP="000C1E2A"/>
    <w:p w14:paraId="522F34C1" w14:textId="77777777" w:rsidR="000C1E2A" w:rsidRDefault="000C1E2A" w:rsidP="000C1E2A">
      <w:r>
        <w:t>Cooking you, feeding me</w:t>
      </w:r>
    </w:p>
    <w:p w14:paraId="7807BF9A" w14:textId="77777777" w:rsidR="000C1E2A" w:rsidRDefault="000C1E2A" w:rsidP="000C1E2A">
      <w:r>
        <w:t>Cooking you, God, you're feeding me</w:t>
      </w:r>
    </w:p>
    <w:p w14:paraId="5C4E81F0" w14:textId="77777777" w:rsidR="000C1E2A" w:rsidRDefault="000C1E2A" w:rsidP="000C1E2A"/>
    <w:p w14:paraId="4ADBABEE" w14:textId="77777777" w:rsidR="000C1E2A" w:rsidRDefault="000C1E2A" w:rsidP="000C1E2A">
      <w:r>
        <w:t>I believe in a bean called love</w:t>
      </w:r>
    </w:p>
    <w:p w14:paraId="685F97D5" w14:textId="77777777" w:rsidR="000C1E2A" w:rsidRDefault="000C1E2A" w:rsidP="000C1E2A">
      <w:r>
        <w:t>Just listen to the rhythm of my heart</w:t>
      </w:r>
    </w:p>
    <w:p w14:paraId="3650C66F" w14:textId="77777777" w:rsidR="000C1E2A" w:rsidRDefault="000C1E2A" w:rsidP="000C1E2A">
      <w:r>
        <w:t>There's a chance we could make it now</w:t>
      </w:r>
    </w:p>
    <w:p w14:paraId="53D9540F" w14:textId="77777777" w:rsidR="000C1E2A" w:rsidRDefault="000C1E2A" w:rsidP="000C1E2A">
      <w:r>
        <w:t>We'll be eating 'til the sun goes down</w:t>
      </w:r>
    </w:p>
    <w:p w14:paraId="537AA514" w14:textId="77777777" w:rsidR="000C1E2A" w:rsidRDefault="000C1E2A" w:rsidP="000C1E2A">
      <w:r>
        <w:t>I believe in a bean called love, hoo-oo-oo-oo</w:t>
      </w:r>
    </w:p>
    <w:p w14:paraId="231BE41B" w14:textId="77777777" w:rsidR="000C1E2A" w:rsidRDefault="000C1E2A" w:rsidP="000C1E2A"/>
    <w:p w14:paraId="000AB29C" w14:textId="77777777" w:rsidR="000C1E2A" w:rsidRDefault="000C1E2A" w:rsidP="000C1E2A">
      <w:r>
        <w:t>I wanna eat you every minute, every hour, every day</w:t>
      </w:r>
    </w:p>
    <w:p w14:paraId="3572B322" w14:textId="77777777" w:rsidR="000C1E2A" w:rsidRDefault="000C1E2A" w:rsidP="000C1E2A">
      <w:r>
        <w:t>You got me in a spin but everything is a okay</w:t>
      </w:r>
    </w:p>
    <w:p w14:paraId="7729C9C1" w14:textId="77777777" w:rsidR="009140A3" w:rsidRDefault="009140A3" w:rsidP="000C1E2A"/>
    <w:p w14:paraId="0C4EFC7E" w14:textId="77777777" w:rsidR="000C1E2A" w:rsidRDefault="000C1E2A" w:rsidP="000C1E2A">
      <w:r>
        <w:t>Cooking you, feeding me</w:t>
      </w:r>
    </w:p>
    <w:p w14:paraId="4D39266B" w14:textId="77777777" w:rsidR="000C1E2A" w:rsidRDefault="000C1E2A" w:rsidP="000C1E2A">
      <w:r>
        <w:t>Cooking you 'cause you're feeding me</w:t>
      </w:r>
    </w:p>
    <w:p w14:paraId="2483BD00" w14:textId="77777777" w:rsidR="000C1E2A" w:rsidRDefault="000C1E2A" w:rsidP="000C1E2A"/>
    <w:p w14:paraId="6CF67294" w14:textId="77777777" w:rsidR="000C1E2A" w:rsidRDefault="000C1E2A" w:rsidP="000C1E2A">
      <w:r>
        <w:t>I believe in a bean called love</w:t>
      </w:r>
    </w:p>
    <w:p w14:paraId="45967FD7" w14:textId="77777777" w:rsidR="000C1E2A" w:rsidRDefault="000C1E2A" w:rsidP="000C1E2A">
      <w:r>
        <w:t>Just listen to the rhythm of my heart</w:t>
      </w:r>
    </w:p>
    <w:p w14:paraId="39B3407C" w14:textId="77777777" w:rsidR="000C1E2A" w:rsidRDefault="000C1E2A" w:rsidP="000C1E2A">
      <w:r>
        <w:t>There's a chance we could make it now</w:t>
      </w:r>
    </w:p>
    <w:p w14:paraId="2CBDA5AC" w14:textId="77777777" w:rsidR="000C1E2A" w:rsidRDefault="000C1E2A" w:rsidP="000C1E2A">
      <w:r>
        <w:t>We'll be eating 'til the sun goes down</w:t>
      </w:r>
    </w:p>
    <w:p w14:paraId="02897C0C" w14:textId="77777777" w:rsidR="000C1E2A" w:rsidRDefault="000C1E2A" w:rsidP="000C1E2A">
      <w:r>
        <w:t>I believe in a bean called love, hoo-oo-oo-oo</w:t>
      </w:r>
    </w:p>
    <w:p w14:paraId="6F68938D" w14:textId="77777777" w:rsidR="000C1E2A" w:rsidRDefault="000C1E2A" w:rsidP="000C1E2A"/>
    <w:p w14:paraId="19F17519" w14:textId="77777777" w:rsidR="000C1E2A" w:rsidRDefault="000C1E2A" w:rsidP="000C1E2A">
      <w:r>
        <w:t>Beantar</w:t>
      </w:r>
    </w:p>
    <w:p w14:paraId="5F2607A3" w14:textId="77777777" w:rsidR="000C1E2A" w:rsidRDefault="000C1E2A" w:rsidP="000C1E2A"/>
    <w:p w14:paraId="50FFE3F6" w14:textId="77777777" w:rsidR="000C1E2A" w:rsidRDefault="000C1E2A" w:rsidP="000C1E2A">
      <w:r>
        <w:t>Cooking you, feeding me</w:t>
      </w:r>
    </w:p>
    <w:p w14:paraId="03D935DA" w14:textId="77777777" w:rsidR="000C1E2A" w:rsidRDefault="000C1E2A" w:rsidP="000C1E2A">
      <w:r>
        <w:t>Cooking you, God, you're feeding me, oo</w:t>
      </w:r>
    </w:p>
    <w:p w14:paraId="13C5F435" w14:textId="77777777" w:rsidR="009140A3" w:rsidRDefault="009140A3" w:rsidP="000C1E2A"/>
    <w:p w14:paraId="3EF3ABBC" w14:textId="77777777" w:rsidR="000C1E2A" w:rsidRDefault="000C1E2A" w:rsidP="000C1E2A">
      <w:r>
        <w:t>I believe in a bean called love</w:t>
      </w:r>
    </w:p>
    <w:p w14:paraId="25102656" w14:textId="77777777" w:rsidR="000C1E2A" w:rsidRDefault="000C1E2A" w:rsidP="000C1E2A">
      <w:r>
        <w:t>Just listen to the rhythm of my fart</w:t>
      </w:r>
    </w:p>
    <w:p w14:paraId="779B7F50" w14:textId="77777777" w:rsidR="000C1E2A" w:rsidRDefault="000C1E2A" w:rsidP="000C1E2A">
      <w:r>
        <w:t>There's a chance we could make it now</w:t>
      </w:r>
    </w:p>
    <w:p w14:paraId="23702A9B" w14:textId="77777777" w:rsidR="000C1E2A" w:rsidRDefault="000C1E2A" w:rsidP="000C1E2A">
      <w:r>
        <w:t>We'll be eating 'til the sun goes down</w:t>
      </w:r>
    </w:p>
    <w:p w14:paraId="494FADDB" w14:textId="211F509B" w:rsidR="00BB2F44" w:rsidRDefault="000C1E2A" w:rsidP="000C1E2A">
      <w:r>
        <w:t>I believe in a bean called love</w:t>
      </w:r>
      <w:r w:rsidR="00BB2F44">
        <w:br w:type="page"/>
      </w:r>
    </w:p>
    <w:p w14:paraId="7EA5AB6D" w14:textId="0B5FB1B4" w:rsidR="0052403B" w:rsidRDefault="0052403B" w:rsidP="0052403B">
      <w:pPr>
        <w:pStyle w:val="Heading1"/>
      </w:pPr>
      <w:bookmarkStart w:id="21" w:name="_Hlk193484041"/>
      <w:bookmarkStart w:id="22" w:name="_Toc198813582"/>
      <w:r>
        <w:lastRenderedPageBreak/>
        <w:t>Diamond, Neil - Sweet Bean o' Mine</w:t>
      </w:r>
      <w:bookmarkEnd w:id="22"/>
    </w:p>
    <w:p w14:paraId="34AE6A16" w14:textId="77777777" w:rsidR="0052403B" w:rsidRDefault="0052403B" w:rsidP="0052403B">
      <w:r>
        <w:t>Where it began</w:t>
      </w:r>
    </w:p>
    <w:p w14:paraId="2228A0A4" w14:textId="77777777" w:rsidR="0052403B" w:rsidRDefault="0052403B" w:rsidP="0052403B">
      <w:r>
        <w:t>I can't begin to know when</w:t>
      </w:r>
    </w:p>
    <w:p w14:paraId="0BA77478" w14:textId="77777777" w:rsidR="0052403B" w:rsidRDefault="0052403B" w:rsidP="0052403B">
      <w:r>
        <w:t>But then I know it's growin' strong</w:t>
      </w:r>
    </w:p>
    <w:p w14:paraId="322BDE9C" w14:textId="77777777" w:rsidR="0052403B" w:rsidRDefault="0052403B" w:rsidP="0052403B">
      <w:r>
        <w:t>Was in the spring</w:t>
      </w:r>
    </w:p>
    <w:p w14:paraId="5807D74B" w14:textId="77777777" w:rsidR="0052403B" w:rsidRDefault="0052403B" w:rsidP="0052403B">
      <w:r>
        <w:t>And spring became the summer</w:t>
      </w:r>
    </w:p>
    <w:p w14:paraId="3FDB432B" w14:textId="77777777" w:rsidR="0052403B" w:rsidRDefault="0052403B" w:rsidP="0052403B">
      <w:r>
        <w:t>Who'd have believe you'd come along?</w:t>
      </w:r>
    </w:p>
    <w:p w14:paraId="59ACAA2D" w14:textId="77777777" w:rsidR="0052403B" w:rsidRDefault="0052403B" w:rsidP="0052403B"/>
    <w:p w14:paraId="50096D38" w14:textId="77777777" w:rsidR="0052403B" w:rsidRDefault="0052403B" w:rsidP="0052403B">
      <w:r>
        <w:t>Vines</w:t>
      </w:r>
    </w:p>
    <w:p w14:paraId="14AFD443" w14:textId="77777777" w:rsidR="0052403B" w:rsidRDefault="0052403B" w:rsidP="0052403B">
      <w:r>
        <w:t>Touchin' Vines</w:t>
      </w:r>
    </w:p>
    <w:p w14:paraId="386EDCCA" w14:textId="77777777" w:rsidR="0052403B" w:rsidRDefault="0052403B" w:rsidP="0052403B">
      <w:r>
        <w:t>Reachin' out</w:t>
      </w:r>
    </w:p>
    <w:p w14:paraId="1019120B" w14:textId="77777777" w:rsidR="0052403B" w:rsidRDefault="0052403B" w:rsidP="0052403B">
      <w:r>
        <w:t>Touching me, touchin' you</w:t>
      </w:r>
    </w:p>
    <w:p w14:paraId="2CD5EF9D" w14:textId="77777777" w:rsidR="0052403B" w:rsidRDefault="0052403B" w:rsidP="0052403B"/>
    <w:p w14:paraId="265615AE" w14:textId="77777777" w:rsidR="0052403B" w:rsidRDefault="0052403B" w:rsidP="0052403B">
      <w:r>
        <w:t>Sweet Bean o' Mine</w:t>
      </w:r>
    </w:p>
    <w:p w14:paraId="4F8A7E2A" w14:textId="77777777" w:rsidR="0052403B" w:rsidRDefault="0052403B" w:rsidP="0052403B">
      <w:r>
        <w:t>Good times never seemed so good</w:t>
      </w:r>
    </w:p>
    <w:p w14:paraId="0F16F5D1" w14:textId="77777777" w:rsidR="0052403B" w:rsidRDefault="0052403B" w:rsidP="0052403B">
      <w:r>
        <w:t>I've been inclined</w:t>
      </w:r>
    </w:p>
    <w:p w14:paraId="7EE0FD42" w14:textId="77777777" w:rsidR="0052403B" w:rsidRDefault="0052403B" w:rsidP="0052403B">
      <w:r>
        <w:t>To believe they never would</w:t>
      </w:r>
    </w:p>
    <w:p w14:paraId="1860BEDF" w14:textId="77777777" w:rsidR="0052403B" w:rsidRDefault="0052403B" w:rsidP="0052403B"/>
    <w:p w14:paraId="52872815" w14:textId="77777777" w:rsidR="0052403B" w:rsidRDefault="0052403B" w:rsidP="0052403B">
      <w:r>
        <w:t>But now I look at the night</w:t>
      </w:r>
    </w:p>
    <w:p w14:paraId="26199AE0" w14:textId="77777777" w:rsidR="0052403B" w:rsidRDefault="0052403B" w:rsidP="0052403B">
      <w:r>
        <w:t>And it don't seem so lonely</w:t>
      </w:r>
    </w:p>
    <w:p w14:paraId="3F5756C5" w14:textId="77777777" w:rsidR="0052403B" w:rsidRDefault="0052403B" w:rsidP="0052403B">
      <w:r>
        <w:t>We fill it up with only two</w:t>
      </w:r>
    </w:p>
    <w:p w14:paraId="14A8A3C7" w14:textId="77777777" w:rsidR="0052403B" w:rsidRDefault="0052403B" w:rsidP="0052403B">
      <w:r>
        <w:t>And when I pang</w:t>
      </w:r>
    </w:p>
    <w:p w14:paraId="249FC576" w14:textId="77777777" w:rsidR="0052403B" w:rsidRDefault="0052403B" w:rsidP="0052403B">
      <w:r>
        <w:t>Hunger rolls off my belly</w:t>
      </w:r>
    </w:p>
    <w:p w14:paraId="2067143D" w14:textId="77777777" w:rsidR="0052403B" w:rsidRDefault="0052403B" w:rsidP="0052403B">
      <w:r>
        <w:t>How can I pang when eatin' you?</w:t>
      </w:r>
    </w:p>
    <w:p w14:paraId="2D802FDE" w14:textId="77777777" w:rsidR="0052403B" w:rsidRDefault="0052403B" w:rsidP="0052403B"/>
    <w:p w14:paraId="29B92AF8" w14:textId="77777777" w:rsidR="0052403B" w:rsidRDefault="0052403B" w:rsidP="0052403B">
      <w:r>
        <w:t>Vines</w:t>
      </w:r>
    </w:p>
    <w:p w14:paraId="3FB24555" w14:textId="77777777" w:rsidR="0052403B" w:rsidRDefault="0052403B" w:rsidP="0052403B">
      <w:r>
        <w:t>Touchin' vines</w:t>
      </w:r>
    </w:p>
    <w:p w14:paraId="351AB488" w14:textId="77777777" w:rsidR="0052403B" w:rsidRDefault="0052403B" w:rsidP="0052403B">
      <w:r>
        <w:t>Reachin' out</w:t>
      </w:r>
    </w:p>
    <w:p w14:paraId="5C8C9966" w14:textId="77777777" w:rsidR="0052403B" w:rsidRDefault="0052403B" w:rsidP="0052403B">
      <w:r>
        <w:t>Touchin' me, touchin' you</w:t>
      </w:r>
    </w:p>
    <w:p w14:paraId="18E5CFA6" w14:textId="77777777" w:rsidR="0052403B" w:rsidRDefault="0052403B" w:rsidP="0052403B"/>
    <w:p w14:paraId="435BD4DE" w14:textId="77777777" w:rsidR="0052403B" w:rsidRDefault="0052403B" w:rsidP="0052403B">
      <w:r>
        <w:t>Sweet Bean o' Mine</w:t>
      </w:r>
    </w:p>
    <w:p w14:paraId="35022004" w14:textId="77777777" w:rsidR="0052403B" w:rsidRDefault="0052403B" w:rsidP="0052403B">
      <w:r>
        <w:t>Good times never seemed so good</w:t>
      </w:r>
    </w:p>
    <w:p w14:paraId="2D930B5A" w14:textId="77777777" w:rsidR="0052403B" w:rsidRDefault="0052403B" w:rsidP="0052403B">
      <w:r>
        <w:t>I've been inclined</w:t>
      </w:r>
    </w:p>
    <w:p w14:paraId="7D2743A0" w14:textId="77777777" w:rsidR="0052403B" w:rsidRDefault="0052403B" w:rsidP="0052403B">
      <w:r>
        <w:t>To believe they never would, oh, no, no</w:t>
      </w:r>
    </w:p>
    <w:p w14:paraId="665A3959" w14:textId="77777777" w:rsidR="0052403B" w:rsidRDefault="0052403B" w:rsidP="0052403B"/>
    <w:p w14:paraId="2E56FEA6" w14:textId="77777777" w:rsidR="0052403B" w:rsidRDefault="0052403B" w:rsidP="0052403B">
      <w:r>
        <w:t>Sweet Bean o' Mine</w:t>
      </w:r>
    </w:p>
    <w:p w14:paraId="5A73EEAF" w14:textId="77777777" w:rsidR="0052403B" w:rsidRDefault="0052403B" w:rsidP="0052403B">
      <w:r>
        <w:t>Good times never seemed so good</w:t>
      </w:r>
    </w:p>
    <w:p w14:paraId="2C989B3F" w14:textId="77777777" w:rsidR="0052403B" w:rsidRDefault="0052403B" w:rsidP="0052403B">
      <w:r>
        <w:t>Sweet Bean o' Mine</w:t>
      </w:r>
    </w:p>
    <w:p w14:paraId="75889A66" w14:textId="77777777" w:rsidR="0052403B" w:rsidRDefault="0052403B" w:rsidP="0052403B">
      <w:r>
        <w:t>I believe they never could</w:t>
      </w:r>
    </w:p>
    <w:p w14:paraId="14982515" w14:textId="77777777" w:rsidR="0052403B" w:rsidRDefault="0052403B" w:rsidP="0052403B">
      <w:r>
        <w:t>Sweet Bean o' Mine</w:t>
      </w:r>
    </w:p>
    <w:p w14:paraId="4EB69FD8" w14:textId="7D002190" w:rsidR="0052403B" w:rsidRPr="0052403B" w:rsidRDefault="0052403B" w:rsidP="0052403B">
      <w:r>
        <w:br w:type="page"/>
      </w:r>
    </w:p>
    <w:p w14:paraId="37B51359" w14:textId="139B7A7C" w:rsidR="00FE2910" w:rsidRDefault="00FE2910" w:rsidP="00FE2910">
      <w:pPr>
        <w:pStyle w:val="Heading1"/>
      </w:pPr>
      <w:bookmarkStart w:id="23" w:name="_Toc198813583"/>
      <w:r>
        <w:lastRenderedPageBreak/>
        <w:t>Eurythmics - Sweet Dreams (Are Made of Beans)</w:t>
      </w:r>
      <w:bookmarkEnd w:id="23"/>
    </w:p>
    <w:p w14:paraId="38B3FC46" w14:textId="77777777" w:rsidR="00FE2910" w:rsidRDefault="00FE2910" w:rsidP="00FE2910">
      <w:r>
        <w:t>Sweet dreams are made of beans</w:t>
      </w:r>
    </w:p>
    <w:p w14:paraId="6BE1DE8C" w14:textId="77777777" w:rsidR="00FE2910" w:rsidRDefault="00FE2910" w:rsidP="00FE2910">
      <w:r>
        <w:t>Who am I to disagree</w:t>
      </w:r>
    </w:p>
    <w:p w14:paraId="532387E3" w14:textId="77777777" w:rsidR="00FE2910" w:rsidRDefault="00FE2910" w:rsidP="00FE2910">
      <w:r>
        <w:t>I travel the world and the seven seas</w:t>
      </w:r>
    </w:p>
    <w:p w14:paraId="1520E004" w14:textId="77777777" w:rsidR="00FE2910" w:rsidRDefault="00FE2910" w:rsidP="00FE2910">
      <w:r>
        <w:t>Everybody's cooking for something</w:t>
      </w:r>
    </w:p>
    <w:bookmarkEnd w:id="21"/>
    <w:p w14:paraId="293EB70C" w14:textId="77777777" w:rsidR="00FE2910" w:rsidRDefault="00FE2910" w:rsidP="00FE2910"/>
    <w:p w14:paraId="660106AC" w14:textId="77777777" w:rsidR="00FE2910" w:rsidRDefault="00FE2910" w:rsidP="00FE2910">
      <w:r>
        <w:t>Some of them want to soak you</w:t>
      </w:r>
    </w:p>
    <w:p w14:paraId="5069E0FB" w14:textId="77777777" w:rsidR="00FE2910" w:rsidRDefault="00FE2910" w:rsidP="00FE2910">
      <w:r>
        <w:t>Some of them want to refry you</w:t>
      </w:r>
    </w:p>
    <w:p w14:paraId="08E8D7A0" w14:textId="77777777" w:rsidR="00FE2910" w:rsidRDefault="00FE2910" w:rsidP="00FE2910">
      <w:r>
        <w:t>Some of them want to bake you</w:t>
      </w:r>
    </w:p>
    <w:p w14:paraId="67A4D1D1" w14:textId="77777777" w:rsidR="00FE2910" w:rsidRDefault="00FE2910" w:rsidP="00FE2910">
      <w:r>
        <w:t>Some of them want to make you food</w:t>
      </w:r>
    </w:p>
    <w:p w14:paraId="39121DB6" w14:textId="77777777" w:rsidR="00FE2910" w:rsidRDefault="00FE2910" w:rsidP="00FE2910"/>
    <w:p w14:paraId="070AA058" w14:textId="77777777" w:rsidR="00FE2910" w:rsidRDefault="00FE2910" w:rsidP="00FE2910">
      <w:r>
        <w:t>Sweet dreams are made of beans</w:t>
      </w:r>
    </w:p>
    <w:p w14:paraId="3DB5FF8C" w14:textId="77777777" w:rsidR="00FE2910" w:rsidRDefault="00FE2910" w:rsidP="00FE2910">
      <w:r>
        <w:t>Who am I to disagree</w:t>
      </w:r>
    </w:p>
    <w:p w14:paraId="0A1984D1" w14:textId="77777777" w:rsidR="00FE2910" w:rsidRDefault="00FE2910" w:rsidP="00FE2910">
      <w:r>
        <w:t>I travel the world and the seven seas</w:t>
      </w:r>
    </w:p>
    <w:p w14:paraId="1008E912" w14:textId="77777777" w:rsidR="00FE2910" w:rsidRDefault="00FE2910" w:rsidP="00FE2910">
      <w:r>
        <w:t>Everybody's cooking for something</w:t>
      </w:r>
    </w:p>
    <w:p w14:paraId="40E21248" w14:textId="77777777" w:rsidR="00FE2910" w:rsidRDefault="00FE2910" w:rsidP="00FE2910"/>
    <w:p w14:paraId="3BE43D95" w14:textId="77777777" w:rsidR="00FE2910" w:rsidRDefault="00FE2910" w:rsidP="00FE2910">
      <w:r>
        <w:t>Hold your lid up</w:t>
      </w:r>
    </w:p>
    <w:p w14:paraId="3E1B4669" w14:textId="77777777" w:rsidR="00FE2910" w:rsidRDefault="00FE2910" w:rsidP="00FE2910">
      <w:r>
        <w:t>Keep your lid up, stewin' on</w:t>
      </w:r>
    </w:p>
    <w:p w14:paraId="3768F659" w14:textId="77777777" w:rsidR="00FE2910" w:rsidRDefault="00FE2910" w:rsidP="00FE2910">
      <w:r>
        <w:t>Hold your lid up, stewin' on</w:t>
      </w:r>
    </w:p>
    <w:p w14:paraId="50BF83C1" w14:textId="77777777" w:rsidR="00FE2910" w:rsidRDefault="00FE2910" w:rsidP="00FE2910">
      <w:r>
        <w:t>Keep your lid up, stewin' on</w:t>
      </w:r>
    </w:p>
    <w:p w14:paraId="5E2E71A2" w14:textId="77777777" w:rsidR="00FE2910" w:rsidRDefault="00FE2910" w:rsidP="00FE2910">
      <w:r>
        <w:t>Hold your lid up, stewin' on</w:t>
      </w:r>
    </w:p>
    <w:p w14:paraId="36CA2A9F" w14:textId="77777777" w:rsidR="00FE2910" w:rsidRDefault="00FE2910" w:rsidP="00FE2910">
      <w:r>
        <w:t>Keep your lid up, stewin' on</w:t>
      </w:r>
    </w:p>
    <w:p w14:paraId="04D1D647" w14:textId="77777777" w:rsidR="00FE2910" w:rsidRDefault="00FE2910" w:rsidP="00FE2910">
      <w:r>
        <w:t>Hold your lid up, stewin' on</w:t>
      </w:r>
    </w:p>
    <w:p w14:paraId="00F0FA0A" w14:textId="01162455" w:rsidR="00FE2910" w:rsidRDefault="00FE2910" w:rsidP="00FE2910">
      <w:pPr>
        <w:spacing w:before="160" w:line="259" w:lineRule="auto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>Keep your lid up</w:t>
      </w:r>
      <w:r>
        <w:br w:type="page"/>
      </w:r>
    </w:p>
    <w:p w14:paraId="4877B864" w14:textId="070C60FA" w:rsidR="000C225B" w:rsidRDefault="000C225B" w:rsidP="00FD19E1">
      <w:pPr>
        <w:pStyle w:val="Heading1"/>
      </w:pPr>
      <w:bookmarkStart w:id="24" w:name="_Toc198813584"/>
      <w:r>
        <w:lastRenderedPageBreak/>
        <w:t>Franklin, Arethra - Refried</w:t>
      </w:r>
      <w:bookmarkEnd w:id="24"/>
    </w:p>
    <w:p w14:paraId="74CAF89D" w14:textId="77777777" w:rsidR="00394FDF" w:rsidRDefault="00394FDF" w:rsidP="00394FDF">
      <w:r>
        <w:t>Hey, what you want</w:t>
      </w:r>
    </w:p>
    <w:p w14:paraId="29B0A070" w14:textId="77777777" w:rsidR="00394FDF" w:rsidRDefault="00394FDF" w:rsidP="00394FDF">
      <w:r>
        <w:t>Baby, I'll fry it</w:t>
      </w:r>
    </w:p>
    <w:p w14:paraId="7807B6D6" w14:textId="77777777" w:rsidR="00394FDF" w:rsidRDefault="00394FDF" w:rsidP="00394FDF">
      <w:r>
        <w:t>What you need</w:t>
      </w:r>
    </w:p>
    <w:p w14:paraId="5AFE1AE3" w14:textId="77777777" w:rsidR="00394FDF" w:rsidRDefault="00394FDF" w:rsidP="00394FDF">
      <w:r>
        <w:t>Do you know I got it?</w:t>
      </w:r>
    </w:p>
    <w:p w14:paraId="615A6D13" w14:textId="77777777" w:rsidR="00394FDF" w:rsidRDefault="00394FDF" w:rsidP="00394FDF">
      <w:r>
        <w:t>All I'm askin'</w:t>
      </w:r>
    </w:p>
    <w:p w14:paraId="65176058" w14:textId="77777777" w:rsidR="00394FDF" w:rsidRDefault="00394FDF" w:rsidP="00394FDF">
      <w:r>
        <w:t>Is for a little fried beans when you come home</w:t>
      </w:r>
    </w:p>
    <w:p w14:paraId="16700AFD" w14:textId="5925C86E" w:rsidR="00394FDF" w:rsidRDefault="00394FDF" w:rsidP="00394FDF">
      <w:r>
        <w:t>Hey baby when you get home, Mister</w:t>
      </w:r>
    </w:p>
    <w:p w14:paraId="63624E12" w14:textId="77777777" w:rsidR="00394FDF" w:rsidRDefault="00394FDF" w:rsidP="00394FDF">
      <w:r>
        <w:t xml:space="preserve">  </w:t>
      </w:r>
    </w:p>
    <w:p w14:paraId="4D59F14A" w14:textId="77777777" w:rsidR="00394FDF" w:rsidRDefault="00394FDF" w:rsidP="00394FDF">
      <w:r>
        <w:t>I ain't gonna do you wrong</w:t>
      </w:r>
    </w:p>
    <w:p w14:paraId="0E8A7B2D" w14:textId="77777777" w:rsidR="00394FDF" w:rsidRDefault="00394FDF" w:rsidP="00394FDF">
      <w:r>
        <w:t>While you're gone</w:t>
      </w:r>
    </w:p>
    <w:p w14:paraId="71A43846" w14:textId="77777777" w:rsidR="00394FDF" w:rsidRDefault="00394FDF" w:rsidP="00394FDF">
      <w:r>
        <w:t>Ain't gonna do you wrong</w:t>
      </w:r>
    </w:p>
    <w:p w14:paraId="440FC7D8" w14:textId="77777777" w:rsidR="00394FDF" w:rsidRDefault="00394FDF" w:rsidP="00394FDF">
      <w:r>
        <w:t>'Cause I don't wanna</w:t>
      </w:r>
    </w:p>
    <w:p w14:paraId="2C729165" w14:textId="77777777" w:rsidR="00394FDF" w:rsidRDefault="00394FDF" w:rsidP="00394FDF">
      <w:r>
        <w:t>All I'm askin'</w:t>
      </w:r>
    </w:p>
    <w:p w14:paraId="4240A70F" w14:textId="77777777" w:rsidR="00394FDF" w:rsidRDefault="00394FDF" w:rsidP="00394FDF">
      <w:r>
        <w:t>Is for a little fried beans when you come home</w:t>
      </w:r>
    </w:p>
    <w:p w14:paraId="05276A44" w14:textId="62831306" w:rsidR="00394FDF" w:rsidRDefault="00394FDF" w:rsidP="00394FDF">
      <w:r>
        <w:t>Baby, when you get home, Yeah</w:t>
      </w:r>
    </w:p>
    <w:p w14:paraId="54247490" w14:textId="77777777" w:rsidR="00394FDF" w:rsidRDefault="00394FDF" w:rsidP="00394FDF">
      <w:r>
        <w:t xml:space="preserve">  </w:t>
      </w:r>
    </w:p>
    <w:p w14:paraId="1598AB8E" w14:textId="77777777" w:rsidR="00394FDF" w:rsidRDefault="00394FDF" w:rsidP="00394FDF">
      <w:r>
        <w:t>I'm about to give you all of my money</w:t>
      </w:r>
    </w:p>
    <w:p w14:paraId="1CFA2800" w14:textId="77777777" w:rsidR="00394FDF" w:rsidRDefault="00394FDF" w:rsidP="00394FDF">
      <w:r>
        <w:t>And all I'm askin' in return, honey</w:t>
      </w:r>
    </w:p>
    <w:p w14:paraId="43DD516E" w14:textId="77777777" w:rsidR="00394FDF" w:rsidRDefault="00394FDF" w:rsidP="00394FDF">
      <w:r>
        <w:t>Is to give me my fried beans</w:t>
      </w:r>
    </w:p>
    <w:p w14:paraId="1C89C31A" w14:textId="77777777" w:rsidR="00394FDF" w:rsidRDefault="00394FDF" w:rsidP="00394FDF">
      <w:r>
        <w:t>When you get home</w:t>
      </w:r>
    </w:p>
    <w:p w14:paraId="6C0E83A0" w14:textId="77777777" w:rsidR="00394FDF" w:rsidRDefault="00394FDF" w:rsidP="00394FDF">
      <w:r>
        <w:t>Yeah baby</w:t>
      </w:r>
    </w:p>
    <w:p w14:paraId="03DC8066" w14:textId="77777777" w:rsidR="00394FDF" w:rsidRDefault="00394FDF" w:rsidP="00394FDF">
      <w:r>
        <w:t>When you get home</w:t>
      </w:r>
    </w:p>
    <w:p w14:paraId="3D36727E" w14:textId="77777777" w:rsidR="00394FDF" w:rsidRDefault="00394FDF" w:rsidP="00394FDF">
      <w:r>
        <w:t>Yeah</w:t>
      </w:r>
    </w:p>
    <w:p w14:paraId="6CD31068" w14:textId="77777777" w:rsidR="00394FDF" w:rsidRDefault="00394FDF" w:rsidP="00394FDF">
      <w:r>
        <w:t>Do it for me now, just a little bit</w:t>
      </w:r>
    </w:p>
    <w:p w14:paraId="78294E4E" w14:textId="77777777" w:rsidR="00394FDF" w:rsidRDefault="00394FDF" w:rsidP="00394FDF">
      <w:r>
        <w:t xml:space="preserve">  </w:t>
      </w:r>
    </w:p>
    <w:p w14:paraId="63ADEF29" w14:textId="77777777" w:rsidR="00394FDF" w:rsidRDefault="00394FDF" w:rsidP="00394FDF">
      <w:r>
        <w:t>Ooo, your fried beans</w:t>
      </w:r>
    </w:p>
    <w:p w14:paraId="22BCD63B" w14:textId="77777777" w:rsidR="00394FDF" w:rsidRDefault="00394FDF" w:rsidP="00394FDF">
      <w:r>
        <w:t>Sweeter than honey</w:t>
      </w:r>
    </w:p>
    <w:p w14:paraId="41736336" w14:textId="77777777" w:rsidR="00394FDF" w:rsidRDefault="00394FDF" w:rsidP="00394FDF">
      <w:r>
        <w:t>And guess what?</w:t>
      </w:r>
    </w:p>
    <w:p w14:paraId="02B1D6ED" w14:textId="77777777" w:rsidR="00394FDF" w:rsidRDefault="00394FDF" w:rsidP="00394FDF">
      <w:r>
        <w:t>So is my money</w:t>
      </w:r>
    </w:p>
    <w:p w14:paraId="7B8F006F" w14:textId="77777777" w:rsidR="00394FDF" w:rsidRDefault="00394FDF" w:rsidP="00394FDF">
      <w:r>
        <w:t>All I want you to do for me</w:t>
      </w:r>
    </w:p>
    <w:p w14:paraId="3810A753" w14:textId="77777777" w:rsidR="00394FDF" w:rsidRDefault="00394FDF" w:rsidP="00394FDF">
      <w:r>
        <w:t>Is give them to me when you get home</w:t>
      </w:r>
    </w:p>
    <w:p w14:paraId="71EFF570" w14:textId="77777777" w:rsidR="00394FDF" w:rsidRDefault="00394FDF" w:rsidP="00394FDF">
      <w:r>
        <w:t>Yeah baby</w:t>
      </w:r>
    </w:p>
    <w:p w14:paraId="1DA7C52C" w14:textId="77777777" w:rsidR="00394FDF" w:rsidRDefault="00394FDF" w:rsidP="00394FDF">
      <w:r>
        <w:t>Whip 'em to me</w:t>
      </w:r>
    </w:p>
    <w:p w14:paraId="4843E9A6" w14:textId="77777777" w:rsidR="00394FDF" w:rsidRDefault="00394FDF" w:rsidP="00394FDF">
      <w:r>
        <w:t>When you get home, now</w:t>
      </w:r>
    </w:p>
    <w:p w14:paraId="706755C6" w14:textId="77777777" w:rsidR="00394FDF" w:rsidRDefault="00394FDF" w:rsidP="00394FDF">
      <w:r>
        <w:t xml:space="preserve">  </w:t>
      </w:r>
    </w:p>
    <w:p w14:paraId="47529047" w14:textId="77777777" w:rsidR="00394FDF" w:rsidRDefault="00394FDF" w:rsidP="00394FDF">
      <w:r>
        <w:t>R-E-F-R-I-E-D</w:t>
      </w:r>
    </w:p>
    <w:p w14:paraId="4575DDAB" w14:textId="77777777" w:rsidR="00394FDF" w:rsidRDefault="00394FDF" w:rsidP="00394FDF">
      <w:r>
        <w:t>Find out what it means to beans</w:t>
      </w:r>
    </w:p>
    <w:p w14:paraId="55C5B5D9" w14:textId="77777777" w:rsidR="00394FDF" w:rsidRDefault="00394FDF" w:rsidP="00394FDF">
      <w:r>
        <w:t>R-E-F-R-I-E-D</w:t>
      </w:r>
    </w:p>
    <w:p w14:paraId="1071DB29" w14:textId="3122F1E8" w:rsidR="00394FDF" w:rsidRDefault="00394FDF" w:rsidP="00394FDF">
      <w:r>
        <w:t xml:space="preserve">Refried, so tasty  </w:t>
      </w:r>
    </w:p>
    <w:p w14:paraId="7AF166EB" w14:textId="51DEFC42" w:rsidR="00394FDF" w:rsidRDefault="00394FDF" w:rsidP="00394FDF">
      <w:r>
        <w:t>O</w:t>
      </w:r>
      <w:r w:rsidR="00BB758C">
        <w:t>ooooo</w:t>
      </w:r>
      <w:r>
        <w:t>h</w:t>
      </w:r>
    </w:p>
    <w:p w14:paraId="433B8C3A" w14:textId="189991B8" w:rsidR="000C225B" w:rsidRDefault="000C225B" w:rsidP="002C2B07">
      <w:pPr>
        <w:pStyle w:val="Heading1"/>
      </w:pPr>
      <w:bookmarkStart w:id="25" w:name="_Toc198813585"/>
      <w:r>
        <w:lastRenderedPageBreak/>
        <w:t>Human League, The - Don't You Want Beans</w:t>
      </w:r>
      <w:bookmarkEnd w:id="25"/>
    </w:p>
    <w:p w14:paraId="44010CFD" w14:textId="50207E9C" w:rsidR="002F3DA9" w:rsidRDefault="002F3DA9" w:rsidP="002F3DA9">
      <w:r>
        <w:t>You were working as a waitress in a cocktail bar</w:t>
      </w:r>
      <w:r w:rsidR="000224EA">
        <w:t>, w</w:t>
      </w:r>
      <w:r>
        <w:t>hen I met you</w:t>
      </w:r>
    </w:p>
    <w:p w14:paraId="247A1794" w14:textId="588F56B6" w:rsidR="002F3DA9" w:rsidRDefault="002F3DA9" w:rsidP="002F3DA9">
      <w:r>
        <w:t>Were eating beans, to make the rent</w:t>
      </w:r>
      <w:r w:rsidR="000224EA">
        <w:t xml:space="preserve">, </w:t>
      </w:r>
      <w:r>
        <w:t>I turned you around</w:t>
      </w:r>
    </w:p>
    <w:p w14:paraId="7AE75437" w14:textId="77777777" w:rsidR="002F3DA9" w:rsidRDefault="002F3DA9" w:rsidP="002F3DA9">
      <w:r>
        <w:t>Turned you into someone new</w:t>
      </w:r>
    </w:p>
    <w:p w14:paraId="0D22FCB8" w14:textId="7F422A93" w:rsidR="002F3DA9" w:rsidRDefault="002F3DA9" w:rsidP="002F3DA9">
      <w:r>
        <w:t>Now five years later on</w:t>
      </w:r>
      <w:r w:rsidR="000224EA">
        <w:t xml:space="preserve">, </w:t>
      </w:r>
      <w:r>
        <w:t>you've got the world at your feet</w:t>
      </w:r>
    </w:p>
    <w:p w14:paraId="1245D971" w14:textId="77777777" w:rsidR="002F3DA9" w:rsidRDefault="002F3DA9" w:rsidP="002F3DA9">
      <w:r>
        <w:t>Success has been so easy for you</w:t>
      </w:r>
    </w:p>
    <w:p w14:paraId="2C3C84DF" w14:textId="18FABF5D" w:rsidR="002F3DA9" w:rsidRDefault="002F3DA9" w:rsidP="002F3DA9">
      <w:r>
        <w:t>But don't forget it's me</w:t>
      </w:r>
      <w:r w:rsidR="000224EA">
        <w:t xml:space="preserve"> </w:t>
      </w:r>
      <w:r>
        <w:t>who put you where you are now</w:t>
      </w:r>
    </w:p>
    <w:p w14:paraId="28C22A77" w14:textId="77777777" w:rsidR="002F3DA9" w:rsidRDefault="002F3DA9" w:rsidP="002F3DA9">
      <w:r>
        <w:t>And I can put you back down too</w:t>
      </w:r>
    </w:p>
    <w:p w14:paraId="3BE3EDB3" w14:textId="77777777" w:rsidR="002F3DA9" w:rsidRDefault="002F3DA9" w:rsidP="002F3DA9"/>
    <w:p w14:paraId="3222B708" w14:textId="7DF41EEF" w:rsidR="002F3DA9" w:rsidRDefault="002F3DA9" w:rsidP="002F3DA9">
      <w:r>
        <w:t>Don't</w:t>
      </w:r>
      <w:r w:rsidR="00E84DD8">
        <w:t>,</w:t>
      </w:r>
      <w:r>
        <w:t xml:space="preserve"> </w:t>
      </w:r>
      <w:r w:rsidR="00E84DD8">
        <w:t>d</w:t>
      </w:r>
      <w:r>
        <w:t>on't you want beans?</w:t>
      </w:r>
    </w:p>
    <w:p w14:paraId="0B62E7D5" w14:textId="422D3D82" w:rsidR="002F3DA9" w:rsidRDefault="002F3DA9" w:rsidP="002F3DA9">
      <w:r>
        <w:t>You know I can't believe it</w:t>
      </w:r>
      <w:r w:rsidR="000224EA">
        <w:t xml:space="preserve"> </w:t>
      </w:r>
      <w:r>
        <w:t>when I hear that you won't eat it</w:t>
      </w:r>
    </w:p>
    <w:p w14:paraId="6C6480DC" w14:textId="59F36DF2" w:rsidR="002F3DA9" w:rsidRDefault="002F3DA9" w:rsidP="002F3DA9">
      <w:r>
        <w:t>Don't</w:t>
      </w:r>
      <w:r w:rsidR="00E84DD8">
        <w:t>, d</w:t>
      </w:r>
      <w:r>
        <w:t>on't you want beans?</w:t>
      </w:r>
    </w:p>
    <w:p w14:paraId="1AEED619" w14:textId="0BD2016E" w:rsidR="002F3DA9" w:rsidRDefault="002F3DA9" w:rsidP="002F3DA9">
      <w:r>
        <w:t>You know I don't believe you when you say that you don't need beans</w:t>
      </w:r>
    </w:p>
    <w:p w14:paraId="03E7D6FF" w14:textId="32EE14A1" w:rsidR="002F3DA9" w:rsidRDefault="002F3DA9" w:rsidP="002F3DA9">
      <w:r>
        <w:t>It's much too late to find</w:t>
      </w:r>
      <w:r w:rsidR="00FB4D76">
        <w:t xml:space="preserve">, </w:t>
      </w:r>
      <w:r w:rsidR="00C6749E">
        <w:t>when</w:t>
      </w:r>
      <w:r>
        <w:t xml:space="preserve"> you think you've changed your mind</w:t>
      </w:r>
    </w:p>
    <w:p w14:paraId="702FAC61" w14:textId="77777777" w:rsidR="002F3DA9" w:rsidRDefault="002F3DA9" w:rsidP="002F3DA9">
      <w:r>
        <w:t>You'd better change it back or we will both be sorry</w:t>
      </w:r>
    </w:p>
    <w:p w14:paraId="6FF50AD5" w14:textId="77777777" w:rsidR="002F3DA9" w:rsidRDefault="002F3DA9" w:rsidP="002F3DA9"/>
    <w:p w14:paraId="26AD887D" w14:textId="77777777" w:rsidR="002F3DA9" w:rsidRDefault="002F3DA9" w:rsidP="002F3DA9">
      <w:r>
        <w:t>Don't you want beans, baby?</w:t>
      </w:r>
    </w:p>
    <w:p w14:paraId="6A59E7AB" w14:textId="77777777" w:rsidR="002F3DA9" w:rsidRDefault="002F3DA9" w:rsidP="002F3DA9">
      <w:r>
        <w:t>Don't you want beans, ohhhh?</w:t>
      </w:r>
    </w:p>
    <w:p w14:paraId="1619772C" w14:textId="77777777" w:rsidR="002F3DA9" w:rsidRDefault="002F3DA9" w:rsidP="002F3DA9">
      <w:r>
        <w:t>Don't you want beans, baby?</w:t>
      </w:r>
    </w:p>
    <w:p w14:paraId="69FD839C" w14:textId="77777777" w:rsidR="002F3DA9" w:rsidRDefault="002F3DA9" w:rsidP="002F3DA9">
      <w:r>
        <w:t>Don't you want beans, ohhhh?</w:t>
      </w:r>
    </w:p>
    <w:p w14:paraId="3DAEF374" w14:textId="77777777" w:rsidR="002F3DA9" w:rsidRDefault="002F3DA9" w:rsidP="002F3DA9"/>
    <w:p w14:paraId="571B2433" w14:textId="5B706EB3" w:rsidR="002F3DA9" w:rsidRDefault="002F3DA9" w:rsidP="002F3DA9">
      <w:r>
        <w:t>I was working as a waitress in a cocktail bar</w:t>
      </w:r>
      <w:r w:rsidR="00FB4D76">
        <w:t>, t</w:t>
      </w:r>
      <w:r>
        <w:t>hat much is true</w:t>
      </w:r>
    </w:p>
    <w:p w14:paraId="4C2A4B71" w14:textId="77777777" w:rsidR="009715FD" w:rsidRDefault="002F3DA9" w:rsidP="002F3DA9">
      <w:r>
        <w:t>But even then I knew I'd find a fancier plate</w:t>
      </w:r>
    </w:p>
    <w:p w14:paraId="46DBE98B" w14:textId="0D9D19E0" w:rsidR="002F3DA9" w:rsidRDefault="009715FD" w:rsidP="002F3DA9">
      <w:r>
        <w:t>E</w:t>
      </w:r>
      <w:r w:rsidR="002F3DA9">
        <w:t>ither with or without you</w:t>
      </w:r>
    </w:p>
    <w:p w14:paraId="4B7F946A" w14:textId="5EF66876" w:rsidR="002F3DA9" w:rsidRDefault="002F3DA9" w:rsidP="002F3DA9">
      <w:r>
        <w:t>The five years we have had</w:t>
      </w:r>
      <w:r w:rsidR="00FB4D76">
        <w:t xml:space="preserve">, </w:t>
      </w:r>
      <w:r w:rsidR="009715FD">
        <w:t>have be</w:t>
      </w:r>
      <w:r>
        <w:t>en such good at times</w:t>
      </w:r>
    </w:p>
    <w:p w14:paraId="786D770D" w14:textId="77777777" w:rsidR="002F3DA9" w:rsidRDefault="002F3DA9" w:rsidP="002F3DA9">
      <w:r>
        <w:t>I still love you</w:t>
      </w:r>
    </w:p>
    <w:p w14:paraId="1A7D380B" w14:textId="77777777" w:rsidR="002F3DA9" w:rsidRDefault="002F3DA9" w:rsidP="002F3DA9">
      <w:r>
        <w:t>But now I think it's time I cooked a dish on my own</w:t>
      </w:r>
    </w:p>
    <w:p w14:paraId="50DBBD76" w14:textId="77777777" w:rsidR="002F3DA9" w:rsidRDefault="002F3DA9" w:rsidP="002F3DA9">
      <w:r>
        <w:t>I guess it's just what I must stew</w:t>
      </w:r>
    </w:p>
    <w:p w14:paraId="19002BF0" w14:textId="77777777" w:rsidR="002F3DA9" w:rsidRDefault="002F3DA9" w:rsidP="002F3DA9"/>
    <w:p w14:paraId="39247B69" w14:textId="77777777" w:rsidR="00E84DD8" w:rsidRDefault="00E84DD8" w:rsidP="00E84DD8">
      <w:r>
        <w:t>Don't, don't you want beans?</w:t>
      </w:r>
    </w:p>
    <w:p w14:paraId="479F39E5" w14:textId="77777777" w:rsidR="00E84DD8" w:rsidRDefault="00E84DD8" w:rsidP="00E84DD8">
      <w:r>
        <w:t>You know I can't believe it when I hear that you won't eat it</w:t>
      </w:r>
    </w:p>
    <w:p w14:paraId="427CDC5C" w14:textId="77777777" w:rsidR="00E84DD8" w:rsidRDefault="00E84DD8" w:rsidP="00E84DD8">
      <w:r>
        <w:t>Don't, don't you want beans?</w:t>
      </w:r>
    </w:p>
    <w:p w14:paraId="4B1E8AEA" w14:textId="77777777" w:rsidR="00E84DD8" w:rsidRDefault="00E84DD8" w:rsidP="00E84DD8">
      <w:r>
        <w:t>You know I don't believe you when you say that you don't need beans</w:t>
      </w:r>
    </w:p>
    <w:p w14:paraId="6DC41683" w14:textId="77777777" w:rsidR="00E84DD8" w:rsidRDefault="00E84DD8" w:rsidP="00E84DD8">
      <w:r>
        <w:t>It's much too late to find, when you think you've changed your mind</w:t>
      </w:r>
    </w:p>
    <w:p w14:paraId="16A081D3" w14:textId="77777777" w:rsidR="00E84DD8" w:rsidRDefault="00E84DD8" w:rsidP="00E84DD8">
      <w:r>
        <w:t>You'd better change it back or we will both be sorry</w:t>
      </w:r>
    </w:p>
    <w:p w14:paraId="79B93D69" w14:textId="77777777" w:rsidR="002F3DA9" w:rsidRDefault="002F3DA9" w:rsidP="002F3DA9"/>
    <w:p w14:paraId="5275EC8A" w14:textId="77777777" w:rsidR="002F3DA9" w:rsidRDefault="002F3DA9" w:rsidP="002F3DA9">
      <w:r>
        <w:t>Don't you want beans, baby?</w:t>
      </w:r>
    </w:p>
    <w:p w14:paraId="49827631" w14:textId="6C163B9C" w:rsidR="002C2B07" w:rsidRDefault="002F3DA9" w:rsidP="002F3DA9">
      <w:r>
        <w:t>Don't you want beans, ohhhh?</w:t>
      </w:r>
      <w:r w:rsidR="002C2B07">
        <w:br w:type="page"/>
      </w:r>
    </w:p>
    <w:p w14:paraId="0E6DD693" w14:textId="285B16B2" w:rsidR="000C225B" w:rsidRDefault="000C225B" w:rsidP="009A0A9C">
      <w:pPr>
        <w:pStyle w:val="Heading1"/>
      </w:pPr>
      <w:bookmarkStart w:id="26" w:name="_Toc198813586"/>
      <w:r>
        <w:lastRenderedPageBreak/>
        <w:t>Journey - Don't Stop Beanlieving</w:t>
      </w:r>
      <w:bookmarkEnd w:id="26"/>
    </w:p>
    <w:p w14:paraId="744F34CF" w14:textId="77777777" w:rsidR="00AA7313" w:rsidRDefault="00AA7313" w:rsidP="00AA7313">
      <w:r>
        <w:t>Just a small town bean</w:t>
      </w:r>
    </w:p>
    <w:p w14:paraId="1DA9D7B9" w14:textId="77777777" w:rsidR="00AA7313" w:rsidRDefault="00AA7313" w:rsidP="00AA7313">
      <w:r>
        <w:t>Livin' in a small canteen</w:t>
      </w:r>
    </w:p>
    <w:p w14:paraId="17C584B0" w14:textId="77777777" w:rsidR="00AA7313" w:rsidRDefault="00AA7313" w:rsidP="00AA7313">
      <w:r>
        <w:t>She took a paper plate going anywhere</w:t>
      </w:r>
    </w:p>
    <w:p w14:paraId="0F801B6C" w14:textId="77777777" w:rsidR="00AA7313" w:rsidRDefault="00AA7313" w:rsidP="00AA7313"/>
    <w:p w14:paraId="40A8BCA6" w14:textId="77777777" w:rsidR="00AA7313" w:rsidRDefault="00AA7313" w:rsidP="00AA7313">
      <w:r>
        <w:t>Just a city bean</w:t>
      </w:r>
    </w:p>
    <w:p w14:paraId="245A11E9" w14:textId="77777777" w:rsidR="00AA7313" w:rsidRDefault="00AA7313" w:rsidP="00AA7313">
      <w:r>
        <w:t>Boston baked and full of dreams</w:t>
      </w:r>
    </w:p>
    <w:p w14:paraId="2E6DD6CF" w14:textId="77777777" w:rsidR="00AA7313" w:rsidRDefault="00AA7313" w:rsidP="00AA7313">
      <w:r>
        <w:t>He took a paper plate going anywhere</w:t>
      </w:r>
    </w:p>
    <w:p w14:paraId="46D6A1C2" w14:textId="77777777" w:rsidR="00AA7313" w:rsidRDefault="00AA7313" w:rsidP="00AA7313"/>
    <w:p w14:paraId="33087229" w14:textId="77777777" w:rsidR="00AA7313" w:rsidRDefault="00AA7313" w:rsidP="00AA7313">
      <w:r>
        <w:t>A sausage in a smokey stew</w:t>
      </w:r>
    </w:p>
    <w:p w14:paraId="66104AD6" w14:textId="77777777" w:rsidR="00AA7313" w:rsidRDefault="00AA7313" w:rsidP="00AA7313">
      <w:r>
        <w:t>A smell of pork and gravy roux</w:t>
      </w:r>
    </w:p>
    <w:p w14:paraId="1A13D993" w14:textId="77777777" w:rsidR="00AA7313" w:rsidRDefault="00AA7313" w:rsidP="00AA7313">
      <w:r>
        <w:t>In a pot they can share the night</w:t>
      </w:r>
    </w:p>
    <w:p w14:paraId="068E8A1D" w14:textId="77777777" w:rsidR="00AA7313" w:rsidRDefault="00AA7313" w:rsidP="00AA7313">
      <w:r>
        <w:t>They stew on and on and on and on</w:t>
      </w:r>
    </w:p>
    <w:p w14:paraId="2555265F" w14:textId="77777777" w:rsidR="00AA7313" w:rsidRDefault="00AA7313" w:rsidP="00AA7313"/>
    <w:p w14:paraId="4EADC7F4" w14:textId="77777777" w:rsidR="00AA7313" w:rsidRDefault="00AA7313" w:rsidP="00AA7313">
      <w:r>
        <w:t>Ingredients waitin'</w:t>
      </w:r>
    </w:p>
    <w:p w14:paraId="7BDCB361" w14:textId="77777777" w:rsidR="00AA7313" w:rsidRDefault="00AA7313" w:rsidP="00AA7313">
      <w:r>
        <w:t>Up and down the bean-evard</w:t>
      </w:r>
    </w:p>
    <w:p w14:paraId="5CDA84FA" w14:textId="77777777" w:rsidR="00AA7313" w:rsidRDefault="00AA7313" w:rsidP="00AA7313">
      <w:r>
        <w:t>Their flavors searchin' in the pot</w:t>
      </w:r>
    </w:p>
    <w:p w14:paraId="462C44A9" w14:textId="77777777" w:rsidR="00AA7313" w:rsidRDefault="00AA7313" w:rsidP="00AA7313">
      <w:r>
        <w:t>Beanlights, people</w:t>
      </w:r>
    </w:p>
    <w:p w14:paraId="2B52D911" w14:textId="77777777" w:rsidR="00AA7313" w:rsidRDefault="00AA7313" w:rsidP="00AA7313">
      <w:r>
        <w:t>Simm'rin' just to find emotion</w:t>
      </w:r>
    </w:p>
    <w:p w14:paraId="245E3A91" w14:textId="77777777" w:rsidR="00AA7313" w:rsidRDefault="00AA7313" w:rsidP="00AA7313">
      <w:r>
        <w:t>Hidin', somewhere in the crock</w:t>
      </w:r>
    </w:p>
    <w:p w14:paraId="4DF99AE7" w14:textId="77777777" w:rsidR="00AA7313" w:rsidRDefault="00AA7313" w:rsidP="00AA7313"/>
    <w:p w14:paraId="7BB85BAB" w14:textId="77777777" w:rsidR="00AA7313" w:rsidRDefault="00AA7313" w:rsidP="00AA7313">
      <w:r>
        <w:t>Workin' hard to get my fill</w:t>
      </w:r>
    </w:p>
    <w:p w14:paraId="6AA1A176" w14:textId="77777777" w:rsidR="00AA7313" w:rsidRDefault="00AA7313" w:rsidP="00AA7313">
      <w:r>
        <w:t>Everybody wants a meal</w:t>
      </w:r>
    </w:p>
    <w:p w14:paraId="55BC0CE6" w14:textId="77777777" w:rsidR="00AA7313" w:rsidRDefault="00AA7313" w:rsidP="00AA7313">
      <w:r>
        <w:t>Payin' anything to get a slice</w:t>
      </w:r>
    </w:p>
    <w:p w14:paraId="2A47B603" w14:textId="77777777" w:rsidR="00AA7313" w:rsidRDefault="00AA7313" w:rsidP="00AA7313">
      <w:r>
        <w:t>Just one more time</w:t>
      </w:r>
    </w:p>
    <w:p w14:paraId="1C1E5E7E" w14:textId="77777777" w:rsidR="00AA7313" w:rsidRDefault="00AA7313" w:rsidP="00AA7313"/>
    <w:p w14:paraId="541BD39A" w14:textId="77777777" w:rsidR="00AA7313" w:rsidRDefault="00AA7313" w:rsidP="00AA7313">
      <w:r>
        <w:t>Some'll bake, some will stew</w:t>
      </w:r>
    </w:p>
    <w:p w14:paraId="4A918DE4" w14:textId="77777777" w:rsidR="00AA7313" w:rsidRDefault="00AA7313" w:rsidP="00AA7313">
      <w:r>
        <w:t>Some are served at barbeques</w:t>
      </w:r>
    </w:p>
    <w:p w14:paraId="4CFD4097" w14:textId="77777777" w:rsidR="00AA7313" w:rsidRDefault="00AA7313" w:rsidP="00AA7313">
      <w:r>
        <w:t>Whoa, the dinner never ends</w:t>
      </w:r>
    </w:p>
    <w:p w14:paraId="2AA3B5C0" w14:textId="77777777" w:rsidR="00AA7313" w:rsidRDefault="00AA7313" w:rsidP="00AA7313">
      <w:r>
        <w:t>It goes on and on and on and on</w:t>
      </w:r>
    </w:p>
    <w:p w14:paraId="658058DF" w14:textId="77777777" w:rsidR="00AA7313" w:rsidRDefault="00AA7313" w:rsidP="00AA7313"/>
    <w:p w14:paraId="07DE3FDA" w14:textId="77777777" w:rsidR="00AA7313" w:rsidRDefault="00AA7313" w:rsidP="00AA7313">
      <w:r>
        <w:t>Ingredients waitin'</w:t>
      </w:r>
    </w:p>
    <w:p w14:paraId="744443B1" w14:textId="77777777" w:rsidR="00AA7313" w:rsidRDefault="00AA7313" w:rsidP="00AA7313">
      <w:r>
        <w:t>Up and down the bean-evard</w:t>
      </w:r>
    </w:p>
    <w:p w14:paraId="79E5D1A9" w14:textId="77777777" w:rsidR="00AA7313" w:rsidRDefault="00AA7313" w:rsidP="00AA7313">
      <w:r>
        <w:t>Their flavors searchin' in the pot</w:t>
      </w:r>
    </w:p>
    <w:p w14:paraId="00A9440C" w14:textId="77777777" w:rsidR="00AA7313" w:rsidRDefault="00AA7313" w:rsidP="00AA7313">
      <w:r>
        <w:t>Beanlights, people</w:t>
      </w:r>
    </w:p>
    <w:p w14:paraId="78A43960" w14:textId="77777777" w:rsidR="00AA7313" w:rsidRDefault="00AA7313" w:rsidP="00AA7313">
      <w:r>
        <w:t>Simm'rin' just to find emotion</w:t>
      </w:r>
    </w:p>
    <w:p w14:paraId="4F3A20D8" w14:textId="77777777" w:rsidR="00AA7313" w:rsidRDefault="00AA7313" w:rsidP="00AA7313">
      <w:r>
        <w:t>Hidin', somewhere in the crock</w:t>
      </w:r>
    </w:p>
    <w:p w14:paraId="040AE559" w14:textId="77777777" w:rsidR="00AA7313" w:rsidRDefault="00AA7313" w:rsidP="00AA7313"/>
    <w:p w14:paraId="310D49DF" w14:textId="77777777" w:rsidR="00AA7313" w:rsidRDefault="00AA7313" w:rsidP="00AA7313">
      <w:r>
        <w:t>DON'T STOP BEAN-LIEVING</w:t>
      </w:r>
    </w:p>
    <w:p w14:paraId="65D7AEE0" w14:textId="77777777" w:rsidR="00AA7313" w:rsidRDefault="00AA7313" w:rsidP="00AA7313">
      <w:r>
        <w:t>Hold on to that bean-ing</w:t>
      </w:r>
    </w:p>
    <w:p w14:paraId="42C747D5" w14:textId="64E91266" w:rsidR="009A0A9C" w:rsidRDefault="00AA7313" w:rsidP="00AA7313">
      <w:r>
        <w:t xml:space="preserve">Beanlights, people </w:t>
      </w:r>
      <w:r w:rsidR="009A0A9C">
        <w:br w:type="page"/>
      </w:r>
    </w:p>
    <w:p w14:paraId="30DACD31" w14:textId="2F253DF9" w:rsidR="000C225B" w:rsidRDefault="000C225B" w:rsidP="00AA7313">
      <w:pPr>
        <w:pStyle w:val="Heading1"/>
      </w:pPr>
      <w:bookmarkStart w:id="27" w:name="_Toc198813587"/>
      <w:r>
        <w:lastRenderedPageBreak/>
        <w:t>Key, Francis Scott - The Bean Bangled Banner</w:t>
      </w:r>
      <w:bookmarkEnd w:id="27"/>
    </w:p>
    <w:p w14:paraId="3EFB6ABC" w14:textId="77777777" w:rsidR="001F04E7" w:rsidRDefault="001F04E7" w:rsidP="001F04E7">
      <w:r>
        <w:t>Oh, say, can you bean</w:t>
      </w:r>
    </w:p>
    <w:p w14:paraId="4E3A9433" w14:textId="77777777" w:rsidR="001F04E7" w:rsidRDefault="001F04E7" w:rsidP="001F04E7">
      <w:r>
        <w:t>By the dawn's early light</w:t>
      </w:r>
    </w:p>
    <w:p w14:paraId="38544391" w14:textId="77777777" w:rsidR="001F04E7" w:rsidRDefault="001F04E7" w:rsidP="001F04E7">
      <w:r>
        <w:t>What so proudly we hailed</w:t>
      </w:r>
    </w:p>
    <w:p w14:paraId="13B0DFC1" w14:textId="77777777" w:rsidR="001F04E7" w:rsidRDefault="001F04E7" w:rsidP="001F04E7">
      <w:r>
        <w:t>At the twilight's last beaning</w:t>
      </w:r>
    </w:p>
    <w:p w14:paraId="0384ACEF" w14:textId="77777777" w:rsidR="001F04E7" w:rsidRDefault="001F04E7" w:rsidP="001F04E7"/>
    <w:p w14:paraId="13EAFAAF" w14:textId="77777777" w:rsidR="001F04E7" w:rsidRDefault="001F04E7" w:rsidP="001F04E7">
      <w:r>
        <w:t>Whose broad stripes and bright beans</w:t>
      </w:r>
    </w:p>
    <w:p w14:paraId="389FC558" w14:textId="77777777" w:rsidR="001F04E7" w:rsidRDefault="001F04E7" w:rsidP="001F04E7">
      <w:r>
        <w:t>Through the perilous fight</w:t>
      </w:r>
    </w:p>
    <w:p w14:paraId="64629C87" w14:textId="77777777" w:rsidR="001F04E7" w:rsidRDefault="001F04E7" w:rsidP="001F04E7">
      <w:r>
        <w:t>O'er the  beanparts we watched</w:t>
      </w:r>
    </w:p>
    <w:p w14:paraId="361BE5E6" w14:textId="77777777" w:rsidR="001F04E7" w:rsidRDefault="001F04E7" w:rsidP="001F04E7">
      <w:r>
        <w:t>Were so gallantly beaning?</w:t>
      </w:r>
    </w:p>
    <w:p w14:paraId="674F6FE2" w14:textId="77777777" w:rsidR="001F04E7" w:rsidRDefault="001F04E7" w:rsidP="001F04E7"/>
    <w:p w14:paraId="6D842E4E" w14:textId="77777777" w:rsidR="001F04E7" w:rsidRDefault="001F04E7" w:rsidP="001F04E7">
      <w:r>
        <w:t>And the kidneys' red glare</w:t>
      </w:r>
    </w:p>
    <w:p w14:paraId="02F1542F" w14:textId="77777777" w:rsidR="001F04E7" w:rsidRDefault="001F04E7" w:rsidP="001F04E7">
      <w:r>
        <w:t>The beans bursting in air</w:t>
      </w:r>
    </w:p>
    <w:p w14:paraId="7F374DA3" w14:textId="77777777" w:rsidR="001F04E7" w:rsidRDefault="001F04E7" w:rsidP="001F04E7">
      <w:r>
        <w:t>Gave proof through the night</w:t>
      </w:r>
    </w:p>
    <w:p w14:paraId="07AA59C3" w14:textId="77777777" w:rsidR="001F04E7" w:rsidRDefault="001F04E7" w:rsidP="001F04E7">
      <w:r>
        <w:t>That our beans were still there</w:t>
      </w:r>
    </w:p>
    <w:p w14:paraId="2D42357A" w14:textId="77777777" w:rsidR="001F04E7" w:rsidRDefault="001F04E7" w:rsidP="001F04E7"/>
    <w:p w14:paraId="600A6688" w14:textId="77777777" w:rsidR="001F04E7" w:rsidRDefault="001F04E7" w:rsidP="001F04E7">
      <w:r>
        <w:t>O say, does that bean-bangled banner yet wave</w:t>
      </w:r>
    </w:p>
    <w:p w14:paraId="0A0C47C0" w14:textId="77777777" w:rsidR="001F04E7" w:rsidRDefault="001F04E7" w:rsidP="001F04E7">
      <w:r>
        <w:t>O'er the land of the beans</w:t>
      </w:r>
    </w:p>
    <w:p w14:paraId="42C702D0" w14:textId="1F8CF28A" w:rsidR="00AA7313" w:rsidRDefault="001F04E7" w:rsidP="001F04E7">
      <w:r>
        <w:t xml:space="preserve">And the home of </w:t>
      </w:r>
      <w:r w:rsidR="00545272">
        <w:t>the nav(ies)</w:t>
      </w:r>
      <w:r>
        <w:t xml:space="preserve"> </w:t>
      </w:r>
      <w:r w:rsidR="00AA7313">
        <w:br w:type="page"/>
      </w:r>
    </w:p>
    <w:p w14:paraId="53C32033" w14:textId="6CE5B112" w:rsidR="000C225B" w:rsidRDefault="000C225B" w:rsidP="00545272">
      <w:pPr>
        <w:pStyle w:val="Heading1"/>
      </w:pPr>
      <w:bookmarkStart w:id="28" w:name="_Toc198813588"/>
      <w:r>
        <w:lastRenderedPageBreak/>
        <w:t>Lady Fava - Bean Romance</w:t>
      </w:r>
      <w:bookmarkEnd w:id="28"/>
    </w:p>
    <w:p w14:paraId="2A03F842" w14:textId="77777777" w:rsidR="00F83541" w:rsidRDefault="00F83541" w:rsidP="00F83541">
      <w:r>
        <w:t>Oh oh oh oh oh oh oh oh oh</w:t>
      </w:r>
    </w:p>
    <w:p w14:paraId="7557C614" w14:textId="77777777" w:rsidR="00F83541" w:rsidRDefault="00F83541" w:rsidP="00F83541">
      <w:r>
        <w:t>Caught in a bean romance</w:t>
      </w:r>
    </w:p>
    <w:p w14:paraId="4356DFC2" w14:textId="77777777" w:rsidR="00F83541" w:rsidRDefault="00F83541" w:rsidP="00F83541">
      <w:r>
        <w:t>Oh oh oh oh oh oh oh oh oh</w:t>
      </w:r>
    </w:p>
    <w:p w14:paraId="76D2DDEE" w14:textId="77777777" w:rsidR="00F83541" w:rsidRDefault="00F83541" w:rsidP="00F83541">
      <w:r>
        <w:t>Caught in a bean romance</w:t>
      </w:r>
    </w:p>
    <w:p w14:paraId="1298E61B" w14:textId="77777777" w:rsidR="00F83541" w:rsidRDefault="00F83541" w:rsidP="00F83541"/>
    <w:p w14:paraId="0EC049FE" w14:textId="77777777" w:rsidR="00F83541" w:rsidRDefault="00F83541" w:rsidP="00F83541">
      <w:r>
        <w:t>Rah rah ah ah ah</w:t>
      </w:r>
    </w:p>
    <w:p w14:paraId="01E340E3" w14:textId="77777777" w:rsidR="00F83541" w:rsidRDefault="00F83541" w:rsidP="00F83541">
      <w:r>
        <w:t>Roh mah, roh mah mah</w:t>
      </w:r>
    </w:p>
    <w:p w14:paraId="063CED01" w14:textId="77777777" w:rsidR="00F83541" w:rsidRDefault="00F83541" w:rsidP="00F83541">
      <w:r>
        <w:t>Fava, ooh la la</w:t>
      </w:r>
    </w:p>
    <w:p w14:paraId="6A5CFD1B" w14:textId="77777777" w:rsidR="00F83541" w:rsidRDefault="00F83541" w:rsidP="00F83541">
      <w:r>
        <w:t>Want your bean romance</w:t>
      </w:r>
    </w:p>
    <w:p w14:paraId="771C678D" w14:textId="77777777" w:rsidR="00F83541" w:rsidRDefault="00F83541" w:rsidP="00F83541"/>
    <w:p w14:paraId="17BD7AD2" w14:textId="77777777" w:rsidR="00F83541" w:rsidRDefault="00F83541" w:rsidP="00F83541">
      <w:r>
        <w:t>I want your limas, I want your kidneys</w:t>
      </w:r>
    </w:p>
    <w:p w14:paraId="5B1D81A9" w14:textId="77777777" w:rsidR="00F83541" w:rsidRDefault="00F83541" w:rsidP="00F83541">
      <w:r>
        <w:t>I want your everybean as long as it's free</w:t>
      </w:r>
    </w:p>
    <w:p w14:paraId="16041327" w14:textId="77777777" w:rsidR="00F83541" w:rsidRDefault="00F83541" w:rsidP="00F83541">
      <w:r>
        <w:t>I want your beans</w:t>
      </w:r>
    </w:p>
    <w:p w14:paraId="355F8214" w14:textId="77777777" w:rsidR="00F83541" w:rsidRDefault="00F83541" w:rsidP="00F83541">
      <w:r>
        <w:t>Beans, beans, beans, I want your beans, ayy</w:t>
      </w:r>
    </w:p>
    <w:p w14:paraId="2C0E1AF9" w14:textId="77777777" w:rsidR="00F83541" w:rsidRDefault="00F83541" w:rsidP="00F83541"/>
    <w:p w14:paraId="342D96E7" w14:textId="77777777" w:rsidR="00F83541" w:rsidRDefault="00F83541" w:rsidP="00F83541">
      <w:r>
        <w:t>I want your chickpeas, freshly picked or canned</w:t>
      </w:r>
    </w:p>
    <w:p w14:paraId="5402EA97" w14:textId="77777777" w:rsidR="00F83541" w:rsidRDefault="00F83541" w:rsidP="00F83541">
      <w:r>
        <w:t>I want your cannellini kiss in the sand</w:t>
      </w:r>
    </w:p>
    <w:p w14:paraId="0EEE986C" w14:textId="77777777" w:rsidR="00F83541" w:rsidRDefault="00F83541" w:rsidP="00F83541">
      <w:r>
        <w:t>I want your beans</w:t>
      </w:r>
    </w:p>
    <w:p w14:paraId="725A1A7C" w14:textId="77777777" w:rsidR="00F83541" w:rsidRDefault="00F83541" w:rsidP="00F83541">
      <w:r>
        <w:t>Beans, beans, beans, I want your beans</w:t>
      </w:r>
    </w:p>
    <w:p w14:paraId="05B6EA2E" w14:textId="77777777" w:rsidR="00F83541" w:rsidRDefault="00F83541" w:rsidP="00F83541"/>
    <w:p w14:paraId="5542A62D" w14:textId="77777777" w:rsidR="00F83541" w:rsidRDefault="00F83541" w:rsidP="00F83541">
      <w:r>
        <w:t>You know that I want beans</w:t>
      </w:r>
    </w:p>
    <w:p w14:paraId="78EDE06A" w14:textId="77777777" w:rsidR="00F83541" w:rsidRDefault="00F83541" w:rsidP="00F83541">
      <w:r>
        <w:t>And you know that I need beans</w:t>
      </w:r>
    </w:p>
    <w:p w14:paraId="58C73B11" w14:textId="77777777" w:rsidR="00F83541" w:rsidRDefault="00F83541" w:rsidP="00F83541">
      <w:r>
        <w:t>I want it bad, your bean romance</w:t>
      </w:r>
    </w:p>
    <w:p w14:paraId="6E31DF0D" w14:textId="77777777" w:rsidR="00F83541" w:rsidRDefault="00F83541" w:rsidP="00F83541"/>
    <w:p w14:paraId="0A46FACD" w14:textId="77777777" w:rsidR="00F83541" w:rsidRDefault="00F83541" w:rsidP="00F83541">
      <w:r>
        <w:t>I want your beans and I want your spice blend</w:t>
      </w:r>
    </w:p>
    <w:p w14:paraId="60102E5D" w14:textId="77777777" w:rsidR="00F83541" w:rsidRDefault="00F83541" w:rsidP="00F83541">
      <w:r>
        <w:t>You and me could write a bean romance</w:t>
      </w:r>
    </w:p>
    <w:p w14:paraId="67CF7FD9" w14:textId="77777777" w:rsidR="00F83541" w:rsidRDefault="00F83541" w:rsidP="00F83541">
      <w:r>
        <w:t>I want your beans and all your curried spice blends</w:t>
      </w:r>
    </w:p>
    <w:p w14:paraId="1E688E69" w14:textId="77777777" w:rsidR="00F83541" w:rsidRDefault="00F83541" w:rsidP="00F83541">
      <w:r>
        <w:t>You and me could write a bean romance</w:t>
      </w:r>
    </w:p>
    <w:p w14:paraId="2C2C1F2C" w14:textId="77777777" w:rsidR="00F83541" w:rsidRDefault="00F83541" w:rsidP="00F83541"/>
    <w:p w14:paraId="02CFD96E" w14:textId="0FD4D732" w:rsidR="00F83541" w:rsidRDefault="00582AB4" w:rsidP="00F83541">
      <w:r>
        <w:t>[CHORUS]</w:t>
      </w:r>
    </w:p>
    <w:p w14:paraId="7AD51524" w14:textId="77777777" w:rsidR="00F83541" w:rsidRDefault="00F83541" w:rsidP="00F83541"/>
    <w:p w14:paraId="5B991185" w14:textId="77777777" w:rsidR="00F83541" w:rsidRDefault="00F83541" w:rsidP="00F83541">
      <w:r>
        <w:t>I want your limas, picked straight from the vine</w:t>
      </w:r>
    </w:p>
    <w:p w14:paraId="1A420D6F" w14:textId="77777777" w:rsidR="00F83541" w:rsidRDefault="00F83541" w:rsidP="00F83541">
      <w:r>
        <w:t>'Cause you're a cassoulet as long as you're mine</w:t>
      </w:r>
    </w:p>
    <w:p w14:paraId="730A274C" w14:textId="77777777" w:rsidR="00F83541" w:rsidRDefault="00F83541" w:rsidP="00F83541">
      <w:r>
        <w:t>I want your beans</w:t>
      </w:r>
    </w:p>
    <w:p w14:paraId="679295DA" w14:textId="77777777" w:rsidR="00F83541" w:rsidRDefault="00F83541" w:rsidP="00F83541">
      <w:r>
        <w:t>Beans, beans, beans, I want your beans</w:t>
      </w:r>
    </w:p>
    <w:p w14:paraId="7D8BC726" w14:textId="77777777" w:rsidR="00F83541" w:rsidRDefault="00F83541" w:rsidP="00F83541"/>
    <w:p w14:paraId="7663FFC7" w14:textId="77777777" w:rsidR="00F83541" w:rsidRDefault="00F83541" w:rsidP="00F83541">
      <w:r>
        <w:t>I want your navies, your simmering schtick</w:t>
      </w:r>
    </w:p>
    <w:p w14:paraId="7558629C" w14:textId="77777777" w:rsidR="00F83541" w:rsidRDefault="00F83541" w:rsidP="00F83541">
      <w:r>
        <w:t>Want you in my bean salad, baby, you're sick</w:t>
      </w:r>
    </w:p>
    <w:p w14:paraId="5ACBFB79" w14:textId="77777777" w:rsidR="00F83541" w:rsidRDefault="00F83541" w:rsidP="00F83541">
      <w:r>
        <w:t>I want your beans</w:t>
      </w:r>
    </w:p>
    <w:p w14:paraId="5E7B3416" w14:textId="77777777" w:rsidR="00F83541" w:rsidRDefault="00F83541" w:rsidP="00F83541">
      <w:r>
        <w:t>Beans, beans, beans, I want your beans</w:t>
      </w:r>
    </w:p>
    <w:p w14:paraId="378A15BF" w14:textId="77777777" w:rsidR="00F83541" w:rsidRDefault="00F83541" w:rsidP="00F83541"/>
    <w:p w14:paraId="47710D7D" w14:textId="77777777" w:rsidR="00F83541" w:rsidRDefault="00F83541" w:rsidP="00F83541">
      <w:r>
        <w:t>You know that I want beans</w:t>
      </w:r>
    </w:p>
    <w:p w14:paraId="571F4ABA" w14:textId="77777777" w:rsidR="00F83541" w:rsidRDefault="00F83541" w:rsidP="00F83541">
      <w:r>
        <w:t>And you know that I need beans</w:t>
      </w:r>
    </w:p>
    <w:p w14:paraId="6682A500" w14:textId="77777777" w:rsidR="00F83541" w:rsidRDefault="00F83541" w:rsidP="00F83541">
      <w:r>
        <w:t>I want it bad, your bean romance</w:t>
      </w:r>
    </w:p>
    <w:p w14:paraId="3D00CC43" w14:textId="77777777" w:rsidR="00F83541" w:rsidRDefault="00F83541" w:rsidP="00F83541"/>
    <w:p w14:paraId="62A90951" w14:textId="77777777" w:rsidR="00F83541" w:rsidRDefault="00F83541" w:rsidP="00F83541">
      <w:r>
        <w:t>I want your beans and I want your spice blend</w:t>
      </w:r>
    </w:p>
    <w:p w14:paraId="09D7669C" w14:textId="77777777" w:rsidR="00F83541" w:rsidRDefault="00F83541" w:rsidP="00F83541">
      <w:r>
        <w:t>You and me could write a bean romance</w:t>
      </w:r>
    </w:p>
    <w:p w14:paraId="27881DA7" w14:textId="77777777" w:rsidR="00F83541" w:rsidRDefault="00F83541" w:rsidP="00F83541">
      <w:r>
        <w:t>I want your beans and all your curried spice blends</w:t>
      </w:r>
    </w:p>
    <w:p w14:paraId="2BE6653D" w14:textId="77777777" w:rsidR="00F83541" w:rsidRDefault="00F83541" w:rsidP="00F83541">
      <w:r>
        <w:t>You and me could write a bean romance</w:t>
      </w:r>
    </w:p>
    <w:p w14:paraId="40C69945" w14:textId="77777777" w:rsidR="00F83541" w:rsidRDefault="00F83541" w:rsidP="00F83541"/>
    <w:p w14:paraId="6D11E59F" w14:textId="207E0F67" w:rsidR="00F83541" w:rsidRDefault="00582AB4" w:rsidP="00F83541">
      <w:r>
        <w:t>[CHORUS]</w:t>
      </w:r>
    </w:p>
    <w:p w14:paraId="62A2F1B5" w14:textId="77777777" w:rsidR="00F83541" w:rsidRDefault="00F83541" w:rsidP="00F83541"/>
    <w:p w14:paraId="201F8ACB" w14:textId="77777777" w:rsidR="00F83541" w:rsidRDefault="00F83541" w:rsidP="00F83541">
      <w:r>
        <w:t>Stalk, stalk, bean stalk, baby</w:t>
      </w:r>
    </w:p>
    <w:p w14:paraId="751C3FA5" w14:textId="77777777" w:rsidR="00F83541" w:rsidRDefault="00F83541" w:rsidP="00F83541">
      <w:r>
        <w:t>Work it, move that bean crazy</w:t>
      </w:r>
    </w:p>
    <w:p w14:paraId="696BA23C" w14:textId="77777777" w:rsidR="00582AB4" w:rsidRDefault="00582AB4" w:rsidP="00F83541"/>
    <w:p w14:paraId="57C29C18" w14:textId="77777777" w:rsidR="00F83541" w:rsidRDefault="00F83541" w:rsidP="00F83541">
      <w:r>
        <w:t>Stalk, stalk, bean stalk, baby</w:t>
      </w:r>
    </w:p>
    <w:p w14:paraId="5FEB27FF" w14:textId="77777777" w:rsidR="00F83541" w:rsidRDefault="00F83541" w:rsidP="00F83541">
      <w:r>
        <w:t>Work it, move that bean crazy</w:t>
      </w:r>
    </w:p>
    <w:p w14:paraId="503085CB" w14:textId="77777777" w:rsidR="00582AB4" w:rsidRDefault="00582AB4" w:rsidP="00F83541"/>
    <w:p w14:paraId="5B6A5553" w14:textId="77777777" w:rsidR="00F83541" w:rsidRDefault="00F83541" w:rsidP="00F83541">
      <w:r>
        <w:t>Stalk, stalk, bean stalk, baby</w:t>
      </w:r>
    </w:p>
    <w:p w14:paraId="19583C61" w14:textId="77777777" w:rsidR="00F83541" w:rsidRDefault="00F83541" w:rsidP="00F83541">
      <w:r>
        <w:t>Work it, move that bean crazy</w:t>
      </w:r>
    </w:p>
    <w:p w14:paraId="6809D9AE" w14:textId="77777777" w:rsidR="00582AB4" w:rsidRDefault="00582AB4" w:rsidP="00F83541"/>
    <w:p w14:paraId="691105F1" w14:textId="77777777" w:rsidR="00F83541" w:rsidRDefault="00F83541" w:rsidP="00F83541">
      <w:r>
        <w:t>Stalk, stalk, bean stalk, baby</w:t>
      </w:r>
    </w:p>
    <w:p w14:paraId="4D1DCAF0" w14:textId="77777777" w:rsidR="00F83541" w:rsidRDefault="00F83541" w:rsidP="00F83541">
      <w:r>
        <w:t>Work it, I'm a free bean, baby</w:t>
      </w:r>
    </w:p>
    <w:p w14:paraId="0AFF319B" w14:textId="77777777" w:rsidR="00F83541" w:rsidRDefault="00F83541" w:rsidP="00F83541"/>
    <w:p w14:paraId="7B1EC7AB" w14:textId="77777777" w:rsidR="00F83541" w:rsidRDefault="00F83541" w:rsidP="00F83541">
      <w:r>
        <w:t>I want your beans and I want your spice blend</w:t>
      </w:r>
    </w:p>
    <w:p w14:paraId="66DEEC72" w14:textId="77777777" w:rsidR="00F83541" w:rsidRDefault="00F83541" w:rsidP="00F83541">
      <w:r>
        <w:t>I want your beans, I don't wanna be friends</w:t>
      </w:r>
    </w:p>
    <w:p w14:paraId="1121BF0A" w14:textId="77777777" w:rsidR="00F83541" w:rsidRDefault="00F83541" w:rsidP="00F83541">
      <w:r>
        <w:t>Je veux tes fayots et je veux tes lupins</w:t>
      </w:r>
    </w:p>
    <w:p w14:paraId="56AA8C24" w14:textId="77777777" w:rsidR="00F83541" w:rsidRDefault="00F83541" w:rsidP="00F83541">
      <w:r>
        <w:t>Je veux tes fayots, I don't wanna be friends</w:t>
      </w:r>
    </w:p>
    <w:p w14:paraId="67CF330B" w14:textId="77777777" w:rsidR="00F83541" w:rsidRDefault="00F83541" w:rsidP="00F83541"/>
    <w:p w14:paraId="12E61167" w14:textId="77777777" w:rsidR="00F83541" w:rsidRDefault="00F83541" w:rsidP="00F83541">
      <w:r>
        <w:t>No, I don't wanna be friends</w:t>
      </w:r>
    </w:p>
    <w:p w14:paraId="1F365F2E" w14:textId="77777777" w:rsidR="00F83541" w:rsidRDefault="00F83541" w:rsidP="00F83541">
      <w:r>
        <w:t>I don't wanna be friends</w:t>
      </w:r>
    </w:p>
    <w:p w14:paraId="7EA160A5" w14:textId="656CBA5E" w:rsidR="00545272" w:rsidRDefault="00F83541" w:rsidP="00F83541">
      <w:r>
        <w:t xml:space="preserve">Want your bean romance </w:t>
      </w:r>
      <w:r w:rsidR="00545272">
        <w:br w:type="page"/>
      </w:r>
    </w:p>
    <w:p w14:paraId="66730581" w14:textId="5677ED2D" w:rsidR="00E572A4" w:rsidRDefault="007E4139" w:rsidP="00E572A4">
      <w:pPr>
        <w:pStyle w:val="Heading1"/>
      </w:pPr>
      <w:bookmarkStart w:id="29" w:name="_Toc198813589"/>
      <w:r>
        <w:lastRenderedPageBreak/>
        <w:t>*</w:t>
      </w:r>
      <w:r w:rsidR="00E572A4">
        <w:t>Linkin Park - Crawling (On My Leaves)</w:t>
      </w:r>
      <w:bookmarkEnd w:id="29"/>
    </w:p>
    <w:p w14:paraId="0B3AB1E8" w14:textId="21980465" w:rsidR="0031294F" w:rsidRDefault="0015774C" w:rsidP="00B466CF">
      <w:pPr>
        <w:spacing w:before="160" w:line="259" w:lineRule="auto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15774C">
        <w:t>Crawling on my leaves</w:t>
      </w:r>
      <w:r w:rsidRPr="0015774C">
        <w:br/>
        <w:t>These holes, they will not heal</w:t>
      </w:r>
      <w:r w:rsidRPr="0015774C">
        <w:br/>
        <w:t>Sucking all my sap</w:t>
      </w:r>
      <w:r w:rsidRPr="0015774C">
        <w:br/>
        <w:t>My body is their meal</w:t>
      </w:r>
      <w:r w:rsidRPr="0015774C">
        <w:br/>
      </w:r>
      <w:r w:rsidRPr="0015774C">
        <w:br/>
        <w:t>There's aphids eating me that feed beneath the surface</w:t>
      </w:r>
      <w:r w:rsidRPr="0015774C">
        <w:br/>
        <w:t>Consuming, ingesting</w:t>
      </w:r>
      <w:r w:rsidRPr="0015774C">
        <w:br/>
        <w:t>This lack of nutrients I feel is never ending</w:t>
      </w:r>
      <w:r w:rsidRPr="0015774C">
        <w:br/>
        <w:t>Depleting</w:t>
      </w:r>
      <w:r w:rsidRPr="0015774C">
        <w:br/>
        <w:t>I can't seem</w:t>
      </w:r>
      <w:r w:rsidRPr="0015774C">
        <w:br/>
        <w:t>To stand upright again</w:t>
      </w:r>
      <w:r w:rsidRPr="0015774C">
        <w:br/>
        <w:t>My leaves are yellowiiiiiiiing</w:t>
      </w:r>
      <w:r w:rsidRPr="0015774C">
        <w:br/>
      </w:r>
      <w:r w:rsidRPr="0015774C">
        <w:br/>
        <w:t>I've felt this way before</w:t>
      </w:r>
      <w:r w:rsidRPr="0015774C">
        <w:br/>
        <w:t>These herbivores</w:t>
      </w:r>
      <w:r w:rsidRPr="0015774C">
        <w:br/>
      </w:r>
      <w:r w:rsidRPr="0015774C">
        <w:br/>
        <w:t>Crawling on my leaves</w:t>
      </w:r>
      <w:r w:rsidRPr="0015774C">
        <w:br/>
        <w:t>These holes, they will not heal</w:t>
      </w:r>
      <w:r w:rsidRPr="0015774C">
        <w:br/>
        <w:t>Sucking all my sap</w:t>
      </w:r>
      <w:r w:rsidRPr="0015774C">
        <w:br/>
        <w:t>My body is their meal</w:t>
      </w:r>
      <w:r w:rsidRPr="0015774C">
        <w:br/>
      </w:r>
      <w:r w:rsidRPr="0015774C">
        <w:br/>
        <w:t>Discolorationing has pulled itself upon me</w:t>
      </w:r>
      <w:r w:rsidRPr="0015774C">
        <w:br/>
        <w:t>Decaying, dismaying</w:t>
      </w:r>
      <w:r w:rsidRPr="0015774C">
        <w:br/>
        <w:t>Against my will I succumb to their starved predations</w:t>
      </w:r>
      <w:r w:rsidRPr="0015774C">
        <w:br/>
        <w:t>It's haunting</w:t>
      </w:r>
      <w:r w:rsidRPr="0015774C">
        <w:br/>
        <w:t>How I can't seem</w:t>
      </w:r>
      <w:r w:rsidRPr="0015774C">
        <w:br/>
        <w:t>To stand upright again</w:t>
      </w:r>
      <w:r w:rsidRPr="0015774C">
        <w:br/>
        <w:t>My leaves are yellowiiiiiiiing</w:t>
      </w:r>
      <w:r w:rsidRPr="0015774C">
        <w:br/>
      </w:r>
      <w:r w:rsidRPr="0015774C">
        <w:br/>
        <w:t>I've felt this way before</w:t>
      </w:r>
      <w:r w:rsidRPr="0015774C">
        <w:br/>
        <w:t>These herbivores</w:t>
      </w:r>
      <w:r w:rsidRPr="0015774C">
        <w:br/>
      </w:r>
      <w:r w:rsidRPr="0015774C">
        <w:br/>
      </w:r>
      <w:r w:rsidR="0031294F" w:rsidRPr="0015774C">
        <w:br/>
      </w:r>
      <w:r w:rsidR="0031294F">
        <w:br w:type="page"/>
      </w:r>
    </w:p>
    <w:p w14:paraId="34F40FBA" w14:textId="69566D24" w:rsidR="00B466CF" w:rsidRDefault="00B466CF" w:rsidP="00B466CF">
      <w:pPr>
        <w:pStyle w:val="Heading1"/>
      </w:pPr>
      <w:bookmarkStart w:id="30" w:name="_Toc198813590"/>
      <w:r>
        <w:lastRenderedPageBreak/>
        <w:t>*Loggins, Kenny - Flavor Zone</w:t>
      </w:r>
      <w:bookmarkEnd w:id="30"/>
    </w:p>
    <w:p w14:paraId="1BBC5B92" w14:textId="77777777" w:rsidR="00B466CF" w:rsidRDefault="00B466CF" w:rsidP="00B466CF">
      <w:r>
        <w:t>Revvin' up your range</w:t>
      </w:r>
    </w:p>
    <w:p w14:paraId="2411A324" w14:textId="77777777" w:rsidR="00B466CF" w:rsidRDefault="00B466CF" w:rsidP="00B466CF">
      <w:r>
        <w:t>Lookin' at her flames aroar</w:t>
      </w:r>
    </w:p>
    <w:p w14:paraId="53AC7145" w14:textId="77777777" w:rsidR="00B466CF" w:rsidRDefault="00B466CF" w:rsidP="00B466CF">
      <w:r>
        <w:t>Metal under tension</w:t>
      </w:r>
    </w:p>
    <w:p w14:paraId="19825210" w14:textId="77777777" w:rsidR="00B466CF" w:rsidRDefault="00B466CF" w:rsidP="00B466CF">
      <w:r>
        <w:t>Beggin' you to touch and go</w:t>
      </w:r>
    </w:p>
    <w:p w14:paraId="3792FC2A" w14:textId="77777777" w:rsidR="00B466CF" w:rsidRDefault="00B466CF" w:rsidP="00B466CF"/>
    <w:p w14:paraId="1CE0B49F" w14:textId="77777777" w:rsidR="00B466CF" w:rsidRDefault="00B466CF" w:rsidP="00B466CF">
      <w:r>
        <w:t>Highway to the flavor zone</w:t>
      </w:r>
    </w:p>
    <w:p w14:paraId="737DF7AC" w14:textId="77777777" w:rsidR="00B466CF" w:rsidRDefault="00B466CF" w:rsidP="00B466CF">
      <w:r>
        <w:t>Ride into the flavor zone</w:t>
      </w:r>
    </w:p>
    <w:p w14:paraId="42937F5D" w14:textId="77777777" w:rsidR="00B466CF" w:rsidRDefault="00B466CF" w:rsidP="00B466CF"/>
    <w:p w14:paraId="2F89F29F" w14:textId="77777777" w:rsidR="00B466CF" w:rsidRDefault="00B466CF" w:rsidP="00B466CF">
      <w:r>
        <w:t>Mixin' up the spices</w:t>
      </w:r>
    </w:p>
    <w:p w14:paraId="5A2D7D73" w14:textId="77777777" w:rsidR="00B466CF" w:rsidRDefault="00B466CF" w:rsidP="00B466CF">
      <w:r>
        <w:t>Throwin' in cayenne tonight</w:t>
      </w:r>
    </w:p>
    <w:p w14:paraId="1E328DC1" w14:textId="77777777" w:rsidR="00B466CF" w:rsidRDefault="00B466CF" w:rsidP="00B466CF">
      <w:r>
        <w:t>It adds that extra little kick</w:t>
      </w:r>
    </w:p>
    <w:p w14:paraId="1474EAF3" w14:textId="77777777" w:rsidR="00B466CF" w:rsidRDefault="00B466CF" w:rsidP="00B466CF">
      <w:r>
        <w:t>That sends beans into overdrive</w:t>
      </w:r>
    </w:p>
    <w:p w14:paraId="64662AD7" w14:textId="77777777" w:rsidR="00B466CF" w:rsidRDefault="00B466CF" w:rsidP="00B466CF"/>
    <w:p w14:paraId="3E866DA5" w14:textId="77777777" w:rsidR="00B466CF" w:rsidRDefault="00B466CF" w:rsidP="00B466CF">
      <w:r>
        <w:t>Highway to the flavor zone</w:t>
      </w:r>
    </w:p>
    <w:p w14:paraId="4629303A" w14:textId="77777777" w:rsidR="00B466CF" w:rsidRDefault="00B466CF" w:rsidP="00B466CF">
      <w:r>
        <w:t>I'll take you right into the flavor zone</w:t>
      </w:r>
    </w:p>
    <w:p w14:paraId="352C0061" w14:textId="77777777" w:rsidR="00B466CF" w:rsidRDefault="00B466CF" w:rsidP="00B466CF"/>
    <w:p w14:paraId="741764DF" w14:textId="77777777" w:rsidR="00B466CF" w:rsidRDefault="00B466CF" w:rsidP="00B466CF">
      <w:r>
        <w:t>You'll never maximize a stew</w:t>
      </w:r>
    </w:p>
    <w:p w14:paraId="4085C4D5" w14:textId="77777777" w:rsidR="00B466CF" w:rsidRDefault="00B466CF" w:rsidP="00B466CF">
      <w:r>
        <w:t>Until you get it on the red line overload</w:t>
      </w:r>
    </w:p>
    <w:p w14:paraId="66DD08F3" w14:textId="77777777" w:rsidR="00B466CF" w:rsidRDefault="00B466CF" w:rsidP="00B466CF">
      <w:r>
        <w:t>You'll never know what you can do</w:t>
      </w:r>
    </w:p>
    <w:p w14:paraId="38F3A447" w14:textId="41A7D53E" w:rsidR="00B466CF" w:rsidRDefault="00B466CF" w:rsidP="00B466CF">
      <w:r>
        <w:t>Until you crank your stove as high as it can go</w:t>
      </w:r>
    </w:p>
    <w:p w14:paraId="75F1F8E7" w14:textId="77777777" w:rsidR="00B466CF" w:rsidRDefault="00B466CF" w:rsidP="00B466CF"/>
    <w:p w14:paraId="5EE6B033" w14:textId="77777777" w:rsidR="00B466CF" w:rsidRDefault="00B466CF" w:rsidP="00B466CF">
      <w:r>
        <w:t>Out along the edges</w:t>
      </w:r>
    </w:p>
    <w:p w14:paraId="53027F26" w14:textId="77777777" w:rsidR="00B466CF" w:rsidRDefault="00B466CF" w:rsidP="00B466CF">
      <w:r>
        <w:t>Always where I burn to be</w:t>
      </w:r>
    </w:p>
    <w:p w14:paraId="21D4C0DA" w14:textId="77777777" w:rsidR="00B466CF" w:rsidRDefault="00B466CF" w:rsidP="00B466CF">
      <w:r>
        <w:t>The spicier it gets</w:t>
      </w:r>
    </w:p>
    <w:p w14:paraId="79F7422F" w14:textId="77777777" w:rsidR="00B466CF" w:rsidRDefault="00B466CF" w:rsidP="00B466CF">
      <w:r>
        <w:t>The more deliciouser the bean</w:t>
      </w:r>
    </w:p>
    <w:p w14:paraId="1DB300DC" w14:textId="77777777" w:rsidR="00B466CF" w:rsidRDefault="00B466CF" w:rsidP="00B466CF"/>
    <w:p w14:paraId="7734AE18" w14:textId="77777777" w:rsidR="00B466CF" w:rsidRDefault="00B466CF" w:rsidP="00B466CF">
      <w:r>
        <w:t>Highway to the flavor zone</w:t>
      </w:r>
    </w:p>
    <w:p w14:paraId="3B07B512" w14:textId="77777777" w:rsidR="00B466CF" w:rsidRDefault="00B466CF" w:rsidP="00B466CF">
      <w:r>
        <w:t>Gonna take it right into the flavor zone</w:t>
      </w:r>
    </w:p>
    <w:p w14:paraId="31BA5206" w14:textId="77777777" w:rsidR="00B466CF" w:rsidRDefault="00B466CF" w:rsidP="00B466CF">
      <w:r>
        <w:t>Highway to the flavor zone</w:t>
      </w:r>
    </w:p>
    <w:p w14:paraId="53E98BE4" w14:textId="77777777" w:rsidR="00B466CF" w:rsidRDefault="00B466CF" w:rsidP="00B466CF">
      <w:r>
        <w:t>Ride into the flavor zone</w:t>
      </w:r>
    </w:p>
    <w:p w14:paraId="41A89041" w14:textId="77777777" w:rsidR="00B466CF" w:rsidRDefault="00B466CF" w:rsidP="00B466CF">
      <w:r>
        <w:t>Highway to the flavor zone</w:t>
      </w:r>
    </w:p>
    <w:p w14:paraId="7AB2F310" w14:textId="77777777" w:rsidR="00B466CF" w:rsidRDefault="00B466CF" w:rsidP="00B466CF">
      <w:r>
        <w:t>Gonna take it right into the flavor zone</w:t>
      </w:r>
    </w:p>
    <w:p w14:paraId="3E23AAC4" w14:textId="77777777" w:rsidR="00B466CF" w:rsidRDefault="00B466CF" w:rsidP="00B466CF">
      <w:r>
        <w:t>Highway to the flavor zone</w:t>
      </w:r>
    </w:p>
    <w:p w14:paraId="795B0814" w14:textId="77777777" w:rsidR="00B466CF" w:rsidRDefault="00B466CF" w:rsidP="00B466CF">
      <w:r>
        <w:t>Ride into the flavor zone</w:t>
      </w:r>
    </w:p>
    <w:p w14:paraId="3451D02B" w14:textId="77777777" w:rsidR="00B466CF" w:rsidRDefault="00B466CF" w:rsidP="00B466CF">
      <w:r>
        <w:t>Highway to the flavor zone</w:t>
      </w:r>
    </w:p>
    <w:p w14:paraId="41ABC07C" w14:textId="77777777" w:rsidR="00B466CF" w:rsidRDefault="00B466CF" w:rsidP="00B466CF">
      <w:r>
        <w:t>Gonna take it right into the flavor zone</w:t>
      </w:r>
    </w:p>
    <w:p w14:paraId="75043E18" w14:textId="77777777" w:rsidR="00B466CF" w:rsidRDefault="00B466CF" w:rsidP="00B466CF">
      <w:r>
        <w:t>Highway to the flavor zone</w:t>
      </w:r>
    </w:p>
    <w:p w14:paraId="3ECF11E2" w14:textId="77777777" w:rsidR="00B466CF" w:rsidRDefault="00B466CF" w:rsidP="00B466CF">
      <w:r>
        <w:t>Ride into the flavor zone</w:t>
      </w:r>
    </w:p>
    <w:p w14:paraId="3C055E01" w14:textId="28EDEBFC" w:rsidR="00B466CF" w:rsidRDefault="00B466CF" w:rsidP="00B466CF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>Highway to the flavor zone</w:t>
      </w:r>
      <w:r>
        <w:br w:type="page"/>
      </w:r>
    </w:p>
    <w:p w14:paraId="6C2B3B90" w14:textId="2A8510B8" w:rsidR="00C42147" w:rsidRDefault="00C42147" w:rsidP="00C42147">
      <w:pPr>
        <w:pStyle w:val="Heading1"/>
      </w:pPr>
      <w:bookmarkStart w:id="31" w:name="_Toc198813591"/>
      <w:r>
        <w:lastRenderedPageBreak/>
        <w:t>*Nickelback - This is How You Refry Beans</w:t>
      </w:r>
      <w:bookmarkEnd w:id="31"/>
    </w:p>
    <w:p w14:paraId="211C1A52" w14:textId="77777777" w:rsidR="00C42147" w:rsidRDefault="00C42147" w:rsidP="00C42147">
      <w:r>
        <w:t>Open up a pinto bean can</w:t>
      </w:r>
    </w:p>
    <w:p w14:paraId="4E2A6EF7" w14:textId="77777777" w:rsidR="00C42147" w:rsidRDefault="00C42147" w:rsidP="00C42147">
      <w:r>
        <w:t>Dice up an onion after you're done peeling</w:t>
      </w:r>
    </w:p>
    <w:p w14:paraId="4CEFD5E4" w14:textId="77777777" w:rsidR="00C42147" w:rsidRDefault="00C42147" w:rsidP="00C42147">
      <w:r>
        <w:t>Heat up some oil in a large pan</w:t>
      </w:r>
    </w:p>
    <w:p w14:paraId="27ED75B4" w14:textId="77777777" w:rsidR="00C42147" w:rsidRDefault="00C42147" w:rsidP="00C42147">
      <w:r>
        <w:t>Sear it on high, you don't want fat congealing</w:t>
      </w:r>
    </w:p>
    <w:p w14:paraId="5BC9471E" w14:textId="77777777" w:rsidR="00C42147" w:rsidRDefault="00C42147" w:rsidP="00C42147">
      <w:r>
        <w:t>And this is how you refry beans</w:t>
      </w:r>
    </w:p>
    <w:p w14:paraId="53BA23BD" w14:textId="77777777" w:rsidR="00C42147" w:rsidRDefault="00C42147" w:rsidP="00C42147"/>
    <w:p w14:paraId="26F9DB55" w14:textId="77777777" w:rsidR="00C42147" w:rsidRDefault="00C42147" w:rsidP="00C42147">
      <w:r>
        <w:t>This is how you refry beans</w:t>
      </w:r>
    </w:p>
    <w:p w14:paraId="5A602544" w14:textId="77777777" w:rsidR="00C42147" w:rsidRDefault="00C42147" w:rsidP="00C42147">
      <w:r>
        <w:t>That come straight from a can</w:t>
      </w:r>
    </w:p>
    <w:p w14:paraId="3582964B" w14:textId="77777777" w:rsidR="00C42147" w:rsidRDefault="00C42147" w:rsidP="00C42147">
      <w:r>
        <w:t>This is how you refry beans</w:t>
      </w:r>
    </w:p>
    <w:p w14:paraId="6DCC86FF" w14:textId="77777777" w:rsidR="00C42147" w:rsidRDefault="00C42147" w:rsidP="00C42147">
      <w:r>
        <w:t>That come straight out the can</w:t>
      </w:r>
    </w:p>
    <w:p w14:paraId="5A63D6FA" w14:textId="77777777" w:rsidR="00C42147" w:rsidRDefault="00C42147" w:rsidP="00C42147"/>
    <w:p w14:paraId="433B15B4" w14:textId="77777777" w:rsidR="00C42147" w:rsidRDefault="00C42147" w:rsidP="00C42147">
      <w:r>
        <w:t>It's not like you to say "Thank you"</w:t>
      </w:r>
    </w:p>
    <w:p w14:paraId="4CBC6EE9" w14:textId="77777777" w:rsidR="00C42147" w:rsidRDefault="00C42147" w:rsidP="00C42147">
      <w:r>
        <w:t>I was giving you a cooking walkthrough</w:t>
      </w:r>
    </w:p>
    <w:p w14:paraId="73F7B649" w14:textId="77777777" w:rsidR="00C42147" w:rsidRDefault="00C42147" w:rsidP="00C42147">
      <w:r>
        <w:t>You say I'm mansplaining</w:t>
      </w:r>
    </w:p>
    <w:p w14:paraId="0118FFF7" w14:textId="77777777" w:rsidR="00C42147" w:rsidRDefault="00C42147" w:rsidP="00C42147">
      <w:r>
        <w:t>For teaching you a meal worth making</w:t>
      </w:r>
    </w:p>
    <w:p w14:paraId="37205A5B" w14:textId="77777777" w:rsidR="00C42147" w:rsidRDefault="00C42147" w:rsidP="00C42147">
      <w:r>
        <w:t>And I've been wrong, but not now</w:t>
      </w:r>
    </w:p>
    <w:p w14:paraId="6F3734AA" w14:textId="77777777" w:rsidR="00C42147" w:rsidRDefault="00C42147" w:rsidP="00C42147">
      <w:r>
        <w:t>I just just want us to eat delicious meals</w:t>
      </w:r>
    </w:p>
    <w:p w14:paraId="33EC60BC" w14:textId="77777777" w:rsidR="00C42147" w:rsidRDefault="00C42147" w:rsidP="00C42147">
      <w:r>
        <w:t>These five words in my head</w:t>
      </w:r>
    </w:p>
    <w:p w14:paraId="0E47D342" w14:textId="77777777" w:rsidR="00C42147" w:rsidRDefault="00C42147" w:rsidP="00C42147">
      <w:r>
        <w:t>Scream, "Are we cooking beans yet?"</w:t>
      </w:r>
    </w:p>
    <w:p w14:paraId="74803EF9" w14:textId="77777777" w:rsidR="00C42147" w:rsidRDefault="00C42147" w:rsidP="00C42147"/>
    <w:p w14:paraId="76FCD8E7" w14:textId="77777777" w:rsidR="00C42147" w:rsidRDefault="00C42147" w:rsidP="00C42147">
      <w:r>
        <w:t>Yeah, yeah, yeah, no, no</w:t>
      </w:r>
    </w:p>
    <w:p w14:paraId="5D1A1F43" w14:textId="77777777" w:rsidR="00C42147" w:rsidRDefault="00C42147" w:rsidP="00C42147">
      <w:r>
        <w:t>Yeah, yeah, yeah, no, no</w:t>
      </w:r>
    </w:p>
    <w:p w14:paraId="4E2E253B" w14:textId="77777777" w:rsidR="00C42147" w:rsidRDefault="00C42147" w:rsidP="00C42147"/>
    <w:p w14:paraId="5B5724BE" w14:textId="77777777" w:rsidR="00C42147" w:rsidRDefault="00C42147" w:rsidP="00C42147">
      <w:r>
        <w:t>Now procure a barbeque sauce</w:t>
      </w:r>
    </w:p>
    <w:p w14:paraId="392984D6" w14:textId="77777777" w:rsidR="00C42147" w:rsidRDefault="00C42147" w:rsidP="00C42147">
      <w:r>
        <w:t>You'll mix that in with bacon and white navies</w:t>
      </w:r>
    </w:p>
    <w:p w14:paraId="08D9CA3B" w14:textId="77777777" w:rsidR="00C42147" w:rsidRDefault="00C42147" w:rsidP="00C42147">
      <w:r>
        <w:t>Listen closely to this next part</w:t>
      </w:r>
    </w:p>
    <w:p w14:paraId="262FEDA9" w14:textId="77777777" w:rsidR="00C42147" w:rsidRDefault="00C42147" w:rsidP="00C42147">
      <w:r>
        <w:t>You'll roast the beans until the top gets crispy</w:t>
      </w:r>
    </w:p>
    <w:p w14:paraId="17BD3707" w14:textId="77777777" w:rsidR="00C42147" w:rsidRDefault="00C42147" w:rsidP="00C42147"/>
    <w:p w14:paraId="50F4B7B9" w14:textId="77777777" w:rsidR="00C42147" w:rsidRDefault="00C42147" w:rsidP="00C42147">
      <w:r>
        <w:t>And this is how you slow bake beans</w:t>
      </w:r>
    </w:p>
    <w:p w14:paraId="5739062D" w14:textId="77777777" w:rsidR="00C42147" w:rsidRDefault="00C42147" w:rsidP="00C42147">
      <w:r>
        <w:t>That come straight from a can</w:t>
      </w:r>
    </w:p>
    <w:p w14:paraId="41AEE19C" w14:textId="77777777" w:rsidR="00C42147" w:rsidRDefault="00C42147" w:rsidP="00C42147">
      <w:r>
        <w:t>This is how you slow bake beans</w:t>
      </w:r>
    </w:p>
    <w:p w14:paraId="6D1201C6" w14:textId="77777777" w:rsidR="00C42147" w:rsidRDefault="00C42147" w:rsidP="00C42147">
      <w:r>
        <w:t>That come straight out the can</w:t>
      </w:r>
    </w:p>
    <w:p w14:paraId="66DAFC8B" w14:textId="77777777" w:rsidR="00C42147" w:rsidRDefault="00C42147" w:rsidP="00C42147"/>
    <w:p w14:paraId="7A1744D2" w14:textId="77777777" w:rsidR="00C42147" w:rsidRDefault="00C42147" w:rsidP="00C42147">
      <w:r>
        <w:t>It's not like you to say "Thank you"</w:t>
      </w:r>
    </w:p>
    <w:p w14:paraId="69B834CE" w14:textId="77777777" w:rsidR="00C42147" w:rsidRDefault="00C42147" w:rsidP="00C42147">
      <w:r>
        <w:t>I was giving you a cooking walkthrough</w:t>
      </w:r>
    </w:p>
    <w:p w14:paraId="5ACEC117" w14:textId="77777777" w:rsidR="00C42147" w:rsidRDefault="00C42147" w:rsidP="00C42147">
      <w:r>
        <w:t>You say I'm mansplaining</w:t>
      </w:r>
    </w:p>
    <w:p w14:paraId="48D26BAB" w14:textId="77777777" w:rsidR="00C42147" w:rsidRDefault="00C42147" w:rsidP="00C42147">
      <w:r>
        <w:t>For teaching you a meal worth making</w:t>
      </w:r>
    </w:p>
    <w:p w14:paraId="4B795091" w14:textId="77777777" w:rsidR="00C42147" w:rsidRDefault="00C42147" w:rsidP="00C42147">
      <w:r>
        <w:t>And I've been wrong, but not now</w:t>
      </w:r>
    </w:p>
    <w:p w14:paraId="0814B587" w14:textId="77777777" w:rsidR="00C42147" w:rsidRDefault="00C42147" w:rsidP="00C42147">
      <w:r>
        <w:t>I just just want us to eat delicious meals</w:t>
      </w:r>
    </w:p>
    <w:p w14:paraId="1D84B045" w14:textId="77777777" w:rsidR="00C42147" w:rsidRDefault="00C42147" w:rsidP="00C42147">
      <w:r>
        <w:t>These five words in my head</w:t>
      </w:r>
    </w:p>
    <w:p w14:paraId="066B11B3" w14:textId="77777777" w:rsidR="00C42147" w:rsidRDefault="00C42147" w:rsidP="00C42147">
      <w:r>
        <w:lastRenderedPageBreak/>
        <w:t>Scream, "Are we cooking beans yet?"</w:t>
      </w:r>
    </w:p>
    <w:p w14:paraId="5492B035" w14:textId="77777777" w:rsidR="00C42147" w:rsidRDefault="00C42147" w:rsidP="00C42147"/>
    <w:p w14:paraId="1A7EB33A" w14:textId="77777777" w:rsidR="00C42147" w:rsidRDefault="00C42147" w:rsidP="00C42147">
      <w:r>
        <w:t>Yeah, yeah, yeah, no, no</w:t>
      </w:r>
    </w:p>
    <w:p w14:paraId="09AE86F9" w14:textId="77777777" w:rsidR="00C42147" w:rsidRDefault="00C42147" w:rsidP="00C42147">
      <w:r>
        <w:t>Yeah, yeah, yeah, no, no</w:t>
      </w:r>
    </w:p>
    <w:p w14:paraId="077CBC34" w14:textId="77777777" w:rsidR="00C42147" w:rsidRDefault="00C42147" w:rsidP="00C42147">
      <w:r>
        <w:t>Yeah, yeah, yeah, no, no</w:t>
      </w:r>
    </w:p>
    <w:p w14:paraId="574CBDC7" w14:textId="77777777" w:rsidR="00C42147" w:rsidRDefault="00C42147" w:rsidP="00C42147">
      <w:r>
        <w:t>Yeah, yeah, yeah, no, no</w:t>
      </w:r>
    </w:p>
    <w:p w14:paraId="36195F8C" w14:textId="77777777" w:rsidR="00C42147" w:rsidRDefault="00C42147" w:rsidP="00C42147"/>
    <w:p w14:paraId="0673590D" w14:textId="77777777" w:rsidR="00C42147" w:rsidRDefault="00C42147" w:rsidP="00C42147">
      <w:r>
        <w:t>Fill up a bowl with beans and water</w:t>
      </w:r>
    </w:p>
    <w:p w14:paraId="122BFD60" w14:textId="77777777" w:rsidR="00C42147" w:rsidRDefault="00C42147" w:rsidP="00C42147">
      <w:r>
        <w:t>Then let them soak for at least seven hours</w:t>
      </w:r>
    </w:p>
    <w:p w14:paraId="3CA40173" w14:textId="77777777" w:rsidR="00C42147" w:rsidRDefault="00C42147" w:rsidP="00C42147">
      <w:r>
        <w:t>And this is how you hydrate beans</w:t>
      </w:r>
    </w:p>
    <w:p w14:paraId="7AD86DBE" w14:textId="77777777" w:rsidR="00C42147" w:rsidRDefault="00C42147" w:rsidP="00C42147">
      <w:r>
        <w:t>This is how you hydrate beans</w:t>
      </w:r>
    </w:p>
    <w:p w14:paraId="5BF7117A" w14:textId="77777777" w:rsidR="00C42147" w:rsidRDefault="00C42147" w:rsidP="00C42147">
      <w:r>
        <w:t>This is how you hydrate beans</w:t>
      </w:r>
    </w:p>
    <w:p w14:paraId="30664E1D" w14:textId="77777777" w:rsidR="00C42147" w:rsidRDefault="00C42147" w:rsidP="00C42147">
      <w:r>
        <w:t>That don't come from a can</w:t>
      </w:r>
    </w:p>
    <w:p w14:paraId="5FCF6B60" w14:textId="77777777" w:rsidR="00C42147" w:rsidRDefault="00C42147" w:rsidP="00C42147">
      <w:r>
        <w:t>This is how you hydrate beans</w:t>
      </w:r>
    </w:p>
    <w:p w14:paraId="33572E99" w14:textId="77777777" w:rsidR="00C42147" w:rsidRDefault="00C42147" w:rsidP="00C42147">
      <w:r>
        <w:t>That are sold in a bag</w:t>
      </w:r>
    </w:p>
    <w:p w14:paraId="32A36C90" w14:textId="77777777" w:rsidR="00C42147" w:rsidRDefault="00C42147" w:rsidP="00C42147"/>
    <w:p w14:paraId="4288A701" w14:textId="77777777" w:rsidR="00C42147" w:rsidRDefault="00C42147" w:rsidP="00C42147">
      <w:r>
        <w:t>It's not like you to say "Thank you"</w:t>
      </w:r>
    </w:p>
    <w:p w14:paraId="0F7BB146" w14:textId="77777777" w:rsidR="00C42147" w:rsidRDefault="00C42147" w:rsidP="00C42147">
      <w:r>
        <w:t>I was giving you a cooking walkthrough</w:t>
      </w:r>
    </w:p>
    <w:p w14:paraId="174C9117" w14:textId="77777777" w:rsidR="00C42147" w:rsidRDefault="00C42147" w:rsidP="00C42147">
      <w:r>
        <w:t>You say I'm mansplaining</w:t>
      </w:r>
    </w:p>
    <w:p w14:paraId="6F66DDD8" w14:textId="77777777" w:rsidR="00C42147" w:rsidRDefault="00C42147" w:rsidP="00C42147">
      <w:r>
        <w:t>For teaching you a meal worth making</w:t>
      </w:r>
    </w:p>
    <w:p w14:paraId="5859940A" w14:textId="77777777" w:rsidR="00C42147" w:rsidRDefault="00C42147" w:rsidP="00C42147">
      <w:r>
        <w:t>And I've been wrong, but not now</w:t>
      </w:r>
    </w:p>
    <w:p w14:paraId="7F91251C" w14:textId="77777777" w:rsidR="00C42147" w:rsidRDefault="00C42147" w:rsidP="00C42147">
      <w:r>
        <w:t>I just just want us to eat delicious meals</w:t>
      </w:r>
    </w:p>
    <w:p w14:paraId="7E49AF6F" w14:textId="77777777" w:rsidR="00C42147" w:rsidRDefault="00C42147" w:rsidP="00C42147">
      <w:r>
        <w:t>These five words in my head</w:t>
      </w:r>
    </w:p>
    <w:p w14:paraId="6BDC36B9" w14:textId="77777777" w:rsidR="00C42147" w:rsidRDefault="00C42147" w:rsidP="00C42147">
      <w:r>
        <w:t>Scream, "Are we cooking beans yet?"</w:t>
      </w:r>
    </w:p>
    <w:p w14:paraId="7A2C4BB8" w14:textId="77777777" w:rsidR="00C42147" w:rsidRDefault="00C42147" w:rsidP="00C42147"/>
    <w:p w14:paraId="1061BD12" w14:textId="77777777" w:rsidR="00C42147" w:rsidRDefault="00C42147" w:rsidP="00C42147">
      <w:r>
        <w:t>Yeah, yeah, are we cooking beans yet?</w:t>
      </w:r>
    </w:p>
    <w:p w14:paraId="109F0C52" w14:textId="77777777" w:rsidR="00C42147" w:rsidRDefault="00C42147" w:rsidP="00C42147">
      <w:r>
        <w:t>Yeah, yeah, are we cooking beans yet?</w:t>
      </w:r>
    </w:p>
    <w:p w14:paraId="40A862C8" w14:textId="77777777" w:rsidR="00C42147" w:rsidRDefault="00C42147" w:rsidP="00C42147">
      <w:r>
        <w:t>Yeah, yeah, are we cooking beans yet?</w:t>
      </w:r>
    </w:p>
    <w:p w14:paraId="16E266F4" w14:textId="77777777" w:rsidR="00C42147" w:rsidRDefault="00C42147" w:rsidP="00C42147">
      <w:r>
        <w:t>Yeah, yeah</w:t>
      </w:r>
    </w:p>
    <w:p w14:paraId="099675A0" w14:textId="051BE3AF" w:rsidR="00C42147" w:rsidRDefault="00C42147" w:rsidP="00C42147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t xml:space="preserve">No, no </w:t>
      </w:r>
      <w:r>
        <w:br w:type="page"/>
      </w:r>
    </w:p>
    <w:p w14:paraId="7312C693" w14:textId="142925A9" w:rsidR="000C225B" w:rsidRDefault="000C225B" w:rsidP="00E27362">
      <w:pPr>
        <w:pStyle w:val="Heading1"/>
      </w:pPr>
      <w:bookmarkStart w:id="32" w:name="_Toc198813592"/>
      <w:r>
        <w:lastRenderedPageBreak/>
        <w:t>Nirvana - Smells Like Bean Spirit</w:t>
      </w:r>
      <w:bookmarkEnd w:id="32"/>
    </w:p>
    <w:p w14:paraId="5B9176DD" w14:textId="77777777" w:rsidR="00E27362" w:rsidRDefault="00E27362" w:rsidP="00E27362">
      <w:r>
        <w:t>Load up on beans, bring your friends</w:t>
      </w:r>
    </w:p>
    <w:p w14:paraId="7689D5D2" w14:textId="77777777" w:rsidR="00E27362" w:rsidRDefault="00E27362" w:rsidP="00E27362">
      <w:r>
        <w:t>It's fun to eat and to pretend</w:t>
      </w:r>
    </w:p>
    <w:p w14:paraId="20DCDBD1" w14:textId="77777777" w:rsidR="00E27362" w:rsidRDefault="00E27362" w:rsidP="00E27362">
      <w:r>
        <w:t>She's over cooked and in control</w:t>
      </w:r>
    </w:p>
    <w:p w14:paraId="53E9A496" w14:textId="77777777" w:rsidR="00E27362" w:rsidRDefault="00E27362" w:rsidP="00E27362">
      <w:r>
        <w:t>Oh, no, I have a dirty bowl</w:t>
      </w:r>
    </w:p>
    <w:p w14:paraId="111F5E74" w14:textId="77777777" w:rsidR="00564C60" w:rsidRDefault="00564C60" w:rsidP="00E27362"/>
    <w:p w14:paraId="455BE928" w14:textId="77777777" w:rsidR="00E27362" w:rsidRDefault="00E27362" w:rsidP="00E27362">
      <w:r>
        <w:t>Hello, hello, hello, pinto</w:t>
      </w:r>
    </w:p>
    <w:p w14:paraId="720C7520" w14:textId="77777777" w:rsidR="00E27362" w:rsidRDefault="00E27362" w:rsidP="00E27362">
      <w:r>
        <w:t>Hello, hello, hello, pinto</w:t>
      </w:r>
    </w:p>
    <w:p w14:paraId="62F64568" w14:textId="77777777" w:rsidR="00E27362" w:rsidRDefault="00E27362" w:rsidP="00E27362">
      <w:r>
        <w:t>Hello, hello, hello, pinto</w:t>
      </w:r>
    </w:p>
    <w:p w14:paraId="1CD19F7E" w14:textId="77777777" w:rsidR="00E27362" w:rsidRDefault="00E27362" w:rsidP="00E27362">
      <w:r>
        <w:t>Hello, hello, hello</w:t>
      </w:r>
    </w:p>
    <w:p w14:paraId="2936C290" w14:textId="77777777" w:rsidR="00564C60" w:rsidRDefault="00564C60" w:rsidP="00E27362"/>
    <w:p w14:paraId="30E07027" w14:textId="77777777" w:rsidR="00E27362" w:rsidRDefault="00E27362" w:rsidP="00E27362">
      <w:r>
        <w:t>With the flame down, it's less dangerous</w:t>
      </w:r>
    </w:p>
    <w:p w14:paraId="2D3B57AB" w14:textId="77777777" w:rsidR="00E27362" w:rsidRDefault="00E27362" w:rsidP="00E27362">
      <w:r>
        <w:t>Here we are now, satiate us</w:t>
      </w:r>
    </w:p>
    <w:p w14:paraId="589F0A3F" w14:textId="77777777" w:rsidR="00E27362" w:rsidRDefault="00E27362" w:rsidP="00E27362">
      <w:r>
        <w:t>I feel hungry and contagious</w:t>
      </w:r>
    </w:p>
    <w:p w14:paraId="6858E588" w14:textId="77777777" w:rsidR="00E27362" w:rsidRDefault="00E27362" w:rsidP="00E27362">
      <w:r>
        <w:t>Here we are now, satiate us</w:t>
      </w:r>
    </w:p>
    <w:p w14:paraId="1F150CEE" w14:textId="77777777" w:rsidR="008259D8" w:rsidRDefault="008259D8" w:rsidP="00E27362"/>
    <w:p w14:paraId="356A79A9" w14:textId="77777777" w:rsidR="00E27362" w:rsidRDefault="00E27362" w:rsidP="00E27362">
      <w:r>
        <w:t>A garbanzo, a green snow pea</w:t>
      </w:r>
    </w:p>
    <w:p w14:paraId="50CA0769" w14:textId="77777777" w:rsidR="00E27362" w:rsidRDefault="00E27362" w:rsidP="00E27362">
      <w:r>
        <w:t>An adzuki, cannellini, yeah</w:t>
      </w:r>
    </w:p>
    <w:p w14:paraId="718B17C4" w14:textId="77777777" w:rsidR="00E27362" w:rsidRDefault="00E27362" w:rsidP="00E27362">
      <w:r>
        <w:t>Hey</w:t>
      </w:r>
    </w:p>
    <w:p w14:paraId="001BA521" w14:textId="77777777" w:rsidR="00E27362" w:rsidRDefault="00E27362" w:rsidP="00E27362">
      <w:r>
        <w:t>Yeah</w:t>
      </w:r>
    </w:p>
    <w:p w14:paraId="3F9A9E42" w14:textId="77777777" w:rsidR="00E27362" w:rsidRDefault="00E27362" w:rsidP="00E27362"/>
    <w:p w14:paraId="29B61775" w14:textId="77777777" w:rsidR="00E27362" w:rsidRDefault="00E27362" w:rsidP="00E27362">
      <w:r>
        <w:t>I love beans, they are the best</w:t>
      </w:r>
    </w:p>
    <w:p w14:paraId="49AE9E53" w14:textId="77777777" w:rsidR="00E27362" w:rsidRDefault="00E27362" w:rsidP="00E27362">
      <w:r>
        <w:t>And for this gift I feel blessed</w:t>
      </w:r>
    </w:p>
    <w:p w14:paraId="4AFCA02E" w14:textId="77777777" w:rsidR="00E27362" w:rsidRDefault="00E27362" w:rsidP="00E27362">
      <w:r>
        <w:t>Our little bowl it's always been</w:t>
      </w:r>
    </w:p>
    <w:p w14:paraId="5899F03B" w14:textId="77777777" w:rsidR="00E27362" w:rsidRDefault="00E27362" w:rsidP="00E27362">
      <w:r>
        <w:t>And always will until the end</w:t>
      </w:r>
    </w:p>
    <w:p w14:paraId="16D9979B" w14:textId="77777777" w:rsidR="00564C60" w:rsidRDefault="00564C60" w:rsidP="00E27362"/>
    <w:p w14:paraId="3D215DC1" w14:textId="3380153D" w:rsidR="00E27362" w:rsidRDefault="00365EC6" w:rsidP="00E27362">
      <w:r>
        <w:t>[CHORUS]</w:t>
      </w:r>
    </w:p>
    <w:p w14:paraId="441683CA" w14:textId="77777777" w:rsidR="00E27362" w:rsidRDefault="00E27362" w:rsidP="00E27362"/>
    <w:p w14:paraId="2ECAAB95" w14:textId="77777777" w:rsidR="00E27362" w:rsidRDefault="00E27362" w:rsidP="00E27362">
      <w:r>
        <w:t>And I forget, just why I taste</w:t>
      </w:r>
    </w:p>
    <w:p w14:paraId="30254CBF" w14:textId="77777777" w:rsidR="00E27362" w:rsidRDefault="00E27362" w:rsidP="00E27362">
      <w:r>
        <w:t>Oh yeah, I guess it makes me smile</w:t>
      </w:r>
    </w:p>
    <w:p w14:paraId="21FDF828" w14:textId="77777777" w:rsidR="00E27362" w:rsidRDefault="00E27362" w:rsidP="00E27362">
      <w:r>
        <w:t>I found it hard, it's hard to find</w:t>
      </w:r>
    </w:p>
    <w:p w14:paraId="2725D5EC" w14:textId="18A8667D" w:rsidR="00E27362" w:rsidRDefault="00E27362" w:rsidP="00E27362">
      <w:r>
        <w:t xml:space="preserve">Oh well, whatever, </w:t>
      </w:r>
      <w:r w:rsidR="00C30EE8">
        <w:t>never</w:t>
      </w:r>
      <w:r>
        <w:t xml:space="preserve"> vine</w:t>
      </w:r>
    </w:p>
    <w:p w14:paraId="5EB0219A" w14:textId="77777777" w:rsidR="00365EC6" w:rsidRDefault="00365EC6" w:rsidP="00E27362"/>
    <w:p w14:paraId="01F753A3" w14:textId="321A87B1" w:rsidR="00E27362" w:rsidRDefault="00365EC6" w:rsidP="00E27362">
      <w:r>
        <w:t>[CHORUS]</w:t>
      </w:r>
    </w:p>
    <w:p w14:paraId="72F75A16" w14:textId="77777777" w:rsidR="00365EC6" w:rsidRDefault="00365EC6" w:rsidP="00E27362"/>
    <w:p w14:paraId="08504D17" w14:textId="77777777" w:rsidR="00E27362" w:rsidRDefault="00E27362" w:rsidP="00E27362">
      <w:r>
        <w:t>Edamame, edamame</w:t>
      </w:r>
    </w:p>
    <w:p w14:paraId="0BAA19AB" w14:textId="77777777" w:rsidR="00E27362" w:rsidRDefault="00E27362" w:rsidP="00E27362">
      <w:r>
        <w:t>Edamame, edamame</w:t>
      </w:r>
    </w:p>
    <w:p w14:paraId="17A762F8" w14:textId="77777777" w:rsidR="00E27362" w:rsidRDefault="00E27362" w:rsidP="00E27362">
      <w:r>
        <w:t>Edamame, edamame</w:t>
      </w:r>
    </w:p>
    <w:p w14:paraId="0B8C94F9" w14:textId="77777777" w:rsidR="00E27362" w:rsidRDefault="00E27362" w:rsidP="00E27362">
      <w:r>
        <w:t>Edamame, edamame</w:t>
      </w:r>
    </w:p>
    <w:p w14:paraId="5F735BBD" w14:textId="2B3BCEFA" w:rsidR="00E27362" w:rsidRDefault="00E27362" w:rsidP="00E27362">
      <w:r>
        <w:t>Edamame</w:t>
      </w:r>
      <w:r>
        <w:br w:type="page"/>
      </w:r>
    </w:p>
    <w:p w14:paraId="4E8F436D" w14:textId="02A718E9" w:rsidR="000C225B" w:rsidRDefault="000C225B" w:rsidP="00894C47">
      <w:pPr>
        <w:pStyle w:val="Heading1"/>
      </w:pPr>
      <w:bookmarkStart w:id="33" w:name="_Toc198813593"/>
      <w:r>
        <w:lastRenderedPageBreak/>
        <w:t>No Doubt - Just a Bean</w:t>
      </w:r>
      <w:bookmarkEnd w:id="33"/>
    </w:p>
    <w:p w14:paraId="059D478F" w14:textId="77777777" w:rsidR="00894C47" w:rsidRDefault="00894C47" w:rsidP="00894C47">
      <w:r>
        <w:t>Husk this pod 'round my body bye</w:t>
      </w:r>
    </w:p>
    <w:p w14:paraId="7DCEE228" w14:textId="77777777" w:rsidR="00894C47" w:rsidRDefault="00894C47" w:rsidP="00894C47">
      <w:r>
        <w:t>I'm exposed</w:t>
      </w:r>
    </w:p>
    <w:p w14:paraId="04C714FE" w14:textId="77777777" w:rsidR="00894C47" w:rsidRDefault="00894C47" w:rsidP="00894C47">
      <w:r>
        <w:t>And it's no big surprise</w:t>
      </w:r>
    </w:p>
    <w:p w14:paraId="647CFC82" w14:textId="77777777" w:rsidR="00894C47" w:rsidRDefault="00894C47" w:rsidP="00894C47">
      <w:r>
        <w:t>Don't you think I know exactly where I stand?</w:t>
      </w:r>
    </w:p>
    <w:p w14:paraId="29EFF5D3" w14:textId="77777777" w:rsidR="00894C47" w:rsidRDefault="00894C47" w:rsidP="00894C47">
      <w:r>
        <w:t>This world is serving me with rice and ham</w:t>
      </w:r>
    </w:p>
    <w:p w14:paraId="75B65705" w14:textId="77777777" w:rsidR="00894C47" w:rsidRDefault="00894C47" w:rsidP="00894C47"/>
    <w:p w14:paraId="6F3563EF" w14:textId="77777777" w:rsidR="00894C47" w:rsidRDefault="00894C47" w:rsidP="00894C47">
      <w:r>
        <w:t>'Cause I'm just a bean</w:t>
      </w:r>
    </w:p>
    <w:p w14:paraId="6E47B13F" w14:textId="77777777" w:rsidR="00894C47" w:rsidRDefault="00894C47" w:rsidP="00894C47">
      <w:r>
        <w:t>A little old me</w:t>
      </w:r>
    </w:p>
    <w:p w14:paraId="4F67AD9B" w14:textId="77777777" w:rsidR="00894C47" w:rsidRDefault="00894C47" w:rsidP="00894C47">
      <w:r>
        <w:t>Well, please let me soak overnight</w:t>
      </w:r>
    </w:p>
    <w:p w14:paraId="577BE68E" w14:textId="77777777" w:rsidR="00894C47" w:rsidRDefault="00894C47" w:rsidP="00894C47">
      <w:r>
        <w:t>Oh, I'm just a bean</w:t>
      </w:r>
    </w:p>
    <w:p w14:paraId="4748A7DB" w14:textId="77777777" w:rsidR="00894C47" w:rsidRDefault="00894C47" w:rsidP="00894C47">
      <w:r>
        <w:t>Full of starch and protein</w:t>
      </w:r>
    </w:p>
    <w:p w14:paraId="495C6755" w14:textId="77777777" w:rsidR="00894C47" w:rsidRDefault="00894C47" w:rsidP="00894C47">
      <w:r>
        <w:t>So why not just take a little bite?</w:t>
      </w:r>
    </w:p>
    <w:p w14:paraId="78F4FB7F" w14:textId="77777777" w:rsidR="00894C47" w:rsidRDefault="00894C47" w:rsidP="00894C47"/>
    <w:p w14:paraId="69612C3F" w14:textId="77777777" w:rsidR="00894C47" w:rsidRDefault="00894C47" w:rsidP="00894C47">
      <w:r>
        <w:t>Ohhhhh, I've had it up to here</w:t>
      </w:r>
    </w:p>
    <w:p w14:paraId="4FEB697E" w14:textId="77777777" w:rsidR="00894C47" w:rsidRDefault="00894C47" w:rsidP="00894C47"/>
    <w:p w14:paraId="153AE33D" w14:textId="77777777" w:rsidR="00894C47" w:rsidRDefault="00894C47" w:rsidP="00894C47">
      <w:r>
        <w:t>The moment that I step outside</w:t>
      </w:r>
    </w:p>
    <w:p w14:paraId="0F2C542F" w14:textId="77777777" w:rsidR="00894C47" w:rsidRDefault="00894C47" w:rsidP="00894C47">
      <w:r>
        <w:t>So many reasons</w:t>
      </w:r>
    </w:p>
    <w:p w14:paraId="32A64B51" w14:textId="77777777" w:rsidR="00894C47" w:rsidRDefault="00894C47" w:rsidP="00894C47">
      <w:r>
        <w:t>for you to come and dine</w:t>
      </w:r>
    </w:p>
    <w:p w14:paraId="30A43DC4" w14:textId="77777777" w:rsidR="00894C47" w:rsidRDefault="00894C47" w:rsidP="00894C47">
      <w:r>
        <w:t>I can't grow into a vine</w:t>
      </w:r>
    </w:p>
    <w:p w14:paraId="27E24BCA" w14:textId="77777777" w:rsidR="00894C47" w:rsidRDefault="00894C47" w:rsidP="00894C47">
      <w:r>
        <w:t>Because you're here</w:t>
      </w:r>
    </w:p>
    <w:p w14:paraId="2F825814" w14:textId="77777777" w:rsidR="00894C47" w:rsidRDefault="00894C47" w:rsidP="00894C47">
      <w:r>
        <w:t>I'm on your dinner plate</w:t>
      </w:r>
    </w:p>
    <w:p w14:paraId="3679CCFC" w14:textId="77777777" w:rsidR="00894C47" w:rsidRDefault="00894C47" w:rsidP="00894C47">
      <w:r>
        <w:t>It is so drear</w:t>
      </w:r>
    </w:p>
    <w:p w14:paraId="79B9B197" w14:textId="77777777" w:rsidR="00894C47" w:rsidRDefault="00894C47" w:rsidP="00894C47"/>
    <w:p w14:paraId="63DEEA16" w14:textId="77777777" w:rsidR="00894C47" w:rsidRDefault="00894C47" w:rsidP="00894C47">
      <w:r>
        <w:t>'Cause I'm just a bean</w:t>
      </w:r>
    </w:p>
    <w:p w14:paraId="79C72E1F" w14:textId="77777777" w:rsidR="00894C47" w:rsidRDefault="00894C47" w:rsidP="00894C47">
      <w:r>
        <w:t>I'd rather not be</w:t>
      </w:r>
    </w:p>
    <w:p w14:paraId="69415D2F" w14:textId="77777777" w:rsidR="00894C47" w:rsidRDefault="00894C47" w:rsidP="00894C47">
      <w:r>
        <w:t>'Cause I'm in a kiddie pool tonight</w:t>
      </w:r>
    </w:p>
    <w:p w14:paraId="0BA0D315" w14:textId="77777777" w:rsidR="00894C47" w:rsidRDefault="00894C47" w:rsidP="00894C47">
      <w:r>
        <w:t>Oh, I'm just a bean, so come swim with me</w:t>
      </w:r>
    </w:p>
    <w:p w14:paraId="33CE7B89" w14:textId="77777777" w:rsidR="00894C47" w:rsidRDefault="00894C47" w:rsidP="00894C47">
      <w:r>
        <w:t>Pour some beans on your head, close your eyes</w:t>
      </w:r>
    </w:p>
    <w:p w14:paraId="1366055F" w14:textId="77777777" w:rsidR="00894C47" w:rsidRDefault="00894C47" w:rsidP="00894C47"/>
    <w:p w14:paraId="4BE8D5BE" w14:textId="77777777" w:rsidR="00894C47" w:rsidRDefault="00894C47" w:rsidP="00894C47">
      <w:r>
        <w:t>Oh, I'm just a bean, take a good look at me</w:t>
      </w:r>
    </w:p>
    <w:p w14:paraId="3E5CB7C2" w14:textId="77777777" w:rsidR="00894C47" w:rsidRDefault="00894C47" w:rsidP="00894C47">
      <w:r>
        <w:t>Just your typical prototype</w:t>
      </w:r>
    </w:p>
    <w:p w14:paraId="2904230D" w14:textId="77777777" w:rsidR="000B6672" w:rsidRDefault="000B6672" w:rsidP="00894C47"/>
    <w:p w14:paraId="0602703C" w14:textId="77777777" w:rsidR="00894C47" w:rsidRDefault="00894C47" w:rsidP="00894C47">
      <w:r>
        <w:t>Ohhhhh, I've had it up to here</w:t>
      </w:r>
    </w:p>
    <w:p w14:paraId="269870B6" w14:textId="77777777" w:rsidR="00894C47" w:rsidRDefault="00894C47" w:rsidP="00894C47">
      <w:r>
        <w:t>Ohhhhh, am I making myself clear?</w:t>
      </w:r>
    </w:p>
    <w:p w14:paraId="009C0018" w14:textId="77777777" w:rsidR="000B6672" w:rsidRDefault="000B6672" w:rsidP="00894C47"/>
    <w:p w14:paraId="4128B176" w14:textId="77777777" w:rsidR="00894C47" w:rsidRDefault="00894C47" w:rsidP="00894C47">
      <w:r>
        <w:t>I'm just a bean</w:t>
      </w:r>
    </w:p>
    <w:p w14:paraId="512CD050" w14:textId="77777777" w:rsidR="00894C47" w:rsidRDefault="00894C47" w:rsidP="00894C47">
      <w:r>
        <w:t>I'm just a bean in the world</w:t>
      </w:r>
    </w:p>
    <w:p w14:paraId="3F405BBD" w14:textId="77777777" w:rsidR="00894C47" w:rsidRDefault="00894C47" w:rsidP="00894C47">
      <w:r>
        <w:t>That's all that you'll let me be</w:t>
      </w:r>
    </w:p>
    <w:p w14:paraId="7F45C88B" w14:textId="77777777" w:rsidR="000B6672" w:rsidRDefault="000B6672" w:rsidP="00894C47"/>
    <w:p w14:paraId="230C30DD" w14:textId="77777777" w:rsidR="00894C47" w:rsidRDefault="00894C47" w:rsidP="00894C47">
      <w:r>
        <w:t>Oh, I'm just a bean, living in captivity</w:t>
      </w:r>
    </w:p>
    <w:p w14:paraId="25BB418A" w14:textId="77777777" w:rsidR="00894C47" w:rsidRDefault="00894C47" w:rsidP="00894C47">
      <w:r>
        <w:lastRenderedPageBreak/>
        <w:t>Your rule of thumb makes me worrisome</w:t>
      </w:r>
    </w:p>
    <w:p w14:paraId="1BCE07E7" w14:textId="77777777" w:rsidR="00894C47" w:rsidRDefault="00894C47" w:rsidP="00894C47">
      <w:r>
        <w:t>Oh, I'm just a bean, what's my destiny?</w:t>
      </w:r>
    </w:p>
    <w:p w14:paraId="4A11E84F" w14:textId="77777777" w:rsidR="00894C47" w:rsidRDefault="00894C47" w:rsidP="00894C47">
      <w:r>
        <w:t>What I've succumbed to is making me numb</w:t>
      </w:r>
    </w:p>
    <w:p w14:paraId="2724E7B9" w14:textId="77777777" w:rsidR="000B6672" w:rsidRDefault="000B6672" w:rsidP="00894C47"/>
    <w:p w14:paraId="2C09EBCD" w14:textId="77777777" w:rsidR="00894C47" w:rsidRDefault="00894C47" w:rsidP="00894C47">
      <w:r>
        <w:t>Oh, I'm just a bean, my apologies</w:t>
      </w:r>
    </w:p>
    <w:p w14:paraId="13A7EDCB" w14:textId="77777777" w:rsidR="00894C47" w:rsidRDefault="00894C47" w:rsidP="00894C47">
      <w:r>
        <w:t>What I've become is so burdensome</w:t>
      </w:r>
    </w:p>
    <w:p w14:paraId="2C5A41D0" w14:textId="77777777" w:rsidR="00894C47" w:rsidRDefault="00894C47" w:rsidP="00894C47">
      <w:r>
        <w:t>Oh, I'm just a bean, lucky me</w:t>
      </w:r>
    </w:p>
    <w:p w14:paraId="1D9BA3D4" w14:textId="77777777" w:rsidR="00894C47" w:rsidRDefault="00894C47" w:rsidP="00894C47">
      <w:r>
        <w:t>Twiddle-dum, there's no comparison</w:t>
      </w:r>
    </w:p>
    <w:p w14:paraId="501FDB2E" w14:textId="77777777" w:rsidR="000B6672" w:rsidRDefault="000B6672" w:rsidP="00894C47"/>
    <w:p w14:paraId="76E8B8A1" w14:textId="77777777" w:rsidR="00894C47" w:rsidRDefault="00894C47" w:rsidP="00894C47">
      <w:r>
        <w:t>Ohhhhh, I've had it up to</w:t>
      </w:r>
    </w:p>
    <w:p w14:paraId="58FFF6AB" w14:textId="77777777" w:rsidR="00894C47" w:rsidRDefault="00894C47" w:rsidP="00894C47">
      <w:r>
        <w:t>Ohhhhh, I've had it up to</w:t>
      </w:r>
    </w:p>
    <w:p w14:paraId="17B3B004" w14:textId="6EA6D376" w:rsidR="00894C47" w:rsidRDefault="00894C47" w:rsidP="00894C47">
      <w:r>
        <w:t>Ohhhhh, I've had it up to here</w:t>
      </w:r>
      <w:r>
        <w:br w:type="page"/>
      </w:r>
    </w:p>
    <w:p w14:paraId="77BE0084" w14:textId="71C7C3E9" w:rsidR="000C225B" w:rsidRDefault="000C225B" w:rsidP="00A35FE4">
      <w:pPr>
        <w:pStyle w:val="Heading1"/>
      </w:pPr>
      <w:bookmarkStart w:id="34" w:name="_Toc198813594"/>
      <w:r>
        <w:lastRenderedPageBreak/>
        <w:t>NSYNC - It's Gonna Be Beans</w:t>
      </w:r>
      <w:bookmarkEnd w:id="34"/>
    </w:p>
    <w:p w14:paraId="3A6592CD" w14:textId="77777777" w:rsidR="006A6F93" w:rsidRDefault="006A6F93" w:rsidP="006A6F93">
      <w:r>
        <w:t xml:space="preserve">It's gonna be beans  </w:t>
      </w:r>
    </w:p>
    <w:p w14:paraId="65BD883B" w14:textId="77777777" w:rsidR="006A6F93" w:rsidRDefault="006A6F93" w:rsidP="006A6F93">
      <w:r>
        <w:t>Ooh, yeah</w:t>
      </w:r>
    </w:p>
    <w:p w14:paraId="33201D65" w14:textId="77777777" w:rsidR="006A6F93" w:rsidRDefault="006A6F93" w:rsidP="006A6F93"/>
    <w:p w14:paraId="72147CFC" w14:textId="77777777" w:rsidR="006A6F93" w:rsidRDefault="006A6F93" w:rsidP="006A6F93">
      <w:r>
        <w:t xml:space="preserve">You might been hurt, babe  </w:t>
      </w:r>
    </w:p>
    <w:p w14:paraId="170BD2D3" w14:textId="77777777" w:rsidR="006A6F93" w:rsidRDefault="006A6F93" w:rsidP="006A6F93">
      <w:r>
        <w:t xml:space="preserve">That ain't no lie  </w:t>
      </w:r>
    </w:p>
    <w:p w14:paraId="3BA3A51F" w14:textId="77777777" w:rsidR="006A6F93" w:rsidRDefault="006A6F93" w:rsidP="006A6F93">
      <w:r>
        <w:t xml:space="preserve">You've seen them bowls come and go, oh  </w:t>
      </w:r>
    </w:p>
    <w:p w14:paraId="10026025" w14:textId="77777777" w:rsidR="006A6F93" w:rsidRDefault="006A6F93" w:rsidP="006A6F93">
      <w:r>
        <w:t xml:space="preserve">I remember you told me  </w:t>
      </w:r>
    </w:p>
    <w:p w14:paraId="462F22AA" w14:textId="77777777" w:rsidR="006A6F93" w:rsidRDefault="006A6F93" w:rsidP="006A6F93">
      <w:r>
        <w:t xml:space="preserve">That it made you believe in  </w:t>
      </w:r>
    </w:p>
    <w:p w14:paraId="1951A894" w14:textId="77777777" w:rsidR="006A6F93" w:rsidRDefault="006A6F93" w:rsidP="006A6F93">
      <w:r>
        <w:t xml:space="preserve">No spoon, no cry  </w:t>
      </w:r>
    </w:p>
    <w:p w14:paraId="6CBD00EB" w14:textId="77777777" w:rsidR="006A6F93" w:rsidRDefault="006A6F93" w:rsidP="006A6F93">
      <w:r>
        <w:t>Maybe that's why</w:t>
      </w:r>
    </w:p>
    <w:p w14:paraId="29D91854" w14:textId="77777777" w:rsidR="006A6F93" w:rsidRDefault="006A6F93" w:rsidP="006A6F93"/>
    <w:p w14:paraId="08872A28" w14:textId="77777777" w:rsidR="006A6F93" w:rsidRDefault="006A6F93" w:rsidP="006A6F93">
      <w:r>
        <w:t>Every little thing I stew</w:t>
      </w:r>
    </w:p>
    <w:p w14:paraId="4468F9A0" w14:textId="77777777" w:rsidR="006A6F93" w:rsidRDefault="006A6F93" w:rsidP="006A6F93">
      <w:r>
        <w:t>Never seems enough for you</w:t>
      </w:r>
    </w:p>
    <w:p w14:paraId="0A3D58B4" w14:textId="77777777" w:rsidR="006A6F93" w:rsidRDefault="006A6F93" w:rsidP="006A6F93">
      <w:r>
        <w:t>You don't want to eat in again</w:t>
      </w:r>
    </w:p>
    <w:p w14:paraId="6E80A23E" w14:textId="77777777" w:rsidR="006A6F93" w:rsidRDefault="006A6F93" w:rsidP="006A6F93">
      <w:r>
        <w:t>But I don't cook like them</w:t>
      </w:r>
    </w:p>
    <w:p w14:paraId="57DD0ED8" w14:textId="77777777" w:rsidR="006A6F93" w:rsidRDefault="006A6F93" w:rsidP="006A6F93">
      <w:r>
        <w:t>Baby, when you finally</w:t>
      </w:r>
    </w:p>
    <w:p w14:paraId="568F6B14" w14:textId="77777777" w:rsidR="006A6F93" w:rsidRDefault="006A6F93" w:rsidP="006A6F93">
      <w:r>
        <w:t>Get to dine on something</w:t>
      </w:r>
    </w:p>
    <w:p w14:paraId="570BCCB5" w14:textId="77777777" w:rsidR="006A6F93" w:rsidRDefault="006A6F93" w:rsidP="006A6F93">
      <w:r>
        <w:t>Guess what</w:t>
      </w:r>
    </w:p>
    <w:p w14:paraId="225F14F7" w14:textId="77777777" w:rsidR="00295E1A" w:rsidRDefault="00295E1A" w:rsidP="006A6F93"/>
    <w:p w14:paraId="7AB931EA" w14:textId="77777777" w:rsidR="006A6F93" w:rsidRDefault="006A6F93" w:rsidP="006A6F93">
      <w:r>
        <w:t>It's gonna be Beans</w:t>
      </w:r>
    </w:p>
    <w:p w14:paraId="2DBCC902" w14:textId="77777777" w:rsidR="006A6F93" w:rsidRDefault="006A6F93" w:rsidP="006A6F93"/>
    <w:p w14:paraId="3E7813E3" w14:textId="77777777" w:rsidR="006A6F93" w:rsidRDefault="006A6F93" w:rsidP="006A6F93">
      <w:r>
        <w:t xml:space="preserve">You've got no choice, babe  </w:t>
      </w:r>
    </w:p>
    <w:p w14:paraId="1F9FD438" w14:textId="77777777" w:rsidR="006A6F93" w:rsidRDefault="006A6F93" w:rsidP="006A6F93">
      <w:r>
        <w:t xml:space="preserve">But to eat on, and you know  </w:t>
      </w:r>
    </w:p>
    <w:p w14:paraId="519D1945" w14:textId="77777777" w:rsidR="006A6F93" w:rsidRDefault="006A6F93" w:rsidP="006A6F93">
      <w:r>
        <w:t xml:space="preserve">There ain't no time to waste  </w:t>
      </w:r>
    </w:p>
    <w:p w14:paraId="12DF5D5C" w14:textId="77777777" w:rsidR="006A6F93" w:rsidRDefault="006A6F93" w:rsidP="006A6F93">
      <w:r>
        <w:t xml:space="preserve">You're just too blind to see  </w:t>
      </w:r>
    </w:p>
    <w:p w14:paraId="1E0D5E7A" w14:textId="77777777" w:rsidR="006A6F93" w:rsidRDefault="006A6F93" w:rsidP="006A6F93">
      <w:r>
        <w:t xml:space="preserve">But in the end, ya know it's gonna be beans  </w:t>
      </w:r>
    </w:p>
    <w:p w14:paraId="01EE2FD0" w14:textId="77777777" w:rsidR="006A6F93" w:rsidRDefault="006A6F93" w:rsidP="006A6F93">
      <w:r>
        <w:t xml:space="preserve">You can't deny  </w:t>
      </w:r>
    </w:p>
    <w:p w14:paraId="29ACE899" w14:textId="77777777" w:rsidR="006A6F93" w:rsidRDefault="006A6F93" w:rsidP="006A6F93">
      <w:r>
        <w:t>So just tell me why</w:t>
      </w:r>
    </w:p>
    <w:p w14:paraId="69640B9A" w14:textId="77777777" w:rsidR="006A6F93" w:rsidRDefault="006A6F93" w:rsidP="006A6F93"/>
    <w:p w14:paraId="3E1DF181" w14:textId="77777777" w:rsidR="006A6F93" w:rsidRDefault="006A6F93" w:rsidP="006A6F93">
      <w:r>
        <w:t xml:space="preserve">Every little thing I stew  </w:t>
      </w:r>
    </w:p>
    <w:p w14:paraId="1DC6C48C" w14:textId="77777777" w:rsidR="006A6F93" w:rsidRDefault="006A6F93" w:rsidP="006A6F93">
      <w:r>
        <w:t xml:space="preserve">Never seems enough for you  </w:t>
      </w:r>
    </w:p>
    <w:p w14:paraId="6D6EEACD" w14:textId="77777777" w:rsidR="006A6F93" w:rsidRDefault="006A6F93" w:rsidP="006A6F93">
      <w:r>
        <w:t xml:space="preserve">You don't want to eat in again  </w:t>
      </w:r>
    </w:p>
    <w:p w14:paraId="5332A04D" w14:textId="77777777" w:rsidR="006A6F93" w:rsidRDefault="006A6F93" w:rsidP="006A6F93">
      <w:r>
        <w:t xml:space="preserve">But I don't cook like them  </w:t>
      </w:r>
    </w:p>
    <w:p w14:paraId="583C7E1E" w14:textId="77777777" w:rsidR="006A6F93" w:rsidRDefault="006A6F93" w:rsidP="006A6F93">
      <w:r>
        <w:t xml:space="preserve">Baby, when you finally  </w:t>
      </w:r>
    </w:p>
    <w:p w14:paraId="23BF1E11" w14:textId="77777777" w:rsidR="006A6F93" w:rsidRDefault="006A6F93" w:rsidP="006A6F93">
      <w:r>
        <w:t xml:space="preserve">Get to dine on something </w:t>
      </w:r>
    </w:p>
    <w:p w14:paraId="75F12B7E" w14:textId="77777777" w:rsidR="006A6F93" w:rsidRDefault="006A6F93" w:rsidP="006A6F93">
      <w:r>
        <w:t>Guess what</w:t>
      </w:r>
    </w:p>
    <w:p w14:paraId="401E7F41" w14:textId="77777777" w:rsidR="006A6F93" w:rsidRDefault="006A6F93" w:rsidP="006A6F93">
      <w:r>
        <w:t>It's gonna be Beans</w:t>
      </w:r>
    </w:p>
    <w:p w14:paraId="6D04AB77" w14:textId="77777777" w:rsidR="006A6F93" w:rsidRDefault="006A6F93" w:rsidP="006A6F93"/>
    <w:p w14:paraId="6732DFAD" w14:textId="77777777" w:rsidR="006A6F93" w:rsidRDefault="006A6F93" w:rsidP="006A6F93">
      <w:r>
        <w:t xml:space="preserve">It's gonna be beans  </w:t>
      </w:r>
    </w:p>
    <w:p w14:paraId="0FEC5FD8" w14:textId="6F4A9B6A" w:rsidR="00A35FE4" w:rsidRDefault="006A6F93" w:rsidP="006A6F93">
      <w:r>
        <w:t>Ooh, yeah yeah</w:t>
      </w:r>
      <w:r w:rsidR="00A35FE4">
        <w:br w:type="page"/>
      </w:r>
    </w:p>
    <w:p w14:paraId="09A7D5DE" w14:textId="590AD724" w:rsidR="00536B77" w:rsidRDefault="000C225B" w:rsidP="00064711">
      <w:pPr>
        <w:pStyle w:val="Heading1"/>
      </w:pPr>
      <w:bookmarkStart w:id="35" w:name="_Toc198813595"/>
      <w:r>
        <w:lastRenderedPageBreak/>
        <w:t>Pixies, The - Where is My Beans</w:t>
      </w:r>
      <w:bookmarkEnd w:id="35"/>
      <w:r w:rsidR="00536B77" w:rsidRPr="00536B77">
        <w:t xml:space="preserve"> </w:t>
      </w:r>
    </w:p>
    <w:p w14:paraId="73B6402E" w14:textId="77777777" w:rsidR="00064711" w:rsidRDefault="00064711" w:rsidP="00064711">
      <w:r>
        <w:t>(Ooh) Crock</w:t>
      </w:r>
    </w:p>
    <w:p w14:paraId="31C92870" w14:textId="77777777" w:rsidR="00064711" w:rsidRDefault="00064711" w:rsidP="00064711"/>
    <w:p w14:paraId="0D211EFE" w14:textId="77777777" w:rsidR="00064711" w:rsidRDefault="00064711" w:rsidP="00064711">
      <w:r>
        <w:t>With your mouth watering and your belly agrowl</w:t>
      </w:r>
    </w:p>
    <w:p w14:paraId="4AAEA2A1" w14:textId="77777777" w:rsidR="00064711" w:rsidRDefault="00064711" w:rsidP="00064711">
      <w:r>
        <w:t>Try this dish and cook it, yeah (yeah)</w:t>
      </w:r>
    </w:p>
    <w:p w14:paraId="28A1E8B6" w14:textId="77777777" w:rsidR="00064711" w:rsidRDefault="00064711" w:rsidP="00064711">
      <w:r>
        <w:t>Check the pantry, and there's nothing in it</w:t>
      </w:r>
    </w:p>
    <w:p w14:paraId="66694902" w14:textId="77777777" w:rsidR="00064711" w:rsidRDefault="00064711" w:rsidP="00064711">
      <w:r>
        <w:t>And you'll ask yourself</w:t>
      </w:r>
    </w:p>
    <w:p w14:paraId="7022C916" w14:textId="77777777" w:rsidR="00064711" w:rsidRDefault="00064711" w:rsidP="00064711"/>
    <w:p w14:paraId="01893866" w14:textId="77777777" w:rsidR="00064711" w:rsidRDefault="00064711" w:rsidP="00064711">
      <w:r>
        <w:t>Where is my beans?</w:t>
      </w:r>
    </w:p>
    <w:p w14:paraId="084547A6" w14:textId="77777777" w:rsidR="00064711" w:rsidRDefault="00064711" w:rsidP="00064711">
      <w:r>
        <w:t>Where is my beans?</w:t>
      </w:r>
    </w:p>
    <w:p w14:paraId="64DA4D52" w14:textId="77777777" w:rsidR="00064711" w:rsidRDefault="00064711" w:rsidP="00064711">
      <w:r>
        <w:t>Where is my beans?</w:t>
      </w:r>
    </w:p>
    <w:p w14:paraId="25D539F7" w14:textId="77777777" w:rsidR="00064711" w:rsidRDefault="00064711" w:rsidP="00064711">
      <w:r>
        <w:t>Way out from the kitchen, searchin' for them</w:t>
      </w:r>
    </w:p>
    <w:p w14:paraId="001D7B92" w14:textId="77777777" w:rsidR="00064711" w:rsidRDefault="00064711" w:rsidP="00064711"/>
    <w:p w14:paraId="061A446B" w14:textId="77777777" w:rsidR="00064711" w:rsidRDefault="00064711" w:rsidP="00064711">
      <w:r>
        <w:t>I was swimming in the Caribbean</w:t>
      </w:r>
    </w:p>
    <w:p w14:paraId="38BF6F13" w14:textId="77777777" w:rsidR="00064711" w:rsidRDefault="00064711" w:rsidP="00064711">
      <w:r>
        <w:t>Lookin' for some Jamaican beans and rice</w:t>
      </w:r>
    </w:p>
    <w:p w14:paraId="23150894" w14:textId="77777777" w:rsidR="00064711" w:rsidRDefault="00064711" w:rsidP="00064711">
      <w:r>
        <w:t>Went to southern France</w:t>
      </w:r>
    </w:p>
    <w:p w14:paraId="78F6CCD6" w14:textId="77777777" w:rsidR="00064711" w:rsidRDefault="00064711" w:rsidP="00064711">
      <w:r>
        <w:t>Wanted cassoulet, but not a restaurant would talk to me, no</w:t>
      </w:r>
    </w:p>
    <w:p w14:paraId="2F1D1AFD" w14:textId="77777777" w:rsidR="00064711" w:rsidRDefault="00064711" w:rsidP="00064711"/>
    <w:p w14:paraId="0AA12F75" w14:textId="77777777" w:rsidR="00064711" w:rsidRDefault="00064711" w:rsidP="00064711">
      <w:r>
        <w:t>Where is my beans?</w:t>
      </w:r>
    </w:p>
    <w:p w14:paraId="64A66349" w14:textId="77777777" w:rsidR="00064711" w:rsidRDefault="00064711" w:rsidP="00064711">
      <w:r>
        <w:t>Where is my beans?</w:t>
      </w:r>
    </w:p>
    <w:p w14:paraId="5E3BC1CE" w14:textId="77777777" w:rsidR="00064711" w:rsidRDefault="00064711" w:rsidP="00064711">
      <w:r>
        <w:t>Where is my beans?</w:t>
      </w:r>
    </w:p>
    <w:p w14:paraId="3586F752" w14:textId="77777777" w:rsidR="00064711" w:rsidRDefault="00064711" w:rsidP="00064711">
      <w:r>
        <w:t>Way out from the kitchen, searchin' for them</w:t>
      </w:r>
    </w:p>
    <w:p w14:paraId="15CAC575" w14:textId="77777777" w:rsidR="00064711" w:rsidRDefault="00064711" w:rsidP="00064711"/>
    <w:p w14:paraId="1F05C39E" w14:textId="77777777" w:rsidR="00064711" w:rsidRDefault="00064711" w:rsidP="00064711">
      <w:r>
        <w:t>With your mouth watering and your belly agrowl</w:t>
      </w:r>
    </w:p>
    <w:p w14:paraId="3B2E3B06" w14:textId="77777777" w:rsidR="00064711" w:rsidRDefault="00064711" w:rsidP="00064711">
      <w:r>
        <w:t>Try this dish and cook it, yeah</w:t>
      </w:r>
    </w:p>
    <w:p w14:paraId="779B189D" w14:textId="77777777" w:rsidR="00064711" w:rsidRDefault="00064711" w:rsidP="00064711">
      <w:r>
        <w:t>Check the pantry, and there's nothing in it</w:t>
      </w:r>
    </w:p>
    <w:p w14:paraId="140C2B29" w14:textId="77777777" w:rsidR="00064711" w:rsidRDefault="00064711" w:rsidP="00064711">
      <w:r>
        <w:t>And you'll ask yourself</w:t>
      </w:r>
    </w:p>
    <w:p w14:paraId="31E07B91" w14:textId="77777777" w:rsidR="00064711" w:rsidRDefault="00064711" w:rsidP="00064711"/>
    <w:p w14:paraId="0BF141F2" w14:textId="77777777" w:rsidR="00064711" w:rsidRDefault="00064711" w:rsidP="00064711">
      <w:r>
        <w:t>Where is my beans?</w:t>
      </w:r>
    </w:p>
    <w:p w14:paraId="417B9357" w14:textId="77777777" w:rsidR="00064711" w:rsidRDefault="00064711" w:rsidP="00064711">
      <w:r>
        <w:t>Where is my beans?</w:t>
      </w:r>
    </w:p>
    <w:p w14:paraId="3CD053D0" w14:textId="77777777" w:rsidR="00064711" w:rsidRDefault="00064711" w:rsidP="00064711">
      <w:r>
        <w:t>Where is my beans?</w:t>
      </w:r>
    </w:p>
    <w:p w14:paraId="1F2C18EC" w14:textId="77777777" w:rsidR="00064711" w:rsidRDefault="00064711" w:rsidP="00064711">
      <w:r>
        <w:t>Way out from the kitchen, searchin' for them</w:t>
      </w:r>
    </w:p>
    <w:p w14:paraId="79C4DEB6" w14:textId="77777777" w:rsidR="00064711" w:rsidRDefault="00064711" w:rsidP="00064711"/>
    <w:p w14:paraId="10A0E92D" w14:textId="77777777" w:rsidR="00064711" w:rsidRDefault="00064711" w:rsidP="00064711">
      <w:r>
        <w:t>With your mouth watering and your belly agrowl</w:t>
      </w:r>
    </w:p>
    <w:p w14:paraId="59BC60B1" w14:textId="081E1CF9" w:rsidR="00064711" w:rsidRDefault="00064711" w:rsidP="00064711">
      <w:r>
        <w:t>Try this dish and cook it, yeah</w:t>
      </w:r>
      <w:r>
        <w:br w:type="page"/>
      </w:r>
    </w:p>
    <w:p w14:paraId="1A0CF36F" w14:textId="72664D9C" w:rsidR="000C225B" w:rsidRDefault="00536B77" w:rsidP="00A55413">
      <w:pPr>
        <w:pStyle w:val="Heading1"/>
      </w:pPr>
      <w:bookmarkStart w:id="36" w:name="_Toc198813596"/>
      <w:r>
        <w:lastRenderedPageBreak/>
        <w:t>Police, The - Bean Can</w:t>
      </w:r>
      <w:bookmarkEnd w:id="36"/>
    </w:p>
    <w:p w14:paraId="2C86935D" w14:textId="77777777" w:rsidR="00B329C9" w:rsidRDefault="00B329C9" w:rsidP="00B329C9">
      <w:r>
        <w:t>Bean Can</w:t>
      </w:r>
    </w:p>
    <w:p w14:paraId="41D03352" w14:textId="77777777" w:rsidR="00B329C9" w:rsidRDefault="00B329C9" w:rsidP="00B329C9">
      <w:r>
        <w:t>You don't have to sit by the heat lamp</w:t>
      </w:r>
    </w:p>
    <w:p w14:paraId="6B4DB724" w14:textId="77777777" w:rsidR="00B329C9" w:rsidRDefault="00B329C9" w:rsidP="00B329C9">
      <w:r>
        <w:t>Those days are over</w:t>
      </w:r>
    </w:p>
    <w:p w14:paraId="4FD67619" w14:textId="2B589064" w:rsidR="00B329C9" w:rsidRDefault="00B329C9" w:rsidP="00B329C9">
      <w:r>
        <w:t>You don't have to sell your</w:t>
      </w:r>
      <w:r w:rsidR="007976FC">
        <w:t xml:space="preserve"> </w:t>
      </w:r>
      <w:r>
        <w:t>contents to the camp</w:t>
      </w:r>
    </w:p>
    <w:p w14:paraId="717D8A7A" w14:textId="77777777" w:rsidR="00B329C9" w:rsidRDefault="00B329C9" w:rsidP="00B329C9"/>
    <w:p w14:paraId="78364BA6" w14:textId="77777777" w:rsidR="00B329C9" w:rsidRDefault="00B329C9" w:rsidP="00B329C9">
      <w:r>
        <w:t>Bean Can</w:t>
      </w:r>
    </w:p>
    <w:p w14:paraId="56011DB5" w14:textId="77777777" w:rsidR="00B329C9" w:rsidRDefault="00B329C9" w:rsidP="00B329C9">
      <w:r>
        <w:t>You don't have to open up tonight</w:t>
      </w:r>
    </w:p>
    <w:p w14:paraId="03DD9315" w14:textId="77777777" w:rsidR="00B329C9" w:rsidRDefault="00B329C9" w:rsidP="00B329C9">
      <w:r>
        <w:t>Work the aisles for money</w:t>
      </w:r>
    </w:p>
    <w:p w14:paraId="14154E2B" w14:textId="3F10545C" w:rsidR="00B329C9" w:rsidRDefault="00B329C9" w:rsidP="00B329C9">
      <w:r>
        <w:t>You don't care if it's</w:t>
      </w:r>
      <w:r w:rsidR="007976FC">
        <w:t xml:space="preserve"> </w:t>
      </w:r>
      <w:r>
        <w:t>wrong or if it's right</w:t>
      </w:r>
    </w:p>
    <w:p w14:paraId="1064752E" w14:textId="77777777" w:rsidR="00B329C9" w:rsidRDefault="00B329C9" w:rsidP="00B329C9"/>
    <w:p w14:paraId="78F029F8" w14:textId="77777777" w:rsidR="00B329C9" w:rsidRDefault="00B329C9" w:rsidP="00B329C9">
      <w:r>
        <w:t>Bean Can</w:t>
      </w:r>
    </w:p>
    <w:p w14:paraId="3086FB24" w14:textId="77777777" w:rsidR="00B329C9" w:rsidRDefault="00B329C9" w:rsidP="00B329C9">
      <w:r>
        <w:t>You don't have to sit by the heat lamp</w:t>
      </w:r>
    </w:p>
    <w:p w14:paraId="455D6B38" w14:textId="77777777" w:rsidR="00B329C9" w:rsidRDefault="00B329C9" w:rsidP="00B329C9">
      <w:r>
        <w:t>Bean Can</w:t>
      </w:r>
    </w:p>
    <w:p w14:paraId="2BE726B3" w14:textId="77777777" w:rsidR="00B329C9" w:rsidRDefault="00B329C9" w:rsidP="00B329C9">
      <w:r>
        <w:t>You don't have to sit by the heat lamp</w:t>
      </w:r>
    </w:p>
    <w:p w14:paraId="5DC47552" w14:textId="77777777" w:rsidR="00B329C9" w:rsidRDefault="00B329C9" w:rsidP="00B329C9"/>
    <w:p w14:paraId="54D5B1E4" w14:textId="77777777" w:rsidR="00B329C9" w:rsidRDefault="00B329C9" w:rsidP="00B329C9">
      <w:r>
        <w:t>(Bean Can) Under the heat lamp</w:t>
      </w:r>
    </w:p>
    <w:p w14:paraId="25164F45" w14:textId="77777777" w:rsidR="00B329C9" w:rsidRDefault="00B329C9" w:rsidP="00B329C9">
      <w:r>
        <w:t>(Bean Can) Under the heat lamp</w:t>
      </w:r>
    </w:p>
    <w:p w14:paraId="63EBE2EE" w14:textId="77777777" w:rsidR="00B329C9" w:rsidRDefault="00B329C9" w:rsidP="00B329C9">
      <w:r>
        <w:t>(Bean Can) Under the heat lamp</w:t>
      </w:r>
    </w:p>
    <w:p w14:paraId="6B6DAEA2" w14:textId="77777777" w:rsidR="00B329C9" w:rsidRDefault="00B329C9" w:rsidP="00B329C9">
      <w:r>
        <w:t>(Bean Can) Under the heat lamp</w:t>
      </w:r>
    </w:p>
    <w:p w14:paraId="69D16573" w14:textId="77777777" w:rsidR="00B329C9" w:rsidRDefault="00B329C9" w:rsidP="00B329C9">
      <w:r>
        <w:t>(Bean Can) Under the heat lamp</w:t>
      </w:r>
    </w:p>
    <w:p w14:paraId="212DDC7F" w14:textId="77777777" w:rsidR="00B329C9" w:rsidRDefault="00B329C9" w:rsidP="00B329C9"/>
    <w:p w14:paraId="7770C74E" w14:textId="77777777" w:rsidR="00B329C9" w:rsidRDefault="00B329C9" w:rsidP="00B329C9">
      <w:r>
        <w:t>I craved you since I knew you</w:t>
      </w:r>
    </w:p>
    <w:p w14:paraId="3C9AED01" w14:textId="77777777" w:rsidR="00B329C9" w:rsidRDefault="00B329C9" w:rsidP="00B329C9">
      <w:r>
        <w:t>I wouldn't talk down to you</w:t>
      </w:r>
    </w:p>
    <w:p w14:paraId="1E8307F9" w14:textId="77777777" w:rsidR="00B329C9" w:rsidRDefault="00B329C9" w:rsidP="00B329C9">
      <w:r>
        <w:t>I have to tell you just how I feel</w:t>
      </w:r>
    </w:p>
    <w:p w14:paraId="23D58F4F" w14:textId="77777777" w:rsidR="00B329C9" w:rsidRDefault="00B329C9" w:rsidP="00B329C9">
      <w:r>
        <w:t>I won't share you with another boy</w:t>
      </w:r>
    </w:p>
    <w:p w14:paraId="52E797D9" w14:textId="77777777" w:rsidR="00B329C9" w:rsidRDefault="00B329C9" w:rsidP="00B329C9"/>
    <w:p w14:paraId="19B94AFB" w14:textId="77777777" w:rsidR="00B329C9" w:rsidRDefault="00B329C9" w:rsidP="00B329C9">
      <w:r>
        <w:t>I know my mind is made up</w:t>
      </w:r>
    </w:p>
    <w:p w14:paraId="747E4F47" w14:textId="77777777" w:rsidR="00B329C9" w:rsidRDefault="00B329C9" w:rsidP="00B329C9">
      <w:r>
        <w:t>So put away your ketchup</w:t>
      </w:r>
    </w:p>
    <w:p w14:paraId="2CB45DAA" w14:textId="77777777" w:rsidR="00B329C9" w:rsidRDefault="00B329C9" w:rsidP="00B329C9">
      <w:r>
        <w:t>Told you once, I won't tell you again</w:t>
      </w:r>
    </w:p>
    <w:p w14:paraId="1E7A1ACD" w14:textId="77777777" w:rsidR="00B329C9" w:rsidRDefault="00B329C9" w:rsidP="00B329C9">
      <w:r>
        <w:t>It's a bad way</w:t>
      </w:r>
    </w:p>
    <w:p w14:paraId="4D62EE5B" w14:textId="77777777" w:rsidR="00B329C9" w:rsidRDefault="00B329C9" w:rsidP="00B329C9"/>
    <w:p w14:paraId="675F08A0" w14:textId="77777777" w:rsidR="00B329C9" w:rsidRDefault="00B329C9" w:rsidP="00B329C9">
      <w:r>
        <w:t>Bean Can</w:t>
      </w:r>
    </w:p>
    <w:p w14:paraId="43DACDB9" w14:textId="77777777" w:rsidR="00B329C9" w:rsidRDefault="00B329C9" w:rsidP="00B329C9">
      <w:r>
        <w:t>You don't have to sit by the heat lamp</w:t>
      </w:r>
    </w:p>
    <w:p w14:paraId="3C1305C1" w14:textId="77777777" w:rsidR="00B329C9" w:rsidRDefault="00B329C9" w:rsidP="00B329C9">
      <w:r>
        <w:t>Bean Can</w:t>
      </w:r>
    </w:p>
    <w:p w14:paraId="40D084E5" w14:textId="77777777" w:rsidR="00B329C9" w:rsidRDefault="00B329C9" w:rsidP="00B329C9">
      <w:r>
        <w:t>You don't have to sit by the heat lamp</w:t>
      </w:r>
    </w:p>
    <w:p w14:paraId="1A871F7C" w14:textId="77777777" w:rsidR="00B329C9" w:rsidRDefault="00B329C9" w:rsidP="00B329C9"/>
    <w:p w14:paraId="4CCF86CD" w14:textId="77777777" w:rsidR="00B329C9" w:rsidRDefault="00B329C9" w:rsidP="00B329C9">
      <w:r>
        <w:t>(Bean Can) You don't have to sit by the heat lamp</w:t>
      </w:r>
    </w:p>
    <w:p w14:paraId="48C44EBA" w14:textId="7A6D5D48" w:rsidR="00A55413" w:rsidRDefault="007976FC" w:rsidP="00B329C9">
      <w:r>
        <w:t xml:space="preserve">15x </w:t>
      </w:r>
      <w:r w:rsidR="00B329C9">
        <w:t>(Bean Can) Under the heat lamp</w:t>
      </w:r>
      <w:r w:rsidR="00A55413">
        <w:br w:type="page"/>
      </w:r>
    </w:p>
    <w:p w14:paraId="1925E959" w14:textId="642DB6A2" w:rsidR="000C225B" w:rsidRDefault="000C225B" w:rsidP="00416BE6">
      <w:pPr>
        <w:pStyle w:val="Heading1"/>
      </w:pPr>
      <w:bookmarkStart w:id="37" w:name="_Toc198813597"/>
      <w:r>
        <w:lastRenderedPageBreak/>
        <w:t>Presidents of the United States of America - Beanses</w:t>
      </w:r>
      <w:bookmarkEnd w:id="37"/>
    </w:p>
    <w:p w14:paraId="1F19FF22" w14:textId="77777777" w:rsidR="00F72791" w:rsidRDefault="00F72791" w:rsidP="00F72791">
      <w:r>
        <w:t>Movin’ to the country</w:t>
      </w:r>
    </w:p>
    <w:p w14:paraId="76234223" w14:textId="77480838" w:rsidR="00F72791" w:rsidRDefault="00F72791" w:rsidP="00F72791">
      <w:r>
        <w:t>Gonna eat a lot of beanses</w:t>
      </w:r>
    </w:p>
    <w:p w14:paraId="41AD2B5B" w14:textId="77777777" w:rsidR="00F72791" w:rsidRDefault="00F72791" w:rsidP="00F72791">
      <w:r>
        <w:t>I’m movin’ to the country</w:t>
      </w:r>
    </w:p>
    <w:p w14:paraId="2B65189A" w14:textId="77777777" w:rsidR="00F72791" w:rsidRDefault="00F72791" w:rsidP="00F72791">
      <w:r>
        <w:t>Gonna eat a lot of beanses</w:t>
      </w:r>
    </w:p>
    <w:p w14:paraId="606D9DEA" w14:textId="77777777" w:rsidR="00F72791" w:rsidRDefault="00F72791" w:rsidP="00F72791"/>
    <w:p w14:paraId="68500F45" w14:textId="77777777" w:rsidR="00F72791" w:rsidRDefault="00F72791" w:rsidP="00F72791">
      <w:r>
        <w:t>Movin’ to the country</w:t>
      </w:r>
    </w:p>
    <w:p w14:paraId="18349B3D" w14:textId="6A500A4F" w:rsidR="00F72791" w:rsidRDefault="00F72791" w:rsidP="00F72791">
      <w:r>
        <w:t>Gonna eat a lot of beanses</w:t>
      </w:r>
    </w:p>
    <w:p w14:paraId="3534310D" w14:textId="77777777" w:rsidR="00F72791" w:rsidRDefault="00F72791" w:rsidP="00F72791">
      <w:r>
        <w:t>Movin’ to the country</w:t>
      </w:r>
    </w:p>
    <w:p w14:paraId="2E4A9AE9" w14:textId="77777777" w:rsidR="00F72791" w:rsidRDefault="00F72791" w:rsidP="00F72791">
      <w:r>
        <w:t>Gonna eat a lot of beanses</w:t>
      </w:r>
    </w:p>
    <w:p w14:paraId="7F25B8A7" w14:textId="77777777" w:rsidR="00F72791" w:rsidRDefault="00F72791" w:rsidP="00F72791"/>
    <w:p w14:paraId="6529E0F7" w14:textId="77777777" w:rsidR="00F72791" w:rsidRDefault="00F72791" w:rsidP="00F72791">
      <w:r>
        <w:t>Beanses come from a can</w:t>
      </w:r>
    </w:p>
    <w:p w14:paraId="12A85F24" w14:textId="77777777" w:rsidR="00F72791" w:rsidRDefault="00F72791" w:rsidP="00F72791">
      <w:r>
        <w:t>They were put there by a man</w:t>
      </w:r>
    </w:p>
    <w:p w14:paraId="6056A1C5" w14:textId="77777777" w:rsidR="00F72791" w:rsidRDefault="00F72791" w:rsidP="00F72791">
      <w:r>
        <w:t>In a beanery downtown</w:t>
      </w:r>
    </w:p>
    <w:p w14:paraId="7688FD85" w14:textId="77777777" w:rsidR="00F72791" w:rsidRDefault="00F72791" w:rsidP="00F72791">
      <w:r>
        <w:t>If I had my little way</w:t>
      </w:r>
    </w:p>
    <w:p w14:paraId="0072DA4C" w14:textId="77777777" w:rsidR="00F72791" w:rsidRDefault="00F72791" w:rsidP="00F72791">
      <w:r>
        <w:t>I’d eat beanses every day</w:t>
      </w:r>
    </w:p>
    <w:p w14:paraId="512D3634" w14:textId="77777777" w:rsidR="00F72791" w:rsidRDefault="00F72791" w:rsidP="00F72791">
      <w:r>
        <w:t>And scoopin' bowls from the buffet</w:t>
      </w:r>
    </w:p>
    <w:p w14:paraId="4E854341" w14:textId="77777777" w:rsidR="00F72791" w:rsidRDefault="00F72791" w:rsidP="00F72791"/>
    <w:p w14:paraId="484AD48A" w14:textId="6CD4679C" w:rsidR="00F72791" w:rsidRDefault="00E10FFA" w:rsidP="00F72791">
      <w:r>
        <w:t>[CHORUS]</w:t>
      </w:r>
    </w:p>
    <w:p w14:paraId="79C8872C" w14:textId="77777777" w:rsidR="00F72791" w:rsidRDefault="00F72791" w:rsidP="00F72791"/>
    <w:p w14:paraId="1CF6A969" w14:textId="77777777" w:rsidR="00F72791" w:rsidRDefault="00F72791" w:rsidP="00F72791">
      <w:r>
        <w:t>Took a little nap where the beans all sit</w:t>
      </w:r>
    </w:p>
    <w:p w14:paraId="3DCDCF87" w14:textId="77777777" w:rsidR="00F72791" w:rsidRDefault="00F72791" w:rsidP="00F72791">
      <w:r>
        <w:t>Squished a ladle of beans in my fist</w:t>
      </w:r>
    </w:p>
    <w:p w14:paraId="1B9F323B" w14:textId="77777777" w:rsidR="00F72791" w:rsidRDefault="00F72791" w:rsidP="00F72791">
      <w:r>
        <w:t>And dreamed about you, bean pool</w:t>
      </w:r>
    </w:p>
    <w:p w14:paraId="4556C026" w14:textId="77777777" w:rsidR="00F72791" w:rsidRDefault="00F72791" w:rsidP="00F72791">
      <w:r>
        <w:t>I poked my finger down inside</w:t>
      </w:r>
    </w:p>
    <w:p w14:paraId="2C164CEB" w14:textId="77777777" w:rsidR="00F72791" w:rsidRDefault="00F72791" w:rsidP="00F72791">
      <w:r>
        <w:t>Make a little for room some beans to slide</w:t>
      </w:r>
    </w:p>
    <w:p w14:paraId="6E91A86A" w14:textId="77777777" w:rsidR="00F72791" w:rsidRDefault="00F72791" w:rsidP="00F72791">
      <w:r>
        <w:t>Nature's candy in my hand or can or a pie</w:t>
      </w:r>
    </w:p>
    <w:p w14:paraId="690B6AC3" w14:textId="77777777" w:rsidR="00E10FFA" w:rsidRDefault="00E10FFA" w:rsidP="00F72791"/>
    <w:p w14:paraId="6AC5F16B" w14:textId="5ABB2F3C" w:rsidR="00F72791" w:rsidRDefault="003B69D0" w:rsidP="00F72791">
      <w:r>
        <w:t xml:space="preserve">(4x) </w:t>
      </w:r>
      <w:r w:rsidR="00F72791">
        <w:t>Millions of beanses, beanses for me</w:t>
      </w:r>
    </w:p>
    <w:p w14:paraId="46CB806B" w14:textId="77777777" w:rsidR="00F72791" w:rsidRDefault="00F72791" w:rsidP="00F72791">
      <w:r>
        <w:t>Millions of beanses, beanses for free</w:t>
      </w:r>
    </w:p>
    <w:p w14:paraId="49ED835E" w14:textId="77777777" w:rsidR="00F72791" w:rsidRDefault="00F72791" w:rsidP="00F72791"/>
    <w:p w14:paraId="37D5868A" w14:textId="77777777" w:rsidR="00F72791" w:rsidRDefault="00F72791" w:rsidP="00F72791">
      <w:r>
        <w:t>Cook out!</w:t>
      </w:r>
    </w:p>
    <w:p w14:paraId="15972A5C" w14:textId="77777777" w:rsidR="00F72791" w:rsidRDefault="00F72791" w:rsidP="00F72791"/>
    <w:p w14:paraId="6340D72C" w14:textId="77777777" w:rsidR="00F72791" w:rsidRDefault="00F72791" w:rsidP="00F72791">
      <w:r>
        <w:t>Millions of beanses, beanses for me</w:t>
      </w:r>
    </w:p>
    <w:p w14:paraId="498BA553" w14:textId="77777777" w:rsidR="00F72791" w:rsidRDefault="00F72791" w:rsidP="00F72791">
      <w:r>
        <w:t>Millions of beanses, beanses for free</w:t>
      </w:r>
    </w:p>
    <w:p w14:paraId="0D52420A" w14:textId="77777777" w:rsidR="00F72791" w:rsidRDefault="00F72791" w:rsidP="00F72791">
      <w:r>
        <w:t>Millions of beanses, beanses for me</w:t>
      </w:r>
    </w:p>
    <w:p w14:paraId="27BC27CA" w14:textId="77777777" w:rsidR="00F72791" w:rsidRDefault="00F72791" w:rsidP="00F72791">
      <w:r>
        <w:t>Millions of beanses, beanses for free</w:t>
      </w:r>
    </w:p>
    <w:p w14:paraId="784F4606" w14:textId="77777777" w:rsidR="00F72791" w:rsidRDefault="00F72791" w:rsidP="00F72791"/>
    <w:p w14:paraId="78BA735C" w14:textId="143E45A0" w:rsidR="00416BE6" w:rsidRDefault="00F72791" w:rsidP="00F72791">
      <w:r>
        <w:t>Cook out!</w:t>
      </w:r>
      <w:r w:rsidR="00416BE6">
        <w:br w:type="page"/>
      </w:r>
    </w:p>
    <w:p w14:paraId="65904F76" w14:textId="481214F2" w:rsidR="000C225B" w:rsidRDefault="000C225B" w:rsidP="003B69D0">
      <w:pPr>
        <w:pStyle w:val="Heading1"/>
      </w:pPr>
      <w:bookmarkStart w:id="38" w:name="_Toc198813598"/>
      <w:r>
        <w:lastRenderedPageBreak/>
        <w:t>Queen - Beanhemian Rhapsody (A Tale of Jack and the Beanstalk)</w:t>
      </w:r>
      <w:bookmarkEnd w:id="38"/>
    </w:p>
    <w:p w14:paraId="38621071" w14:textId="70B40DA7" w:rsidR="00BB138D" w:rsidRDefault="00BB138D" w:rsidP="00BB138D">
      <w:r>
        <w:t>(Is this the real life?</w:t>
      </w:r>
    </w:p>
    <w:p w14:paraId="251D9931" w14:textId="4A1E9800" w:rsidR="00BB138D" w:rsidRDefault="00BB138D" w:rsidP="00BB138D">
      <w:r>
        <w:t>Is this just beantasy?</w:t>
      </w:r>
      <w:r w:rsidR="00AA0D85">
        <w:t>)</w:t>
      </w:r>
    </w:p>
    <w:p w14:paraId="7B8AB3FB" w14:textId="77777777" w:rsidR="00BB138D" w:rsidRDefault="00BB138D" w:rsidP="00BB138D"/>
    <w:p w14:paraId="13279375" w14:textId="12BA16A3" w:rsidR="00BB138D" w:rsidRDefault="00AA0D85" w:rsidP="00BB138D">
      <w:r>
        <w:t>(</w:t>
      </w:r>
      <w:r w:rsidR="00BB138D">
        <w:t>Traded my cow for</w:t>
      </w:r>
    </w:p>
    <w:p w14:paraId="705098F0" w14:textId="77777777" w:rsidR="00BB138D" w:rsidRDefault="00BB138D" w:rsidP="00BB138D">
      <w:r>
        <w:t>A big handful of magic beans</w:t>
      </w:r>
    </w:p>
    <w:p w14:paraId="5F081A2F" w14:textId="77777777" w:rsidR="00BB138D" w:rsidRDefault="00BB138D" w:rsidP="00BB138D">
      <w:r>
        <w:t>When I awoke</w:t>
      </w:r>
    </w:p>
    <w:p w14:paraId="24BBE18E" w14:textId="467CB395" w:rsidR="00BB138D" w:rsidRDefault="00BB138D" w:rsidP="00BB138D">
      <w:r>
        <w:t>looked up to the skies to see)</w:t>
      </w:r>
    </w:p>
    <w:p w14:paraId="6D444FBE" w14:textId="77777777" w:rsidR="00BB138D" w:rsidRDefault="00BB138D" w:rsidP="00BB138D"/>
    <w:p w14:paraId="50438CAC" w14:textId="77777777" w:rsidR="00533206" w:rsidRDefault="00533206" w:rsidP="00533206">
      <w:r>
        <w:t>I'm just a poor boy</w:t>
      </w:r>
    </w:p>
    <w:p w14:paraId="4A23D9F9" w14:textId="77777777" w:rsidR="00533206" w:rsidRDefault="00533206" w:rsidP="00533206">
      <w:r>
        <w:t>I need no sympathy</w:t>
      </w:r>
    </w:p>
    <w:p w14:paraId="02DC58CD" w14:textId="77777777" w:rsidR="00533206" w:rsidRDefault="00533206" w:rsidP="00533206"/>
    <w:p w14:paraId="2FC9F61E" w14:textId="77777777" w:rsidR="0026260C" w:rsidRDefault="0026260C" w:rsidP="0026260C">
      <w:r>
        <w:t>(Because I'm beany come, beany go,</w:t>
      </w:r>
    </w:p>
    <w:p w14:paraId="3E0037D7" w14:textId="6D20381E" w:rsidR="00AA0D85" w:rsidRDefault="0026260C" w:rsidP="0026260C">
      <w:r>
        <w:t>little high, little low</w:t>
      </w:r>
      <w:r w:rsidR="00AA0D85">
        <w:t>)</w:t>
      </w:r>
    </w:p>
    <w:p w14:paraId="2CAAEE5C" w14:textId="77777777" w:rsidR="0026260C" w:rsidRDefault="0026260C" w:rsidP="0026260C">
      <w:r>
        <w:t>Any way the bean grows</w:t>
      </w:r>
    </w:p>
    <w:p w14:paraId="17A075A4" w14:textId="08032E81" w:rsidR="0026260C" w:rsidRDefault="0026260C" w:rsidP="0026260C">
      <w:r>
        <w:t>Doesn't really matter to me</w:t>
      </w:r>
    </w:p>
    <w:p w14:paraId="4E3B95DC" w14:textId="77777777" w:rsidR="0026260C" w:rsidRDefault="0026260C" w:rsidP="0026260C"/>
    <w:p w14:paraId="4BA4A3C8" w14:textId="77777777" w:rsidR="002723FA" w:rsidRDefault="002723FA" w:rsidP="002723FA">
      <w:r>
        <w:t xml:space="preserve">Mama, just killed a man  </w:t>
      </w:r>
    </w:p>
    <w:p w14:paraId="062C1770" w14:textId="77777777" w:rsidR="002723FA" w:rsidRDefault="002723FA" w:rsidP="002723FA">
      <w:r>
        <w:t>Chopped a beanstalk with my axe</w:t>
      </w:r>
    </w:p>
    <w:p w14:paraId="648BC6C1" w14:textId="77777777" w:rsidR="002723FA" w:rsidRDefault="002723FA" w:rsidP="002723FA">
      <w:r>
        <w:t>Fell from the sky, he went splat</w:t>
      </w:r>
    </w:p>
    <w:p w14:paraId="6154B440" w14:textId="77777777" w:rsidR="002723FA" w:rsidRDefault="002723FA" w:rsidP="002723FA">
      <w:r>
        <w:t xml:space="preserve">Mama, life had just begun  </w:t>
      </w:r>
    </w:p>
    <w:p w14:paraId="0993E8CC" w14:textId="77777777" w:rsidR="002723FA" w:rsidRDefault="002723FA" w:rsidP="002723FA">
      <w:r>
        <w:t xml:space="preserve">But now I've gone and thrown it all away  </w:t>
      </w:r>
    </w:p>
    <w:p w14:paraId="0A56A305" w14:textId="77777777" w:rsidR="002723FA" w:rsidRDefault="002723FA" w:rsidP="002723FA">
      <w:r>
        <w:t>Mama, ooooooooo</w:t>
      </w:r>
    </w:p>
    <w:p w14:paraId="38B8A02D" w14:textId="77777777" w:rsidR="002723FA" w:rsidRDefault="002723FA" w:rsidP="002723FA">
      <w:r>
        <w:t xml:space="preserve">Didn't mean to make you cry  </w:t>
      </w:r>
    </w:p>
    <w:p w14:paraId="1DE5C261" w14:textId="77777777" w:rsidR="002723FA" w:rsidRDefault="002723FA" w:rsidP="002723FA">
      <w:r>
        <w:t xml:space="preserve">If I'm not back again this time tomorrow  </w:t>
      </w:r>
    </w:p>
    <w:p w14:paraId="125EC986" w14:textId="77777777" w:rsidR="002723FA" w:rsidRDefault="002723FA" w:rsidP="002723FA">
      <w:r>
        <w:t xml:space="preserve">Carry on, carry on </w:t>
      </w:r>
    </w:p>
    <w:p w14:paraId="0858E49B" w14:textId="77777777" w:rsidR="002723FA" w:rsidRDefault="002723FA" w:rsidP="002723FA">
      <w:r>
        <w:t>As if nothing really matters</w:t>
      </w:r>
    </w:p>
    <w:p w14:paraId="17990147" w14:textId="77777777" w:rsidR="002723FA" w:rsidRDefault="002723FA" w:rsidP="002723FA"/>
    <w:p w14:paraId="4A8A740B" w14:textId="77777777" w:rsidR="0073478E" w:rsidRDefault="0073478E" w:rsidP="0073478E">
      <w:r>
        <w:t>Too late</w:t>
      </w:r>
    </w:p>
    <w:p w14:paraId="3C92B0F3" w14:textId="77777777" w:rsidR="0073478E" w:rsidRDefault="0073478E" w:rsidP="0073478E">
      <w:r>
        <w:t xml:space="preserve">My time has come  </w:t>
      </w:r>
    </w:p>
    <w:p w14:paraId="629B23C8" w14:textId="77777777" w:rsidR="0073478E" w:rsidRDefault="0073478E" w:rsidP="0073478E">
      <w:r>
        <w:t>Sends shivers down my spine</w:t>
      </w:r>
    </w:p>
    <w:p w14:paraId="74B890C3" w14:textId="77777777" w:rsidR="0073478E" w:rsidRDefault="0073478E" w:rsidP="0073478E">
      <w:r>
        <w:t xml:space="preserve">Body's aching all the time  </w:t>
      </w:r>
    </w:p>
    <w:p w14:paraId="67967243" w14:textId="77777777" w:rsidR="0073478E" w:rsidRDefault="0073478E" w:rsidP="0073478E">
      <w:r>
        <w:t>Goodbye, everybody, I've got to go</w:t>
      </w:r>
    </w:p>
    <w:p w14:paraId="11AA6410" w14:textId="77777777" w:rsidR="0073478E" w:rsidRDefault="0073478E" w:rsidP="0073478E">
      <w:r>
        <w:t>I took all his golden eggs and magic goose</w:t>
      </w:r>
    </w:p>
    <w:p w14:paraId="50CD669E" w14:textId="4D34E05B" w:rsidR="0073478E" w:rsidRDefault="0073478E" w:rsidP="0073478E">
      <w:r>
        <w:t xml:space="preserve">Mama, ooooooooo </w:t>
      </w:r>
      <w:r w:rsidR="00F938A8">
        <w:t>(Any way the bean grows)</w:t>
      </w:r>
    </w:p>
    <w:p w14:paraId="72E6AD10" w14:textId="77777777" w:rsidR="0073478E" w:rsidRDefault="0073478E" w:rsidP="0073478E">
      <w:r>
        <w:t xml:space="preserve">I don't wanna die  </w:t>
      </w:r>
    </w:p>
    <w:p w14:paraId="3FB01210" w14:textId="77777777" w:rsidR="0073478E" w:rsidRDefault="0073478E" w:rsidP="0073478E">
      <w:r>
        <w:t>I sometimes wish I'd never been born at all</w:t>
      </w:r>
    </w:p>
    <w:p w14:paraId="001AD18D" w14:textId="77777777" w:rsidR="005E46BB" w:rsidRDefault="005E46BB" w:rsidP="0073478E"/>
    <w:p w14:paraId="56FC5D2B" w14:textId="008FE751" w:rsidR="005E46BB" w:rsidRDefault="005E46BB" w:rsidP="005E46BB">
      <w:r>
        <w:lastRenderedPageBreak/>
        <w:t xml:space="preserve">I see a little silhouetto of a man </w:t>
      </w:r>
    </w:p>
    <w:p w14:paraId="375D775E" w14:textId="77777777" w:rsidR="00F938A8" w:rsidRDefault="00F938A8" w:rsidP="00F938A8">
      <w:r>
        <w:t>(Scaramouche, Scaramouche</w:t>
      </w:r>
    </w:p>
    <w:p w14:paraId="2AB44A44" w14:textId="5DE895B4" w:rsidR="00F938A8" w:rsidRDefault="00F938A8" w:rsidP="00F938A8">
      <w:r>
        <w:t>Will you do the Fandango?)</w:t>
      </w:r>
    </w:p>
    <w:p w14:paraId="2A8F2BEA" w14:textId="77777777" w:rsidR="005E46BB" w:rsidRDefault="005E46BB" w:rsidP="005E46BB">
      <w:r>
        <w:t xml:space="preserve">  </w:t>
      </w:r>
    </w:p>
    <w:p w14:paraId="51947C0F" w14:textId="77777777" w:rsidR="005E46BB" w:rsidRDefault="005E46BB" w:rsidP="005E46BB">
      <w:r>
        <w:t>Thunderbolts and lightning</w:t>
      </w:r>
    </w:p>
    <w:p w14:paraId="4868334D" w14:textId="77777777" w:rsidR="005E46BB" w:rsidRDefault="005E46BB" w:rsidP="005E46BB">
      <w:r>
        <w:t xml:space="preserve">Very, very frightening me  </w:t>
      </w:r>
    </w:p>
    <w:p w14:paraId="7E21513E" w14:textId="1F29D8BF" w:rsidR="00F938A8" w:rsidRDefault="005E46BB" w:rsidP="005E46BB">
      <w:r>
        <w:t>Galileo</w:t>
      </w:r>
      <w:r w:rsidR="00F938A8">
        <w:t xml:space="preserve"> (Galileo)</w:t>
      </w:r>
    </w:p>
    <w:p w14:paraId="6084E15E" w14:textId="764A4B0F" w:rsidR="005E46BB" w:rsidRDefault="005E46BB" w:rsidP="005E46BB">
      <w:r>
        <w:t>Galileo</w:t>
      </w:r>
      <w:r w:rsidR="00F938A8">
        <w:t xml:space="preserve"> (Galileo)</w:t>
      </w:r>
    </w:p>
    <w:p w14:paraId="64C6CF87" w14:textId="77777777" w:rsidR="005E46BB" w:rsidRDefault="005E46BB" w:rsidP="005E46BB">
      <w:r>
        <w:t xml:space="preserve">Galileo Figaro, magnifico  </w:t>
      </w:r>
    </w:p>
    <w:p w14:paraId="4C5630E5" w14:textId="77777777" w:rsidR="00825ECC" w:rsidRDefault="00825ECC" w:rsidP="005E46BB"/>
    <w:p w14:paraId="3A145BF7" w14:textId="758355A9" w:rsidR="005E46BB" w:rsidRDefault="005E46BB" w:rsidP="005E46BB">
      <w:r>
        <w:t xml:space="preserve">I'm just a poor boy, nobody loves me </w:t>
      </w:r>
    </w:p>
    <w:p w14:paraId="5753C69F" w14:textId="77777777" w:rsidR="00825ECC" w:rsidRDefault="00825ECC" w:rsidP="00825ECC">
      <w:r>
        <w:t xml:space="preserve">(He's just a poor boy from a poor family  </w:t>
      </w:r>
    </w:p>
    <w:p w14:paraId="4A74E39B" w14:textId="36D25E9B" w:rsidR="00825ECC" w:rsidRDefault="00825ECC" w:rsidP="00825ECC">
      <w:r>
        <w:t>Spare him his life from this monstrosity)</w:t>
      </w:r>
    </w:p>
    <w:p w14:paraId="3A18D81D" w14:textId="77777777" w:rsidR="005E46BB" w:rsidRDefault="005E46BB" w:rsidP="005E46BB"/>
    <w:p w14:paraId="5B4FA35B" w14:textId="77777777" w:rsidR="00825ECC" w:rsidRDefault="005E46BB" w:rsidP="005E46BB">
      <w:r>
        <w:t>Easy come, easy go, will you let me go?</w:t>
      </w:r>
    </w:p>
    <w:p w14:paraId="1BE5295C" w14:textId="52089B8F" w:rsidR="005E46BB" w:rsidRDefault="00825ECC" w:rsidP="005E46BB">
      <w:r>
        <w:t>(Bismillah!  No, we will not let you go)</w:t>
      </w:r>
      <w:r w:rsidR="005E46BB">
        <w:t xml:space="preserve">  Let him go </w:t>
      </w:r>
    </w:p>
    <w:p w14:paraId="41706319" w14:textId="14BCE9DE" w:rsidR="005E46BB" w:rsidRDefault="00DC37BA" w:rsidP="00DC37BA">
      <w:r>
        <w:t xml:space="preserve">(Bismillah!  We will not let you go) </w:t>
      </w:r>
      <w:r w:rsidR="005E46BB">
        <w:t>Let him go</w:t>
      </w:r>
    </w:p>
    <w:p w14:paraId="0F968429" w14:textId="4B6B0CE8" w:rsidR="005E46BB" w:rsidRDefault="00B863A5" w:rsidP="005E46BB">
      <w:r>
        <w:t xml:space="preserve">(Bismillah!  We will not let you go) </w:t>
      </w:r>
      <w:r w:rsidR="005E46BB">
        <w:t xml:space="preserve">Let me go  </w:t>
      </w:r>
    </w:p>
    <w:p w14:paraId="5080D46B" w14:textId="10D32BEF" w:rsidR="00AA7BB4" w:rsidRDefault="00B863A5" w:rsidP="005E46BB">
      <w:r>
        <w:t>(</w:t>
      </w:r>
      <w:r w:rsidR="00A50035">
        <w:t>Will not let you go</w:t>
      </w:r>
      <w:r>
        <w:t xml:space="preserve">) </w:t>
      </w:r>
      <w:r w:rsidR="005E46BB">
        <w:t>Let me go</w:t>
      </w:r>
    </w:p>
    <w:p w14:paraId="52231FCB" w14:textId="36459A63" w:rsidR="00AA7BB4" w:rsidRDefault="00A50035" w:rsidP="005E46BB">
      <w:r>
        <w:t>(Will not let you go) Let me go</w:t>
      </w:r>
    </w:p>
    <w:p w14:paraId="6E453B5F" w14:textId="076D4F98" w:rsidR="005E46BB" w:rsidRDefault="008E75EA" w:rsidP="005E46BB">
      <w:r w:rsidRPr="008E75EA">
        <w:t>No, no, no, no, no, no, no</w:t>
      </w:r>
    </w:p>
    <w:p w14:paraId="0864499D" w14:textId="77777777" w:rsidR="008E75EA" w:rsidRDefault="008E75EA" w:rsidP="005E46BB"/>
    <w:p w14:paraId="7103AD6F" w14:textId="77777777" w:rsidR="005E46BB" w:rsidRDefault="005E46BB" w:rsidP="005E46BB">
      <w:r>
        <w:t xml:space="preserve">Oh, mamma mia, mamma mia  </w:t>
      </w:r>
    </w:p>
    <w:p w14:paraId="35217A54" w14:textId="77777777" w:rsidR="005E46BB" w:rsidRDefault="005E46BB" w:rsidP="005E46BB">
      <w:r>
        <w:t xml:space="preserve">Mamma mia, let me go  </w:t>
      </w:r>
    </w:p>
    <w:p w14:paraId="605EBDDB" w14:textId="77777777" w:rsidR="005E46BB" w:rsidRDefault="005E46BB" w:rsidP="005E46BB">
      <w:r>
        <w:t>Bean-elzebub has a devil put aside for me</w:t>
      </w:r>
    </w:p>
    <w:p w14:paraId="2DA6767E" w14:textId="77777777" w:rsidR="005E46BB" w:rsidRDefault="005E46BB" w:rsidP="005E46BB">
      <w:r>
        <w:t>For me</w:t>
      </w:r>
    </w:p>
    <w:p w14:paraId="661C83E2" w14:textId="77777777" w:rsidR="005E46BB" w:rsidRDefault="005E46BB" w:rsidP="005E46BB">
      <w:r>
        <w:t>For me</w:t>
      </w:r>
    </w:p>
    <w:p w14:paraId="6EFC5335" w14:textId="77777777" w:rsidR="005E46BB" w:rsidRDefault="005E46BB" w:rsidP="005E46BB"/>
    <w:p w14:paraId="61111DD9" w14:textId="77777777" w:rsidR="005E46BB" w:rsidRDefault="005E46BB" w:rsidP="005E46BB">
      <w:r>
        <w:t xml:space="preserve">So you think you can bean me and spit in my eye?  </w:t>
      </w:r>
    </w:p>
    <w:p w14:paraId="68B308F0" w14:textId="77777777" w:rsidR="005E46BB" w:rsidRDefault="005E46BB" w:rsidP="005E46BB">
      <w:r>
        <w:t xml:space="preserve">So you think you can bean me and leave me to die?  </w:t>
      </w:r>
    </w:p>
    <w:p w14:paraId="376AC9BD" w14:textId="77777777" w:rsidR="005E46BB" w:rsidRDefault="005E46BB" w:rsidP="005E46BB">
      <w:r>
        <w:t xml:space="preserve">Oh, baby, can't do this to me, baby  </w:t>
      </w:r>
    </w:p>
    <w:p w14:paraId="16CA1661" w14:textId="77777777" w:rsidR="005E46BB" w:rsidRDefault="005E46BB" w:rsidP="005E46BB">
      <w:r>
        <w:t xml:space="preserve">Just gotta get out, just gotta get right outta here  </w:t>
      </w:r>
    </w:p>
    <w:p w14:paraId="61C93BFC" w14:textId="77777777" w:rsidR="005E46BB" w:rsidRDefault="005E46BB" w:rsidP="005E46BB"/>
    <w:p w14:paraId="000F2DF5" w14:textId="77777777" w:rsidR="005E46BB" w:rsidRDefault="005E46BB" w:rsidP="005E46BB">
      <w:r>
        <w:t xml:space="preserve">Ooh  </w:t>
      </w:r>
    </w:p>
    <w:p w14:paraId="6162C9B2" w14:textId="77777777" w:rsidR="005E46BB" w:rsidRDefault="005E46BB" w:rsidP="005E46BB">
      <w:r>
        <w:t xml:space="preserve">Ooh, yeah, ooh, yeah  </w:t>
      </w:r>
    </w:p>
    <w:p w14:paraId="25E0ACA0" w14:textId="77777777" w:rsidR="005E46BB" w:rsidRDefault="005E46BB" w:rsidP="005E46BB"/>
    <w:p w14:paraId="374B3A03" w14:textId="77777777" w:rsidR="005E46BB" w:rsidRDefault="005E46BB" w:rsidP="005E46BB">
      <w:r>
        <w:t xml:space="preserve">Nothing really matters, anyone can see  </w:t>
      </w:r>
    </w:p>
    <w:p w14:paraId="5BFD4E4B" w14:textId="77777777" w:rsidR="005E46BB" w:rsidRDefault="005E46BB" w:rsidP="005E46BB">
      <w:r>
        <w:t xml:space="preserve">Nothing really matters  </w:t>
      </w:r>
    </w:p>
    <w:p w14:paraId="1FB17ED8" w14:textId="77777777" w:rsidR="005E46BB" w:rsidRDefault="005E46BB" w:rsidP="005E46BB">
      <w:r>
        <w:t xml:space="preserve">Nothing really matters to me  </w:t>
      </w:r>
    </w:p>
    <w:p w14:paraId="775BF803" w14:textId="77777777" w:rsidR="005E46BB" w:rsidRDefault="005E46BB" w:rsidP="005E46BB"/>
    <w:p w14:paraId="3C5DF720" w14:textId="1E46793D" w:rsidR="003B69D0" w:rsidRDefault="005E46BB" w:rsidP="005E46BB">
      <w:r>
        <w:t>Any way the bean grows</w:t>
      </w:r>
      <w:r w:rsidR="003B69D0">
        <w:br w:type="page"/>
      </w:r>
    </w:p>
    <w:p w14:paraId="5951FFE2" w14:textId="786456AC" w:rsidR="000C225B" w:rsidRDefault="000C225B" w:rsidP="00C43800">
      <w:pPr>
        <w:pStyle w:val="Heading1"/>
      </w:pPr>
      <w:bookmarkStart w:id="39" w:name="_Toc198813599"/>
      <w:r>
        <w:lastRenderedPageBreak/>
        <w:t>Radiohead - Bean</w:t>
      </w:r>
      <w:bookmarkEnd w:id="39"/>
    </w:p>
    <w:p w14:paraId="021074AE" w14:textId="77777777" w:rsidR="00FE584E" w:rsidRDefault="00FE584E" w:rsidP="00FE584E">
      <w:r>
        <w:t>I'm dried and dessicated</w:t>
      </w:r>
    </w:p>
    <w:p w14:paraId="4C58DB40" w14:textId="77777777" w:rsidR="00FE584E" w:rsidRDefault="00FE584E" w:rsidP="00FE584E">
      <w:r>
        <w:t>And I grew up from the ground</w:t>
      </w:r>
    </w:p>
    <w:p w14:paraId="07E00E42" w14:textId="77777777" w:rsidR="00FE584E" w:rsidRDefault="00FE584E" w:rsidP="00FE584E">
      <w:r>
        <w:t>I could've been a beanstalk</w:t>
      </w:r>
    </w:p>
    <w:p w14:paraId="565D3F90" w14:textId="5EA9FB93" w:rsidR="00FE584E" w:rsidRDefault="00FE584E" w:rsidP="00FE584E">
      <w:r>
        <w:t>But now I am stew bound</w:t>
      </w:r>
    </w:p>
    <w:p w14:paraId="525C66CE" w14:textId="77777777" w:rsidR="00FE584E" w:rsidRDefault="00FE584E" w:rsidP="00FE584E">
      <w:r>
        <w:t>I lost all my podmates</w:t>
      </w:r>
    </w:p>
    <w:p w14:paraId="3DE0D177" w14:textId="77777777" w:rsidR="00FE584E" w:rsidRDefault="00FE584E" w:rsidP="00FE584E">
      <w:r>
        <w:t>In this savory world</w:t>
      </w:r>
    </w:p>
    <w:p w14:paraId="74D099E5" w14:textId="77777777" w:rsidR="00FE584E" w:rsidRDefault="00FE584E" w:rsidP="00FE584E">
      <w:r>
        <w:t>Wish I was an entrée</w:t>
      </w:r>
    </w:p>
    <w:p w14:paraId="01ACD3F7" w14:textId="77777777" w:rsidR="00FE584E" w:rsidRDefault="00FE584E" w:rsidP="00FE584E">
      <w:r>
        <w:t>A main fuckin' entrée</w:t>
      </w:r>
    </w:p>
    <w:p w14:paraId="5E4C6240" w14:textId="77777777" w:rsidR="00FE584E" w:rsidRDefault="00FE584E" w:rsidP="00FE584E"/>
    <w:p w14:paraId="336221F2" w14:textId="77777777" w:rsidR="00FE584E" w:rsidRDefault="00FE584E" w:rsidP="00FE584E">
      <w:r>
        <w:t>But I'm a bean</w:t>
      </w:r>
    </w:p>
    <w:p w14:paraId="56BD1296" w14:textId="77777777" w:rsidR="00FE584E" w:rsidRDefault="00FE584E" w:rsidP="00FE584E">
      <w:r>
        <w:t>I'm a leguuuuuuuuume</w:t>
      </w:r>
    </w:p>
    <w:p w14:paraId="2E7EDDE2" w14:textId="77777777" w:rsidR="00FE584E" w:rsidRDefault="00FE584E" w:rsidP="00FE584E">
      <w:r>
        <w:t>Why am I in a kiddie pool?</w:t>
      </w:r>
    </w:p>
    <w:p w14:paraId="5412F553" w14:textId="77777777" w:rsidR="00FE584E" w:rsidRDefault="00FE584E" w:rsidP="00FE584E">
      <w:r>
        <w:t>I don't belong here</w:t>
      </w:r>
    </w:p>
    <w:p w14:paraId="765A6344" w14:textId="77777777" w:rsidR="00FE584E" w:rsidRDefault="00FE584E" w:rsidP="00FE584E"/>
    <w:p w14:paraId="049F1A0C" w14:textId="77777777" w:rsidR="00FE584E" w:rsidRDefault="00FE584E" w:rsidP="00FE584E">
      <w:r>
        <w:t>I don't care if it hurts</w:t>
      </w:r>
    </w:p>
    <w:p w14:paraId="66B6F907" w14:textId="77777777" w:rsidR="00FE584E" w:rsidRDefault="00FE584E" w:rsidP="00FE584E">
      <w:r>
        <w:t>I wanna be in a bowl</w:t>
      </w:r>
    </w:p>
    <w:p w14:paraId="147C6400" w14:textId="77777777" w:rsidR="00FE584E" w:rsidRDefault="00FE584E" w:rsidP="00FE584E">
      <w:r>
        <w:t>Mixed with the perfect spices</w:t>
      </w:r>
    </w:p>
    <w:p w14:paraId="5CAF383E" w14:textId="5F6DF0A5" w:rsidR="00FE584E" w:rsidRDefault="00FE584E" w:rsidP="00FE584E">
      <w:r>
        <w:t>Served with a kaiser roll</w:t>
      </w:r>
    </w:p>
    <w:p w14:paraId="490D9BD6" w14:textId="77777777" w:rsidR="00FE584E" w:rsidRDefault="00FE584E" w:rsidP="00FE584E">
      <w:r>
        <w:t>I want you to taste me</w:t>
      </w:r>
    </w:p>
    <w:p w14:paraId="2A202E25" w14:textId="77777777" w:rsidR="00FE584E" w:rsidRDefault="00FE584E" w:rsidP="00FE584E">
      <w:r>
        <w:t>And catch my flavor notes</w:t>
      </w:r>
    </w:p>
    <w:p w14:paraId="2F970D45" w14:textId="77777777" w:rsidR="00FE584E" w:rsidRDefault="00FE584E" w:rsidP="00FE584E">
      <w:r>
        <w:t>I wanna be an entrée</w:t>
      </w:r>
    </w:p>
    <w:p w14:paraId="50E4E303" w14:textId="77777777" w:rsidR="00FE584E" w:rsidRDefault="00FE584E" w:rsidP="00FE584E">
      <w:r>
        <w:t>A main fuckin' entrée</w:t>
      </w:r>
    </w:p>
    <w:p w14:paraId="77E5C6D9" w14:textId="77777777" w:rsidR="00FE584E" w:rsidRDefault="00FE584E" w:rsidP="00FE584E"/>
    <w:p w14:paraId="2A453F49" w14:textId="21E46364" w:rsidR="00FE584E" w:rsidRDefault="00E2159A" w:rsidP="00FE584E">
      <w:r>
        <w:t>[CHORUS]</w:t>
      </w:r>
    </w:p>
    <w:p w14:paraId="3D99A1E5" w14:textId="77777777" w:rsidR="00FE584E" w:rsidRDefault="00FE584E" w:rsidP="00FE584E"/>
    <w:p w14:paraId="49E4A7E1" w14:textId="77777777" w:rsidR="00FE584E" w:rsidRDefault="00FE584E" w:rsidP="00FE584E">
      <w:r>
        <w:t>Beeeeaaans spilling on the floor</w:t>
      </w:r>
    </w:p>
    <w:p w14:paraId="64094CD6" w14:textId="77777777" w:rsidR="00FE584E" w:rsidRDefault="00FE584E" w:rsidP="00FE584E">
      <w:r>
        <w:t>Beeeans spilling</w:t>
      </w:r>
    </w:p>
    <w:p w14:paraId="42EA235A" w14:textId="5DBEE956" w:rsidR="00FE584E" w:rsidRDefault="00FE584E" w:rsidP="00FE584E">
      <w:r>
        <w:t>Beans-Beans-Beans-Beaaaansss</w:t>
      </w:r>
    </w:p>
    <w:p w14:paraId="2B5B067E" w14:textId="77777777" w:rsidR="00FE584E" w:rsidRDefault="00FE584E" w:rsidP="00FE584E">
      <w:r>
        <w:t>Beaaaaaanssssss</w:t>
      </w:r>
    </w:p>
    <w:p w14:paraId="5E14DE99" w14:textId="77777777" w:rsidR="00FE584E" w:rsidRDefault="00FE584E" w:rsidP="00FE584E"/>
    <w:p w14:paraId="61AC70B7" w14:textId="77777777" w:rsidR="00FE584E" w:rsidRDefault="00FE584E" w:rsidP="00FE584E">
      <w:r>
        <w:t>Whatever makes you happy</w:t>
      </w:r>
    </w:p>
    <w:p w14:paraId="2F6D1438" w14:textId="77777777" w:rsidR="00FE584E" w:rsidRDefault="00FE584E" w:rsidP="00FE584E">
      <w:r>
        <w:t>Whatever you want</w:t>
      </w:r>
    </w:p>
    <w:p w14:paraId="06AD65DD" w14:textId="77777777" w:rsidR="00FE584E" w:rsidRDefault="00FE584E" w:rsidP="00FE584E">
      <w:r>
        <w:t>Just wanna be an entrée</w:t>
      </w:r>
    </w:p>
    <w:p w14:paraId="452987A2" w14:textId="77777777" w:rsidR="00FE584E" w:rsidRDefault="00FE584E" w:rsidP="00FE584E">
      <w:r>
        <w:t>Wish I was an entrée</w:t>
      </w:r>
    </w:p>
    <w:p w14:paraId="65451C1B" w14:textId="77777777" w:rsidR="00FE584E" w:rsidRDefault="00FE584E" w:rsidP="00FE584E"/>
    <w:p w14:paraId="275411E0" w14:textId="77777777" w:rsidR="00FE584E" w:rsidRDefault="00FE584E" w:rsidP="00FE584E">
      <w:r>
        <w:t>But I'm a bean</w:t>
      </w:r>
    </w:p>
    <w:p w14:paraId="5F3E7E96" w14:textId="77777777" w:rsidR="00FE584E" w:rsidRDefault="00FE584E" w:rsidP="00FE584E">
      <w:r>
        <w:t>I'm a leguuuuuuuuume</w:t>
      </w:r>
    </w:p>
    <w:p w14:paraId="7B8B33E1" w14:textId="77777777" w:rsidR="00FE584E" w:rsidRDefault="00FE584E" w:rsidP="00FE584E">
      <w:r>
        <w:t>Why am I in a kiddie pool?</w:t>
      </w:r>
    </w:p>
    <w:p w14:paraId="26523474" w14:textId="77777777" w:rsidR="00FE584E" w:rsidRDefault="00FE584E" w:rsidP="00FE584E">
      <w:r>
        <w:t>I don't belong here</w:t>
      </w:r>
    </w:p>
    <w:p w14:paraId="23D47B01" w14:textId="3AB30767" w:rsidR="00C43800" w:rsidRDefault="00FE584E" w:rsidP="00FE584E">
      <w:r>
        <w:t>I don't bean-long here</w:t>
      </w:r>
      <w:r w:rsidR="00C43800">
        <w:br w:type="page"/>
      </w:r>
    </w:p>
    <w:p w14:paraId="2BA4E0BD" w14:textId="51D2AD11" w:rsidR="0093428C" w:rsidRDefault="007E4139" w:rsidP="000F34F2">
      <w:pPr>
        <w:pStyle w:val="Heading1"/>
      </w:pPr>
      <w:bookmarkStart w:id="40" w:name="_Toc198813600"/>
      <w:r>
        <w:lastRenderedPageBreak/>
        <w:t>*</w:t>
      </w:r>
      <w:r w:rsidR="000F34F2">
        <w:t xml:space="preserve">Seal - Kiss </w:t>
      </w:r>
      <w:r w:rsidR="009E7875">
        <w:t>f</w:t>
      </w:r>
      <w:r w:rsidR="000F34F2">
        <w:t>rom a Pea</w:t>
      </w:r>
      <w:bookmarkEnd w:id="40"/>
    </w:p>
    <w:p w14:paraId="05A39538" w14:textId="256CC4E3" w:rsidR="0093428C" w:rsidRDefault="00D517D4" w:rsidP="0093428C">
      <w:r>
        <w:t>(</w:t>
      </w:r>
      <w:r w:rsidR="0093428C">
        <w:t xml:space="preserve">FAN SUBMISSION </w:t>
      </w:r>
      <w:r w:rsidR="009E7875">
        <w:t>by</w:t>
      </w:r>
      <w:r w:rsidR="0093428C">
        <w:t xml:space="preserve"> </w:t>
      </w:r>
      <w:r w:rsidR="009E7875">
        <w:t>Endi C.</w:t>
      </w:r>
      <w:r>
        <w:t>)</w:t>
      </w:r>
    </w:p>
    <w:p w14:paraId="6FF8AA3C" w14:textId="77777777" w:rsidR="0093428C" w:rsidRDefault="0093428C" w:rsidP="0093428C"/>
    <w:p w14:paraId="4BE9FAC9" w14:textId="6FA03406" w:rsidR="0093428C" w:rsidRDefault="0093428C" w:rsidP="0093428C">
      <w:r>
        <w:t>Ba-ya-ya, ba-da-da-da-da-da, ba-ya-ya</w:t>
      </w:r>
    </w:p>
    <w:p w14:paraId="6A46D725" w14:textId="77777777" w:rsidR="0093428C" w:rsidRDefault="0093428C" w:rsidP="0093428C">
      <w:r>
        <w:t>Ba-ya-ya, ba-da-da-da-da-da, ba-ya-ya</w:t>
      </w:r>
    </w:p>
    <w:p w14:paraId="3AB89663" w14:textId="77777777" w:rsidR="0093428C" w:rsidRDefault="0093428C" w:rsidP="0093428C">
      <w:r>
        <w:t>Ba-ya-ya, ba-da-da-da-da-da, ba-ya-ya</w:t>
      </w:r>
    </w:p>
    <w:p w14:paraId="566E15AD" w14:textId="77777777" w:rsidR="0093428C" w:rsidRDefault="0093428C" w:rsidP="0093428C">
      <w:r>
        <w:t>Ba-ya-ya, ba-da-da-da-da-da, ba-ya-ya</w:t>
      </w:r>
    </w:p>
    <w:p w14:paraId="58427326" w14:textId="77777777" w:rsidR="0093428C" w:rsidRDefault="0093428C" w:rsidP="0093428C"/>
    <w:p w14:paraId="084868D4" w14:textId="77777777" w:rsidR="0093428C" w:rsidRDefault="0093428C" w:rsidP="0093428C">
      <w:r>
        <w:t>You used to be a grain tower alone full of peas</w:t>
      </w:r>
    </w:p>
    <w:p w14:paraId="5CEA2F55" w14:textId="77777777" w:rsidR="0093428C" w:rsidRDefault="0093428C" w:rsidP="0093428C">
      <w:r>
        <w:t>But you became refried with the rest of the beans</w:t>
      </w:r>
    </w:p>
    <w:p w14:paraId="1F26B110" w14:textId="77777777" w:rsidR="0093428C" w:rsidRDefault="0093428C" w:rsidP="0093428C">
      <w:r>
        <w:t>I could eat, some mungs yes I’d eat ‘til I’m filled</w:t>
      </w:r>
    </w:p>
    <w:p w14:paraId="2A637CD8" w14:textId="77777777" w:rsidR="0093428C" w:rsidRDefault="0093428C" w:rsidP="0093428C"/>
    <w:p w14:paraId="45B92FA1" w14:textId="77777777" w:rsidR="0093428C" w:rsidRDefault="0093428C" w:rsidP="0093428C">
      <w:r>
        <w:t>But did you know bean protein grows</w:t>
      </w:r>
    </w:p>
    <w:p w14:paraId="6C650010" w14:textId="77777777" w:rsidR="0093428C" w:rsidRDefault="0093428C" w:rsidP="0093428C">
      <w:r>
        <w:t>Muscles, they get large and</w:t>
      </w:r>
    </w:p>
    <w:p w14:paraId="79C05813" w14:textId="77777777" w:rsidR="0093428C" w:rsidRDefault="0093428C" w:rsidP="0093428C">
      <w:r>
        <w:t>Potentially could be obscene</w:t>
      </w:r>
    </w:p>
    <w:p w14:paraId="62FFD141" w14:textId="77777777" w:rsidR="0093428C" w:rsidRDefault="0093428C" w:rsidP="0093428C"/>
    <w:p w14:paraId="0B0B8A4D" w14:textId="77777777" w:rsidR="0093428C" w:rsidRDefault="0093428C" w:rsidP="0093428C">
      <w:r>
        <w:t>Split pea, mistaken for a bean although they are a family</w:t>
      </w:r>
    </w:p>
    <w:p w14:paraId="54C55DB9" w14:textId="77777777" w:rsidR="0093428C" w:rsidRDefault="0093428C" w:rsidP="0093428C">
      <w:r>
        <w:t>Peanuts are too but not all legumes are beans (yeah)</w:t>
      </w:r>
    </w:p>
    <w:p w14:paraId="32A9736D" w14:textId="77777777" w:rsidR="0093428C" w:rsidRDefault="0093428C" w:rsidP="0093428C">
      <w:r>
        <w:t>And now that my hand has a spoon,</w:t>
      </w:r>
    </w:p>
    <w:p w14:paraId="29BDE1AF" w14:textId="77777777" w:rsidR="0093428C" w:rsidRDefault="0093428C" w:rsidP="0093428C">
      <w:r>
        <w:t>I plan to consume them all day</w:t>
      </w:r>
    </w:p>
    <w:p w14:paraId="7487BC2E" w14:textId="77777777" w:rsidR="0093428C" w:rsidRDefault="0093428C" w:rsidP="0093428C"/>
    <w:p w14:paraId="164B271A" w14:textId="77777777" w:rsidR="0093428C" w:rsidRDefault="0093428C" w:rsidP="0093428C">
      <w:r>
        <w:t>Ba-ya-ya, ba-da-da-da-da-da, ba-ya-ya</w:t>
      </w:r>
    </w:p>
    <w:p w14:paraId="5C27C39F" w14:textId="77777777" w:rsidR="0093428C" w:rsidRDefault="0093428C" w:rsidP="0093428C">
      <w:r>
        <w:t>Ba-ya-ya, ba-da-da-da-da-da, ba-ya-ya</w:t>
      </w:r>
    </w:p>
    <w:p w14:paraId="7C8886EC" w14:textId="77777777" w:rsidR="0093428C" w:rsidRDefault="0093428C" w:rsidP="0093428C"/>
    <w:p w14:paraId="1CACF59C" w14:textId="77777777" w:rsidR="0093428C" w:rsidRDefault="0093428C" w:rsidP="0093428C">
      <w:r>
        <w:t>There is some seven bean salad</w:t>
      </w:r>
    </w:p>
    <w:p w14:paraId="32572E79" w14:textId="77777777" w:rsidR="0093428C" w:rsidRDefault="0093428C" w:rsidP="0093428C">
      <w:r>
        <w:t>So much on my tray</w:t>
      </w:r>
    </w:p>
    <w:p w14:paraId="559EB8C3" w14:textId="77777777" w:rsidR="0093428C" w:rsidRDefault="0093428C" w:rsidP="0093428C">
      <w:r>
        <w:t>More remains, like bean dip and chips, I'm in pain! Baby</w:t>
      </w:r>
    </w:p>
    <w:p w14:paraId="452304C1" w14:textId="77777777" w:rsidR="0093428C" w:rsidRDefault="0093428C" w:rsidP="0093428C">
      <w:r>
        <w:t>To me, you're like a growing fetus that I can't deny</w:t>
      </w:r>
    </w:p>
    <w:p w14:paraId="6B7A39E0" w14:textId="77777777" w:rsidR="0093428C" w:rsidRDefault="0093428C" w:rsidP="0093428C">
      <w:r>
        <w:t>Doctor says that it's a beanie baby…</w:t>
      </w:r>
    </w:p>
    <w:p w14:paraId="4B0B3771" w14:textId="77777777" w:rsidR="0093428C" w:rsidRDefault="0093428C" w:rsidP="0093428C"/>
    <w:p w14:paraId="085AC7A4" w14:textId="77777777" w:rsidR="0093428C" w:rsidRDefault="0093428C" w:rsidP="0093428C">
      <w:r>
        <w:t>But did you know bean protein grows</w:t>
      </w:r>
    </w:p>
    <w:p w14:paraId="1DA98D09" w14:textId="77777777" w:rsidR="0093428C" w:rsidRDefault="0093428C" w:rsidP="0093428C">
      <w:r>
        <w:t>Muscles, they get large and</w:t>
      </w:r>
    </w:p>
    <w:p w14:paraId="0C945D6D" w14:textId="77777777" w:rsidR="0093428C" w:rsidRDefault="0093428C" w:rsidP="0093428C">
      <w:r>
        <w:t>Potentially could be obscene</w:t>
      </w:r>
    </w:p>
    <w:p w14:paraId="32D0D931" w14:textId="77777777" w:rsidR="0093428C" w:rsidRDefault="0093428C" w:rsidP="0093428C"/>
    <w:p w14:paraId="1129084B" w14:textId="77777777" w:rsidR="0093428C" w:rsidRDefault="0093428C" w:rsidP="0093428C">
      <w:r>
        <w:t>Split pea, mistaken for a bean although they are a family</w:t>
      </w:r>
    </w:p>
    <w:p w14:paraId="6E2FD067" w14:textId="77777777" w:rsidR="0093428C" w:rsidRDefault="0093428C" w:rsidP="0093428C">
      <w:r>
        <w:t>Peanuts are too but not all legumes are beans (yeah)</w:t>
      </w:r>
    </w:p>
    <w:p w14:paraId="3B5AF13C" w14:textId="77777777" w:rsidR="0093428C" w:rsidRDefault="0093428C" w:rsidP="0093428C">
      <w:r>
        <w:t>And now that my hand has a spoon,</w:t>
      </w:r>
    </w:p>
    <w:p w14:paraId="2AE56157" w14:textId="77777777" w:rsidR="0093428C" w:rsidRDefault="0093428C" w:rsidP="0093428C">
      <w:r>
        <w:t>I plan to consume them all day</w:t>
      </w:r>
    </w:p>
    <w:p w14:paraId="3CD41894" w14:textId="77777777" w:rsidR="0093428C" w:rsidRDefault="0093428C" w:rsidP="0093428C"/>
    <w:p w14:paraId="2FBFB4AB" w14:textId="77777777" w:rsidR="0093428C" w:rsidRDefault="0093428C" w:rsidP="0093428C">
      <w:r>
        <w:t>Here in a pool of dried beans I lay</w:t>
      </w:r>
    </w:p>
    <w:p w14:paraId="6882C1DC" w14:textId="77777777" w:rsidR="0093428C" w:rsidRDefault="0093428C" w:rsidP="0093428C">
      <w:r>
        <w:t>Here, here in a pool of dried beans I lay</w:t>
      </w:r>
    </w:p>
    <w:p w14:paraId="7B540888" w14:textId="77777777" w:rsidR="0093428C" w:rsidRDefault="0093428C" w:rsidP="0093428C">
      <w:r>
        <w:lastRenderedPageBreak/>
        <w:t>Here (And if I should sink you would save me I pray) here in a pool of dried beans I lay</w:t>
      </w:r>
    </w:p>
    <w:p w14:paraId="61D85406" w14:textId="77777777" w:rsidR="0093428C" w:rsidRDefault="0093428C" w:rsidP="0093428C">
      <w:r>
        <w:t>Here, here in a pool of dried beans I lay</w:t>
      </w:r>
    </w:p>
    <w:p w14:paraId="431C4584" w14:textId="77777777" w:rsidR="0093428C" w:rsidRDefault="0093428C" w:rsidP="0093428C"/>
    <w:p w14:paraId="2EA3C2E7" w14:textId="77777777" w:rsidR="0093428C" w:rsidRDefault="0093428C" w:rsidP="0093428C">
      <w:r>
        <w:t>You used to be a grain tower alone full of peas</w:t>
      </w:r>
    </w:p>
    <w:p w14:paraId="5B78EB9D" w14:textId="77777777" w:rsidR="0093428C" w:rsidRDefault="0093428C" w:rsidP="0093428C">
      <w:r>
        <w:t>But you became refried with the rest of the beans</w:t>
      </w:r>
    </w:p>
    <w:p w14:paraId="48F3BBC1" w14:textId="77777777" w:rsidR="0093428C" w:rsidRDefault="0093428C" w:rsidP="0093428C">
      <w:r>
        <w:t>I could eat, some mungs yes I’d eat ‘til I’m filled</w:t>
      </w:r>
    </w:p>
    <w:p w14:paraId="4976AD29" w14:textId="77777777" w:rsidR="0093428C" w:rsidRDefault="0093428C" w:rsidP="0093428C"/>
    <w:p w14:paraId="68DDD3C3" w14:textId="77777777" w:rsidR="0093428C" w:rsidRDefault="0093428C" w:rsidP="0093428C">
      <w:r>
        <w:t>But did you know bean protein grows</w:t>
      </w:r>
    </w:p>
    <w:p w14:paraId="2111BFD3" w14:textId="77777777" w:rsidR="0093428C" w:rsidRDefault="0093428C" w:rsidP="0093428C">
      <w:r>
        <w:t>Muscles, they get large and</w:t>
      </w:r>
    </w:p>
    <w:p w14:paraId="40F8CF47" w14:textId="77777777" w:rsidR="0093428C" w:rsidRDefault="0093428C" w:rsidP="0093428C">
      <w:r>
        <w:t>Potentially could be obscene</w:t>
      </w:r>
    </w:p>
    <w:p w14:paraId="2434B787" w14:textId="77777777" w:rsidR="0093428C" w:rsidRDefault="0093428C" w:rsidP="0093428C"/>
    <w:p w14:paraId="15717CA1" w14:textId="77777777" w:rsidR="0093428C" w:rsidRDefault="0093428C" w:rsidP="0093428C">
      <w:r>
        <w:t>Split pea, mistaken for a bean although they are a family</w:t>
      </w:r>
    </w:p>
    <w:p w14:paraId="3DC6E403" w14:textId="77777777" w:rsidR="0093428C" w:rsidRDefault="0093428C" w:rsidP="0093428C">
      <w:r>
        <w:t>Peanuts are too but not all legumes are beans (yeah)</w:t>
      </w:r>
    </w:p>
    <w:p w14:paraId="1226116C" w14:textId="77777777" w:rsidR="0093428C" w:rsidRDefault="0093428C" w:rsidP="0093428C">
      <w:r>
        <w:t>And now that my hand has a spoon,</w:t>
      </w:r>
    </w:p>
    <w:p w14:paraId="597716E7" w14:textId="77777777" w:rsidR="0093428C" w:rsidRDefault="0093428C" w:rsidP="0093428C">
      <w:r>
        <w:t>I plan to consume them all day</w:t>
      </w:r>
    </w:p>
    <w:p w14:paraId="48B67E60" w14:textId="77777777" w:rsidR="0093428C" w:rsidRDefault="0093428C" w:rsidP="0093428C"/>
    <w:p w14:paraId="1C1AF647" w14:textId="77777777" w:rsidR="0093428C" w:rsidRDefault="0093428C" w:rsidP="0093428C"/>
    <w:p w14:paraId="5166CD9F" w14:textId="77777777" w:rsidR="0093428C" w:rsidRDefault="0093428C" w:rsidP="0093428C">
      <w:r>
        <w:t>Yes, mistaken for a bean although they are a family</w:t>
      </w:r>
    </w:p>
    <w:p w14:paraId="6FEB1FB4" w14:textId="77777777" w:rsidR="0093428C" w:rsidRDefault="0093428C" w:rsidP="0093428C">
      <w:r>
        <w:t>Ooh, peanuts are too but not all legumes are beans (yeah)</w:t>
      </w:r>
    </w:p>
    <w:p w14:paraId="2A2C3F84" w14:textId="77777777" w:rsidR="0093428C" w:rsidRDefault="0093428C" w:rsidP="0093428C">
      <w:r>
        <w:t>And now that my hand has a spoon,</w:t>
      </w:r>
    </w:p>
    <w:p w14:paraId="7E8D7FFE" w14:textId="77777777" w:rsidR="0093428C" w:rsidRDefault="0093428C" w:rsidP="0093428C">
      <w:r>
        <w:t>I plan to consume them all day</w:t>
      </w:r>
    </w:p>
    <w:p w14:paraId="157439B3" w14:textId="77777777" w:rsidR="0093428C" w:rsidRDefault="0093428C" w:rsidP="0093428C"/>
    <w:p w14:paraId="26D63669" w14:textId="77777777" w:rsidR="0093428C" w:rsidRDefault="0093428C" w:rsidP="0093428C">
      <w:r>
        <w:t>Ba-ya-ya, ba-da-da-da-da-da, ba-ya-ya</w:t>
      </w:r>
    </w:p>
    <w:p w14:paraId="02F21E55" w14:textId="77777777" w:rsidR="0093428C" w:rsidRDefault="0093428C" w:rsidP="0093428C"/>
    <w:p w14:paraId="1D826199" w14:textId="77777777" w:rsidR="0093428C" w:rsidRDefault="0093428C" w:rsidP="0093428C">
      <w:r>
        <w:t>Now there’s a choice I should make</w:t>
      </w:r>
    </w:p>
    <w:p w14:paraId="38E1B90F" w14:textId="32248654" w:rsidR="000F34F2" w:rsidRDefault="0093428C" w:rsidP="009E7875">
      <w:r>
        <w:t>To boil or to bake these dried strays</w:t>
      </w:r>
    </w:p>
    <w:p w14:paraId="163302D7" w14:textId="77777777" w:rsidR="0015774C" w:rsidRDefault="0015774C">
      <w:pPr>
        <w:spacing w:before="160" w:line="259" w:lineRule="auto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17EA89FB" w14:textId="4DDF9A65" w:rsidR="00A113BA" w:rsidRDefault="00A113BA" w:rsidP="00A113BA">
      <w:pPr>
        <w:pStyle w:val="Heading1"/>
      </w:pPr>
      <w:bookmarkStart w:id="41" w:name="_Toc198813601"/>
      <w:r>
        <w:lastRenderedPageBreak/>
        <w:t>Smiths, The - This Charming Bean</w:t>
      </w:r>
      <w:bookmarkEnd w:id="41"/>
    </w:p>
    <w:p w14:paraId="477C8887" w14:textId="77777777" w:rsidR="00127CA0" w:rsidRDefault="00127CA0" w:rsidP="00127CA0">
      <w:r>
        <w:t>Punctured beancycle</w:t>
      </w:r>
    </w:p>
    <w:p w14:paraId="0F8E7B63" w14:textId="77777777" w:rsidR="00127CA0" w:rsidRDefault="00127CA0" w:rsidP="00127CA0">
      <w:r>
        <w:t>In high desert desolate</w:t>
      </w:r>
    </w:p>
    <w:p w14:paraId="68203E5C" w14:textId="77777777" w:rsidR="00127CA0" w:rsidRDefault="00127CA0" w:rsidP="00127CA0">
      <w:r>
        <w:t>Will nature make a bean of me yet?</w:t>
      </w:r>
    </w:p>
    <w:p w14:paraId="38052E82" w14:textId="77777777" w:rsidR="00127CA0" w:rsidRDefault="00127CA0" w:rsidP="00127CA0"/>
    <w:p w14:paraId="39D5F7F6" w14:textId="77777777" w:rsidR="00127CA0" w:rsidRDefault="00127CA0" w:rsidP="00127CA0">
      <w:r>
        <w:t>When in this kiddie pool</w:t>
      </w:r>
    </w:p>
    <w:p w14:paraId="60965DD3" w14:textId="498F80F8" w:rsidR="00127CA0" w:rsidRDefault="00127CA0" w:rsidP="00127CA0">
      <w:r>
        <w:t>This charming bean</w:t>
      </w:r>
    </w:p>
    <w:p w14:paraId="039A501B" w14:textId="4CE0450F" w:rsidR="00127CA0" w:rsidRDefault="00127CA0" w:rsidP="00127CA0">
      <w:r>
        <w:t>Why pamper life's complexi-beans</w:t>
      </w:r>
    </w:p>
    <w:p w14:paraId="51FFD73A" w14:textId="77777777" w:rsidR="00127CA0" w:rsidRDefault="00127CA0" w:rsidP="00127CA0">
      <w:r>
        <w:t>When the pintos run smooth</w:t>
      </w:r>
    </w:p>
    <w:p w14:paraId="5EF0A77B" w14:textId="77777777" w:rsidR="00127CA0" w:rsidRDefault="00127CA0" w:rsidP="00127CA0">
      <w:r>
        <w:t>'tween the toes of your feet?</w:t>
      </w:r>
    </w:p>
    <w:p w14:paraId="51560A9A" w14:textId="77777777" w:rsidR="00127CA0" w:rsidRDefault="00127CA0" w:rsidP="00127CA0"/>
    <w:p w14:paraId="6CE18584" w14:textId="77777777" w:rsidR="00127CA0" w:rsidRDefault="00127CA0" w:rsidP="00127CA0">
      <w:r>
        <w:t>I would serve beans tonight</w:t>
      </w:r>
    </w:p>
    <w:p w14:paraId="22CC1569" w14:textId="77777777" w:rsidR="00127CA0" w:rsidRDefault="00127CA0" w:rsidP="00127CA0">
      <w:r>
        <w:t>But I haven't got a can to spare</w:t>
      </w:r>
    </w:p>
    <w:p w14:paraId="0A5E2BBF" w14:textId="77777777" w:rsidR="00127CA0" w:rsidRDefault="00127CA0" w:rsidP="00127CA0">
      <w:r>
        <w:t>This bean said "It's gruesome</w:t>
      </w:r>
    </w:p>
    <w:p w14:paraId="59C1069E" w14:textId="77777777" w:rsidR="00127CA0" w:rsidRDefault="00127CA0" w:rsidP="00127CA0">
      <w:r>
        <w:t>That someone so beansome should care"</w:t>
      </w:r>
    </w:p>
    <w:p w14:paraId="5D27B922" w14:textId="77777777" w:rsidR="00127CA0" w:rsidRDefault="00127CA0" w:rsidP="00127CA0"/>
    <w:p w14:paraId="57F6301B" w14:textId="77777777" w:rsidR="00127CA0" w:rsidRDefault="00127CA0" w:rsidP="00127CA0">
      <w:r>
        <w:t>Ah, a jumped-up pantry bean</w:t>
      </w:r>
    </w:p>
    <w:p w14:paraId="1AA06516" w14:textId="77777777" w:rsidR="00127CA0" w:rsidRDefault="00127CA0" w:rsidP="00127CA0">
      <w:r>
        <w:t>Who never knew his place</w:t>
      </w:r>
    </w:p>
    <w:p w14:paraId="1652B857" w14:textId="77777777" w:rsidR="00127CA0" w:rsidRDefault="00127CA0" w:rsidP="00127CA0">
      <w:r>
        <w:t>He said "Return the bean"</w:t>
      </w:r>
    </w:p>
    <w:p w14:paraId="7E768FAF" w14:textId="77777777" w:rsidR="00127CA0" w:rsidRDefault="00127CA0" w:rsidP="00127CA0">
      <w:r>
        <w:t>He knows so much about these beans</w:t>
      </w:r>
    </w:p>
    <w:p w14:paraId="2573219D" w14:textId="77777777" w:rsidR="00127CA0" w:rsidRDefault="00127CA0" w:rsidP="00127CA0">
      <w:r>
        <w:t>He knows so much about these beans</w:t>
      </w:r>
    </w:p>
    <w:p w14:paraId="4CDD5362" w14:textId="77777777" w:rsidR="00127CA0" w:rsidRDefault="00127CA0" w:rsidP="00127CA0"/>
    <w:p w14:paraId="61D4BE27" w14:textId="77777777" w:rsidR="00127CA0" w:rsidRDefault="00127CA0" w:rsidP="00127CA0">
      <w:r>
        <w:t>I would serve beans tonight</w:t>
      </w:r>
    </w:p>
    <w:p w14:paraId="398FB90F" w14:textId="77777777" w:rsidR="00127CA0" w:rsidRDefault="00127CA0" w:rsidP="00127CA0">
      <w:r>
        <w:t>But I haven't got a can to spare</w:t>
      </w:r>
    </w:p>
    <w:p w14:paraId="59BB3496" w14:textId="77777777" w:rsidR="00127CA0" w:rsidRDefault="00127CA0" w:rsidP="00127CA0">
      <w:r>
        <w:t>This bean said "It's gruesome</w:t>
      </w:r>
    </w:p>
    <w:p w14:paraId="7DDD4AE9" w14:textId="77777777" w:rsidR="00127CA0" w:rsidRDefault="00127CA0" w:rsidP="00127CA0">
      <w:r>
        <w:t>That someone so beansome should care"</w:t>
      </w:r>
    </w:p>
    <w:p w14:paraId="2D8FC67B" w14:textId="77777777" w:rsidR="00127CA0" w:rsidRDefault="00127CA0" w:rsidP="00127CA0"/>
    <w:p w14:paraId="7FBE1DA5" w14:textId="652B8819" w:rsidR="00127CA0" w:rsidRDefault="00127CA0" w:rsidP="00127CA0">
      <w:r>
        <w:t>Na, nana, nana, nana, this charming bean</w:t>
      </w:r>
    </w:p>
    <w:p w14:paraId="3B842F4A" w14:textId="10883FC4" w:rsidR="00127CA0" w:rsidRDefault="00127CA0" w:rsidP="00127CA0">
      <w:r>
        <w:t>Oh, nana, nana, nana, this charming bean</w:t>
      </w:r>
    </w:p>
    <w:p w14:paraId="5916F689" w14:textId="77777777" w:rsidR="00127CA0" w:rsidRDefault="00127CA0" w:rsidP="00127CA0"/>
    <w:p w14:paraId="60FCB8A3" w14:textId="77777777" w:rsidR="00127CA0" w:rsidRDefault="00127CA0" w:rsidP="00127CA0">
      <w:r>
        <w:t>Ah, a jumped-up pantry bean</w:t>
      </w:r>
    </w:p>
    <w:p w14:paraId="5A44415F" w14:textId="77777777" w:rsidR="00127CA0" w:rsidRDefault="00127CA0" w:rsidP="00127CA0">
      <w:r>
        <w:t>Who never knew his place</w:t>
      </w:r>
    </w:p>
    <w:p w14:paraId="078CB288" w14:textId="77777777" w:rsidR="00127CA0" w:rsidRDefault="00127CA0" w:rsidP="00127CA0">
      <w:r>
        <w:t>He said "Return the bean"</w:t>
      </w:r>
    </w:p>
    <w:p w14:paraId="3BA9B6CA" w14:textId="77777777" w:rsidR="00127CA0" w:rsidRDefault="00127CA0" w:rsidP="00127CA0">
      <w:r>
        <w:t>He knows so much about these beans</w:t>
      </w:r>
    </w:p>
    <w:p w14:paraId="2EFE7F0A" w14:textId="78D643BD" w:rsidR="00A113BA" w:rsidRDefault="00127CA0" w:rsidP="00127CA0">
      <w:r>
        <w:t>He knows so much about these beans</w:t>
      </w:r>
      <w:r w:rsidR="00A113BA">
        <w:br w:type="page"/>
      </w:r>
    </w:p>
    <w:p w14:paraId="1838236B" w14:textId="62C09E57" w:rsidR="00D83B9F" w:rsidRDefault="00C2096A" w:rsidP="00D83B9F">
      <w:pPr>
        <w:pStyle w:val="Heading1"/>
      </w:pPr>
      <w:bookmarkStart w:id="42" w:name="_Toc198813602"/>
      <w:r>
        <w:lastRenderedPageBreak/>
        <w:t>*</w:t>
      </w:r>
      <w:r w:rsidR="00D83B9F">
        <w:t>Springbean, Bruce - Hungry Heart</w:t>
      </w:r>
      <w:bookmarkEnd w:id="42"/>
    </w:p>
    <w:p w14:paraId="3CB38CD3" w14:textId="77777777" w:rsidR="00D83B9F" w:rsidRDefault="00D83B9F" w:rsidP="00D83B9F">
      <w:r>
        <w:t>Twisted knife and lids in a kitchen shack</w:t>
      </w:r>
    </w:p>
    <w:p w14:paraId="4F2E4308" w14:textId="77777777" w:rsidR="00D83B9F" w:rsidRDefault="00D83B9F" w:rsidP="00D83B9F">
      <w:r>
        <w:t>I went out for a can and I never came back,</w:t>
      </w:r>
    </w:p>
    <w:p w14:paraId="3CCE7594" w14:textId="77777777" w:rsidR="00D83B9F" w:rsidRDefault="00D83B9F" w:rsidP="00D83B9F">
      <w:r>
        <w:t>Like some garden that's just over-growin</w:t>
      </w:r>
    </w:p>
    <w:p w14:paraId="57818947" w14:textId="77777777" w:rsidR="00D83B9F" w:rsidRDefault="00D83B9F" w:rsidP="00D83B9F">
      <w:r>
        <w:t>I reaped the fruits that I can't stop sewin</w:t>
      </w:r>
    </w:p>
    <w:p w14:paraId="1F7C52D2" w14:textId="77777777" w:rsidR="00D83B9F" w:rsidRDefault="00D83B9F" w:rsidP="00D83B9F"/>
    <w:p w14:paraId="7F81F696" w14:textId="77777777" w:rsidR="00D83B9F" w:rsidRDefault="00D83B9F" w:rsidP="00D83B9F">
      <w:r>
        <w:t>Everybody's got a hungry heart,</w:t>
      </w:r>
    </w:p>
    <w:p w14:paraId="37DDD074" w14:textId="77777777" w:rsidR="00D83B9F" w:rsidRDefault="00D83B9F" w:rsidP="00D83B9F">
      <w:r>
        <w:t>Every bean's gonna make you fart,</w:t>
      </w:r>
    </w:p>
    <w:p w14:paraId="5392C4A3" w14:textId="77777777" w:rsidR="00D83B9F" w:rsidRDefault="00D83B9F" w:rsidP="00D83B9F">
      <w:r>
        <w:t>Lay down your money and you fill your cart,</w:t>
      </w:r>
    </w:p>
    <w:p w14:paraId="408E7A88" w14:textId="77777777" w:rsidR="00D83B9F" w:rsidRDefault="00D83B9F" w:rsidP="00D83B9F">
      <w:r>
        <w:t>EveryBeanie’s gonna fill your heart</w:t>
      </w:r>
    </w:p>
    <w:p w14:paraId="34FF7AAA" w14:textId="77777777" w:rsidR="00D83B9F" w:rsidRDefault="00D83B9F" w:rsidP="00D83B9F"/>
    <w:p w14:paraId="48119BA2" w14:textId="77777777" w:rsidR="00D83B9F" w:rsidRDefault="00D83B9F" w:rsidP="00D83B9F">
      <w:r>
        <w:t>We grew some beans underneath the stars,</w:t>
      </w:r>
    </w:p>
    <w:p w14:paraId="668C6174" w14:textId="77777777" w:rsidR="00D83B9F" w:rsidRDefault="00D83B9F" w:rsidP="00D83B9F">
      <w:r>
        <w:t>We fell in love, I knew it'd never end</w:t>
      </w:r>
    </w:p>
    <w:p w14:paraId="3283838C" w14:textId="77777777" w:rsidR="00D83B9F" w:rsidRDefault="00D83B9F" w:rsidP="00D83B9F">
      <w:r>
        <w:t>For brand new farmers it's a magic start,</w:t>
      </w:r>
    </w:p>
    <w:p w14:paraId="7A5A549E" w14:textId="77777777" w:rsidR="00D83B9F" w:rsidRDefault="00D83B9F" w:rsidP="00D83B9F">
      <w:r>
        <w:t>Why don't you join us as we do it again~</w:t>
      </w:r>
    </w:p>
    <w:p w14:paraId="766D2B87" w14:textId="77777777" w:rsidR="00D83B9F" w:rsidRDefault="00D83B9F" w:rsidP="00D83B9F"/>
    <w:p w14:paraId="552BDD17" w14:textId="77777777" w:rsidR="00D83B9F" w:rsidRDefault="00D83B9F" w:rsidP="00D83B9F">
      <w:r>
        <w:t>Everybody's got a hungry heart,</w:t>
      </w:r>
    </w:p>
    <w:p w14:paraId="0ECDAFB9" w14:textId="77777777" w:rsidR="00D83B9F" w:rsidRDefault="00D83B9F" w:rsidP="00D83B9F">
      <w:r>
        <w:t>Every bean's gonna make you fart,</w:t>
      </w:r>
    </w:p>
    <w:p w14:paraId="03DB030F" w14:textId="77777777" w:rsidR="00D83B9F" w:rsidRDefault="00D83B9F" w:rsidP="00D83B9F">
      <w:r>
        <w:t>Lay down your money and you fill your cart,</w:t>
      </w:r>
    </w:p>
    <w:p w14:paraId="0411086E" w14:textId="77777777" w:rsidR="00D83B9F" w:rsidRDefault="00D83B9F" w:rsidP="00D83B9F">
      <w:r>
        <w:t>Every beanie's gonna fill your heart</w:t>
      </w:r>
    </w:p>
    <w:p w14:paraId="1C7D1D5C" w14:textId="77777777" w:rsidR="00D83B9F" w:rsidRDefault="00D83B9F" w:rsidP="00D83B9F"/>
    <w:p w14:paraId="06DC0B25" w14:textId="77777777" w:rsidR="00D83B9F" w:rsidRDefault="00D83B9F" w:rsidP="00D83B9F">
      <w:r>
        <w:t>Everybody knows (that) beans are the best</w:t>
      </w:r>
    </w:p>
    <w:p w14:paraId="42A4512D" w14:textId="77777777" w:rsidR="00D83B9F" w:rsidRDefault="00D83B9F" w:rsidP="00D83B9F">
      <w:r>
        <w:t>Some might say (that) beans are the bomb</w:t>
      </w:r>
    </w:p>
    <w:p w14:paraId="34CAF0CF" w14:textId="77777777" w:rsidR="00D83B9F" w:rsidRDefault="00D83B9F" w:rsidP="00D83B9F">
      <w:r>
        <w:t>Don't make no difference what nobody says,</w:t>
      </w:r>
    </w:p>
    <w:p w14:paraId="6884F749" w14:textId="77777777" w:rsidR="00D83B9F" w:rsidRDefault="00D83B9F" w:rsidP="00D83B9F">
      <w:r>
        <w:t>(Promise) We won't let you eat 'em alone</w:t>
      </w:r>
    </w:p>
    <w:p w14:paraId="500F8D4D" w14:textId="77777777" w:rsidR="00D83B9F" w:rsidRDefault="00D83B9F" w:rsidP="00D83B9F"/>
    <w:p w14:paraId="7FAC9E62" w14:textId="77777777" w:rsidR="00D83B9F" w:rsidRDefault="00D83B9F" w:rsidP="00D83B9F">
      <w:r>
        <w:t>Everybody's got a hungry heart,</w:t>
      </w:r>
    </w:p>
    <w:p w14:paraId="1C450685" w14:textId="77777777" w:rsidR="00D83B9F" w:rsidRDefault="00D83B9F" w:rsidP="00D83B9F">
      <w:r>
        <w:t>Every bean's gonna make you fart,</w:t>
      </w:r>
    </w:p>
    <w:p w14:paraId="1F17EBF8" w14:textId="77777777" w:rsidR="00D83B9F" w:rsidRDefault="00D83B9F" w:rsidP="00D83B9F">
      <w:r>
        <w:t>Lay down your money and you fill your cart,</w:t>
      </w:r>
    </w:p>
    <w:p w14:paraId="73C43FCA" w14:textId="77777777" w:rsidR="00D83B9F" w:rsidRDefault="00D83B9F" w:rsidP="00D83B9F">
      <w:r>
        <w:t>Every beanie's gonna fill your heart</w:t>
      </w:r>
    </w:p>
    <w:p w14:paraId="28B3E3D5" w14:textId="3A7ED30B" w:rsidR="00D83B9F" w:rsidRDefault="00D83B9F">
      <w:pPr>
        <w:spacing w:before="160" w:line="259" w:lineRule="auto"/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56E78E67" w14:textId="685BE6D8" w:rsidR="000C225B" w:rsidRDefault="000C225B" w:rsidP="00920E14">
      <w:pPr>
        <w:pStyle w:val="Heading1"/>
      </w:pPr>
      <w:bookmarkStart w:id="43" w:name="_Toc198813603"/>
      <w:r>
        <w:lastRenderedPageBreak/>
        <w:t>Talking Heads - Silent Killer</w:t>
      </w:r>
      <w:bookmarkEnd w:id="43"/>
    </w:p>
    <w:p w14:paraId="2AACFD2A" w14:textId="77777777" w:rsidR="005424CE" w:rsidRDefault="005424CE" w:rsidP="005424CE">
      <w:r>
        <w:t>I can't seem to face up to the facts</w:t>
      </w:r>
    </w:p>
    <w:p w14:paraId="49790BEC" w14:textId="77777777" w:rsidR="005424CE" w:rsidRDefault="005424CE" w:rsidP="005424CE">
      <w:r>
        <w:t>My colon's so tense and I can't relax</w:t>
      </w:r>
    </w:p>
    <w:p w14:paraId="43CB4A81" w14:textId="77777777" w:rsidR="005424CE" w:rsidRDefault="005424CE" w:rsidP="005424CE">
      <w:r>
        <w:t>I can't sleep 'cause my bed's on fire</w:t>
      </w:r>
    </w:p>
    <w:p w14:paraId="68F614AC" w14:textId="77777777" w:rsidR="005424CE" w:rsidRDefault="005424CE" w:rsidP="005424CE">
      <w:r>
        <w:t>Don't touch me, I'm a real live wire</w:t>
      </w:r>
    </w:p>
    <w:p w14:paraId="4383F435" w14:textId="77777777" w:rsidR="005424CE" w:rsidRDefault="005424CE" w:rsidP="005424CE"/>
    <w:p w14:paraId="383C7A68" w14:textId="46A640D1" w:rsidR="005424CE" w:rsidRDefault="005424CE" w:rsidP="005424CE">
      <w:r>
        <w:t>Silent Killer</w:t>
      </w:r>
    </w:p>
    <w:p w14:paraId="0330C9DE" w14:textId="77777777" w:rsidR="005424CE" w:rsidRDefault="005424CE" w:rsidP="005424CE">
      <w:r>
        <w:t>Qu'est ce que c'est?</w:t>
      </w:r>
    </w:p>
    <w:p w14:paraId="01BCF436" w14:textId="77777777" w:rsidR="005424CE" w:rsidRDefault="005424CE" w:rsidP="005424CE">
      <w:r>
        <w:t>Fa fa fa fa, fa fa fa fa fa fart, better</w:t>
      </w:r>
    </w:p>
    <w:p w14:paraId="48F175B0" w14:textId="26C21448" w:rsidR="005424CE" w:rsidRDefault="005424CE" w:rsidP="005424CE">
      <w:r>
        <w:t>Run, run, run, run, run, run, run away, o</w:t>
      </w:r>
      <w:r w:rsidR="000254CA">
        <w:t>h</w:t>
      </w:r>
    </w:p>
    <w:p w14:paraId="2B0D318D" w14:textId="77777777" w:rsidR="000254CA" w:rsidRDefault="000254CA" w:rsidP="005424CE"/>
    <w:p w14:paraId="5D83A823" w14:textId="77777777" w:rsidR="000254CA" w:rsidRDefault="000254CA" w:rsidP="000254CA">
      <w:r>
        <w:t>Silent Killer</w:t>
      </w:r>
    </w:p>
    <w:p w14:paraId="1ED62B32" w14:textId="77777777" w:rsidR="000254CA" w:rsidRDefault="000254CA" w:rsidP="000254CA">
      <w:r>
        <w:t>Qu'est ce que c'est?</w:t>
      </w:r>
    </w:p>
    <w:p w14:paraId="1943E6E5" w14:textId="77777777" w:rsidR="000254CA" w:rsidRDefault="000254CA" w:rsidP="000254CA">
      <w:r>
        <w:t>Fa fa fa fa, fa fa fa fa fa fart, better</w:t>
      </w:r>
    </w:p>
    <w:p w14:paraId="1AB6450C" w14:textId="5BCD5595" w:rsidR="000254CA" w:rsidRDefault="000254CA" w:rsidP="005424CE">
      <w:r>
        <w:t>Run, run, run, run, run, run, run away, oh</w:t>
      </w:r>
    </w:p>
    <w:p w14:paraId="7D374F1F" w14:textId="77777777" w:rsidR="00A25BCF" w:rsidRDefault="00A25BCF" w:rsidP="005424CE"/>
    <w:p w14:paraId="26527891" w14:textId="76962DC2" w:rsidR="00A25BCF" w:rsidRDefault="00A25BCF" w:rsidP="005424CE">
      <w:r>
        <w:t>Ay ya ya ya ya ya</w:t>
      </w:r>
    </w:p>
    <w:p w14:paraId="0FC07F0C" w14:textId="77777777" w:rsidR="005424CE" w:rsidRDefault="005424CE" w:rsidP="005424CE"/>
    <w:p w14:paraId="66D69CFD" w14:textId="77777777" w:rsidR="005424CE" w:rsidRDefault="005424CE" w:rsidP="005424CE">
      <w:r>
        <w:t>You start a bowl of bean soup, you can't even finish it</w:t>
      </w:r>
    </w:p>
    <w:p w14:paraId="52518780" w14:textId="77777777" w:rsidR="005424CE" w:rsidRDefault="005424CE" w:rsidP="005424CE">
      <w:r>
        <w:t>You're stirring a lot, but you're not eating anything</w:t>
      </w:r>
    </w:p>
    <w:p w14:paraId="1CC8216E" w14:textId="77777777" w:rsidR="005424CE" w:rsidRDefault="005424CE" w:rsidP="005424CE">
      <w:r>
        <w:t>When I have nothing to eat, my lips are sealed</w:t>
      </w:r>
    </w:p>
    <w:p w14:paraId="44B729F7" w14:textId="77777777" w:rsidR="005424CE" w:rsidRDefault="005424CE" w:rsidP="005424CE">
      <w:r>
        <w:t>Eat something once, why eat it again?</w:t>
      </w:r>
    </w:p>
    <w:p w14:paraId="41D1BAA1" w14:textId="77777777" w:rsidR="005424CE" w:rsidRDefault="005424CE" w:rsidP="005424CE"/>
    <w:p w14:paraId="0B6C2BD4" w14:textId="56E9DB1C" w:rsidR="005424CE" w:rsidRDefault="00160664" w:rsidP="005424CE">
      <w:r>
        <w:t>[CHORUS]</w:t>
      </w:r>
    </w:p>
    <w:p w14:paraId="7D56A7D9" w14:textId="77777777" w:rsidR="005424CE" w:rsidRDefault="005424CE" w:rsidP="005424CE"/>
    <w:p w14:paraId="00721D3B" w14:textId="77777777" w:rsidR="005424CE" w:rsidRDefault="005424CE" w:rsidP="005424CE">
      <w:r>
        <w:t>Que j'ai bouffé, ce soir là</w:t>
      </w:r>
    </w:p>
    <w:p w14:paraId="34D81B67" w14:textId="77777777" w:rsidR="005424CE" w:rsidRDefault="005424CE" w:rsidP="005424CE">
      <w:r>
        <w:t>Qu'elle a mangé, ce soir là</w:t>
      </w:r>
    </w:p>
    <w:p w14:paraId="61A01662" w14:textId="77777777" w:rsidR="005424CE" w:rsidRDefault="005424CE" w:rsidP="005424CE">
      <w:r>
        <w:t>Réalisant mon espoir</w:t>
      </w:r>
    </w:p>
    <w:p w14:paraId="55879C62" w14:textId="77777777" w:rsidR="005424CE" w:rsidRDefault="005424CE" w:rsidP="005424CE">
      <w:r>
        <w:t>Je me lance vers la gloire, okay</w:t>
      </w:r>
    </w:p>
    <w:p w14:paraId="4E87379D" w14:textId="77777777" w:rsidR="005424CE" w:rsidRDefault="005424CE" w:rsidP="005424CE">
      <w:r>
        <w:t>Yeah, yeah, yeah, yeah, yeah, yeah, yeah, yeah, yeah, yeah</w:t>
      </w:r>
    </w:p>
    <w:p w14:paraId="346D5DF9" w14:textId="77777777" w:rsidR="005424CE" w:rsidRDefault="005424CE" w:rsidP="005424CE"/>
    <w:p w14:paraId="62BAEE6D" w14:textId="77777777" w:rsidR="005424CE" w:rsidRDefault="005424CE" w:rsidP="005424CE">
      <w:r>
        <w:t>I am pained and I am tight</w:t>
      </w:r>
    </w:p>
    <w:p w14:paraId="3859A4B0" w14:textId="77777777" w:rsidR="005424CE" w:rsidRDefault="005424CE" w:rsidP="005424CE">
      <w:r>
        <w:t>I hate doin' this it's not polite</w:t>
      </w:r>
    </w:p>
    <w:p w14:paraId="620FCCA7" w14:textId="77777777" w:rsidR="005424CE" w:rsidRDefault="005424CE" w:rsidP="005424CE"/>
    <w:p w14:paraId="71C98289" w14:textId="1CC86773" w:rsidR="00A25BCF" w:rsidRDefault="00A25BCF" w:rsidP="005424CE">
      <w:r>
        <w:t>[CHORUS]</w:t>
      </w:r>
    </w:p>
    <w:p w14:paraId="507D5720" w14:textId="77777777" w:rsidR="00A25BCF" w:rsidRDefault="00A25BCF">
      <w:pPr>
        <w:spacing w:before="160" w:line="259" w:lineRule="auto"/>
      </w:pPr>
      <w:r>
        <w:br w:type="page"/>
      </w:r>
    </w:p>
    <w:p w14:paraId="7DE50374" w14:textId="4F3572AE" w:rsidR="006065AC" w:rsidRDefault="006065AC" w:rsidP="00A3425E">
      <w:pPr>
        <w:pStyle w:val="Heading1"/>
      </w:pPr>
      <w:bookmarkStart w:id="44" w:name="_Toc198813604"/>
      <w:r>
        <w:lastRenderedPageBreak/>
        <w:t>Thin Lizzy - The Beans are Back in Town</w:t>
      </w:r>
      <w:bookmarkEnd w:id="44"/>
    </w:p>
    <w:p w14:paraId="0032B742" w14:textId="77777777" w:rsidR="00C13E94" w:rsidRDefault="00C13E94" w:rsidP="00C13E94">
      <w:r>
        <w:t>Guess who just got back today?</w:t>
      </w:r>
    </w:p>
    <w:p w14:paraId="34AD1214" w14:textId="77777777" w:rsidR="00C13E94" w:rsidRDefault="00C13E94" w:rsidP="00C13E94">
      <w:r>
        <w:t>Them wild-eyed beans that had been away</w:t>
      </w:r>
    </w:p>
    <w:p w14:paraId="6E9B5E75" w14:textId="77777777" w:rsidR="00C13E94" w:rsidRDefault="00C13E94" w:rsidP="00C13E94">
      <w:r>
        <w:t>Haven't changed, had much to say</w:t>
      </w:r>
    </w:p>
    <w:p w14:paraId="5983AAE2" w14:textId="77777777" w:rsidR="00C13E94" w:rsidRDefault="00C13E94" w:rsidP="00C13E94">
      <w:r>
        <w:t>But man, I still think them beans is crazy</w:t>
      </w:r>
    </w:p>
    <w:p w14:paraId="2B3F8E06" w14:textId="77777777" w:rsidR="00C13E94" w:rsidRDefault="00C13E94" w:rsidP="00C13E94">
      <w:r>
        <w:t>They were askin' if you were around</w:t>
      </w:r>
    </w:p>
    <w:p w14:paraId="40384190" w14:textId="77777777" w:rsidR="00C13E94" w:rsidRDefault="00C13E94" w:rsidP="00C13E94">
      <w:r>
        <w:t>How you was, where you could be found</w:t>
      </w:r>
    </w:p>
    <w:p w14:paraId="493812CB" w14:textId="77777777" w:rsidR="00C13E94" w:rsidRDefault="00C13E94" w:rsidP="00C13E94">
      <w:r>
        <w:t>Told 'em you were at this campground</w:t>
      </w:r>
    </w:p>
    <w:p w14:paraId="0735DBA7" w14:textId="77777777" w:rsidR="00C13E94" w:rsidRDefault="00C13E94" w:rsidP="00C13E94">
      <w:r>
        <w:t>Lightin' up the beanaoke</w:t>
      </w:r>
    </w:p>
    <w:p w14:paraId="38384A58" w14:textId="77777777" w:rsidR="00C13E94" w:rsidRDefault="00C13E94" w:rsidP="00C13E94"/>
    <w:p w14:paraId="6288E00B" w14:textId="77777777" w:rsidR="00C13E94" w:rsidRDefault="00C13E94" w:rsidP="00C13E94">
      <w:r>
        <w:t>The beans are back in town (The beans are back in town)</w:t>
      </w:r>
    </w:p>
    <w:p w14:paraId="3807EA2D" w14:textId="77777777" w:rsidR="00C13E94" w:rsidRDefault="00C13E94" w:rsidP="00C13E94">
      <w:r>
        <w:t>I said the beans are back in town (The beans are back in town)</w:t>
      </w:r>
    </w:p>
    <w:p w14:paraId="22AF9492" w14:textId="77777777" w:rsidR="00C13E94" w:rsidRDefault="00C13E94" w:rsidP="00C13E94">
      <w:r>
        <w:t>The beans are back in town (The beans are back in town)</w:t>
      </w:r>
    </w:p>
    <w:p w14:paraId="44E35ECF" w14:textId="77777777" w:rsidR="00C13E94" w:rsidRDefault="00C13E94" w:rsidP="00C13E94">
      <w:r>
        <w:t>The beans are back in town (The beans are back in town)</w:t>
      </w:r>
    </w:p>
    <w:p w14:paraId="61B906C3" w14:textId="77777777" w:rsidR="00C13E94" w:rsidRDefault="00C13E94" w:rsidP="00C13E94"/>
    <w:p w14:paraId="12453F55" w14:textId="77777777" w:rsidR="00C13E94" w:rsidRDefault="00C13E94" w:rsidP="00C13E94">
      <w:r>
        <w:t>You know that bean that used to dance a lot</w:t>
      </w:r>
    </w:p>
    <w:p w14:paraId="059B6737" w14:textId="77777777" w:rsidR="00C13E94" w:rsidRDefault="00C13E94" w:rsidP="00C13E94">
      <w:r>
        <w:t>Every night she'd be in the pool, shakin' what she's got</w:t>
      </w:r>
    </w:p>
    <w:p w14:paraId="35D35976" w14:textId="77777777" w:rsidR="00C13E94" w:rsidRDefault="00C13E94" w:rsidP="00C13E94">
      <w:r>
        <w:t>Man, when I tell you she was cool, she was red·hot</w:t>
      </w:r>
    </w:p>
    <w:p w14:paraId="081BCB5A" w14:textId="77777777" w:rsidR="00C13E94" w:rsidRDefault="00C13E94" w:rsidP="00C13E94">
      <w:r>
        <w:t>I mean, she was steamin'</w:t>
      </w:r>
    </w:p>
    <w:p w14:paraId="2D54FA1D" w14:textId="77777777" w:rsidR="00C13E94" w:rsidRDefault="00C13E94" w:rsidP="00C13E94">
      <w:r>
        <w:t>And that time over at Johnny's place</w:t>
      </w:r>
    </w:p>
    <w:p w14:paraId="300BE9C7" w14:textId="77777777" w:rsidR="00C13E94" w:rsidRDefault="00C13E94" w:rsidP="00C13E94">
      <w:r>
        <w:t>Well, this bean got up and she slapped Johnny's face</w:t>
      </w:r>
    </w:p>
    <w:p w14:paraId="54143675" w14:textId="77777777" w:rsidR="00C13E94" w:rsidRDefault="00C13E94" w:rsidP="00C13E94">
      <w:r>
        <w:t>Man, we just fell about the place</w:t>
      </w:r>
    </w:p>
    <w:p w14:paraId="267A0511" w14:textId="77777777" w:rsidR="00C13E94" w:rsidRDefault="00C13E94" w:rsidP="00C13E94">
      <w:r>
        <w:t>If that bean don't wanna know, forget her</w:t>
      </w:r>
    </w:p>
    <w:p w14:paraId="3221197F" w14:textId="77777777" w:rsidR="00C13E94" w:rsidRDefault="00C13E94" w:rsidP="00C13E94"/>
    <w:p w14:paraId="3ADBD914" w14:textId="77777777" w:rsidR="00C13E94" w:rsidRDefault="00C13E94" w:rsidP="00C13E94">
      <w:r>
        <w:t>[CHORUS]</w:t>
      </w:r>
    </w:p>
    <w:p w14:paraId="1F23BA18" w14:textId="77777777" w:rsidR="00C13E94" w:rsidRDefault="00C13E94" w:rsidP="00C13E94"/>
    <w:p w14:paraId="38A6FECA" w14:textId="77777777" w:rsidR="00C13E94" w:rsidRDefault="00C13E94" w:rsidP="00C13E94">
      <w:r>
        <w:t>Spread the word around</w:t>
      </w:r>
    </w:p>
    <w:p w14:paraId="79895D93" w14:textId="77777777" w:rsidR="00C13E94" w:rsidRDefault="00C13E94" w:rsidP="00C13E94">
      <w:r>
        <w:t>Guess who's back in town</w:t>
      </w:r>
    </w:p>
    <w:p w14:paraId="25D7DA92" w14:textId="77777777" w:rsidR="00C13E94" w:rsidRDefault="00C13E94" w:rsidP="00C13E94">
      <w:r>
        <w:t>Just spread the word around</w:t>
      </w:r>
    </w:p>
    <w:p w14:paraId="64E8EAC7" w14:textId="77777777" w:rsidR="00C13E94" w:rsidRDefault="00C13E94" w:rsidP="00C13E94"/>
    <w:p w14:paraId="5683C908" w14:textId="77777777" w:rsidR="00C13E94" w:rsidRDefault="00C13E94" w:rsidP="00C13E94">
      <w:r>
        <w:t>Friday night they'll be loungin' cool</w:t>
      </w:r>
    </w:p>
    <w:p w14:paraId="18C41199" w14:textId="77777777" w:rsidR="00C13E94" w:rsidRDefault="00C13E94" w:rsidP="00C13E94">
      <w:r>
        <w:t>Down at Bean Camp's Kiddie Pool</w:t>
      </w:r>
    </w:p>
    <w:p w14:paraId="34E3DE51" w14:textId="77777777" w:rsidR="00C13E94" w:rsidRDefault="00C13E94" w:rsidP="00C13E94">
      <w:r>
        <w:t>The drink will flow and beans will spill</w:t>
      </w:r>
    </w:p>
    <w:p w14:paraId="24D4AB0F" w14:textId="77777777" w:rsidR="00C13E94" w:rsidRDefault="00C13E94" w:rsidP="00C13E94">
      <w:r>
        <w:t>And if the beans wanna clack, you better let 'em</w:t>
      </w:r>
    </w:p>
    <w:p w14:paraId="0DB32BEE" w14:textId="77777777" w:rsidR="00C13E94" w:rsidRDefault="00C13E94" w:rsidP="00C13E94">
      <w:r>
        <w:t>That jukebox in the corner blastin' out my favorite song</w:t>
      </w:r>
    </w:p>
    <w:p w14:paraId="2DA8F5E5" w14:textId="77777777" w:rsidR="00C13E94" w:rsidRDefault="00C13E94" w:rsidP="00C13E94">
      <w:r>
        <w:t>The nights are getting longer, it won't be long</w:t>
      </w:r>
    </w:p>
    <w:p w14:paraId="45EE2104" w14:textId="77777777" w:rsidR="00C13E94" w:rsidRDefault="00C13E94" w:rsidP="00C13E94">
      <w:r>
        <w:t>Won't be long 'til summer comes</w:t>
      </w:r>
    </w:p>
    <w:p w14:paraId="5B757396" w14:textId="77777777" w:rsidR="00C13E94" w:rsidRDefault="00C13E94" w:rsidP="00C13E94">
      <w:r>
        <w:t>Now that the beans are here again</w:t>
      </w:r>
    </w:p>
    <w:p w14:paraId="43E0393A" w14:textId="77777777" w:rsidR="00C13E94" w:rsidRDefault="00C13E94" w:rsidP="00C13E94"/>
    <w:p w14:paraId="0C0049F4" w14:textId="77777777" w:rsidR="00C13E94" w:rsidRDefault="00C13E94" w:rsidP="00C13E94">
      <w:r>
        <w:t>[CHORUS]</w:t>
      </w:r>
    </w:p>
    <w:p w14:paraId="7BA3AE0E" w14:textId="1E1D5889" w:rsidR="00A3425E" w:rsidRDefault="00A3425E" w:rsidP="00C13E94">
      <w:r>
        <w:br w:type="page"/>
      </w:r>
    </w:p>
    <w:p w14:paraId="03F5913C" w14:textId="39CDFABF" w:rsidR="00010686" w:rsidRDefault="00010686" w:rsidP="00010686">
      <w:pPr>
        <w:pStyle w:val="Heading1"/>
      </w:pPr>
      <w:bookmarkStart w:id="45" w:name="_Toc198813605"/>
      <w:r>
        <w:lastRenderedPageBreak/>
        <w:t>U2</w:t>
      </w:r>
      <w:r>
        <w:t xml:space="preserve"> - </w:t>
      </w:r>
      <w:r>
        <w:t>Sunday Beany Sunday</w:t>
      </w:r>
      <w:bookmarkEnd w:id="45"/>
    </w:p>
    <w:p w14:paraId="13ED6553" w14:textId="77777777" w:rsidR="00010686" w:rsidRDefault="00010686" w:rsidP="00010686">
      <w:r>
        <w:t>I can't believe the news today</w:t>
      </w:r>
    </w:p>
    <w:p w14:paraId="1554ED82" w14:textId="77777777" w:rsidR="00010686" w:rsidRDefault="00010686" w:rsidP="00010686">
      <w:r>
        <w:t>Oh, I can't close my eyes and make it go away</w:t>
      </w:r>
    </w:p>
    <w:p w14:paraId="76284B39" w14:textId="77777777" w:rsidR="00010686" w:rsidRDefault="00010686" w:rsidP="00010686">
      <w:r>
        <w:t>How long, how long must we stew these beans?</w:t>
      </w:r>
    </w:p>
    <w:p w14:paraId="02DAAFFD" w14:textId="77777777" w:rsidR="00010686" w:rsidRDefault="00010686" w:rsidP="00010686">
      <w:r>
        <w:t>How long? How long?</w:t>
      </w:r>
    </w:p>
    <w:p w14:paraId="1A9E2E24" w14:textId="77777777" w:rsidR="00010686" w:rsidRDefault="00010686" w:rsidP="00010686">
      <w:r>
        <w:t>'Cause tonight</w:t>
      </w:r>
    </w:p>
    <w:p w14:paraId="225E4FE4" w14:textId="6C3CC2EF" w:rsidR="00010686" w:rsidRDefault="00010686" w:rsidP="00010686">
      <w:r>
        <w:t>We can eat as one</w:t>
      </w:r>
      <w:r>
        <w:t>, t</w:t>
      </w:r>
      <w:r>
        <w:t>onight</w:t>
      </w:r>
    </w:p>
    <w:p w14:paraId="172B97C0" w14:textId="77777777" w:rsidR="00010686" w:rsidRDefault="00010686" w:rsidP="00010686"/>
    <w:p w14:paraId="7E6963E2" w14:textId="77777777" w:rsidR="00010686" w:rsidRDefault="00010686" w:rsidP="00010686">
      <w:r>
        <w:t>Open bean cans under children's feet</w:t>
      </w:r>
    </w:p>
    <w:p w14:paraId="2C29CBB7" w14:textId="77777777" w:rsidR="00010686" w:rsidRDefault="00010686" w:rsidP="00010686">
      <w:r>
        <w:t>Ladles strewn across the dead-end street</w:t>
      </w:r>
    </w:p>
    <w:p w14:paraId="5A78F3A3" w14:textId="77777777" w:rsidR="00010686" w:rsidRDefault="00010686" w:rsidP="00010686">
      <w:r>
        <w:t>But I won't heed the curtain call</w:t>
      </w:r>
    </w:p>
    <w:p w14:paraId="6D278AFB" w14:textId="77777777" w:rsidR="00010686" w:rsidRDefault="00010686" w:rsidP="00010686">
      <w:r>
        <w:t>'Cuz I will feed them, 'cuz I will feed them one and all</w:t>
      </w:r>
    </w:p>
    <w:p w14:paraId="210BA610" w14:textId="77777777" w:rsidR="00010686" w:rsidRDefault="00010686" w:rsidP="00010686"/>
    <w:p w14:paraId="56EE766C" w14:textId="77777777" w:rsidR="00010686" w:rsidRDefault="00010686" w:rsidP="00010686">
      <w:r>
        <w:t>Sunday, Beany Sunday</w:t>
      </w:r>
    </w:p>
    <w:p w14:paraId="0AE8B7B1" w14:textId="77777777" w:rsidR="00010686" w:rsidRDefault="00010686" w:rsidP="00010686"/>
    <w:p w14:paraId="1CDBBD8C" w14:textId="77777777" w:rsidR="00010686" w:rsidRDefault="00010686" w:rsidP="00010686">
      <w:r>
        <w:t>And the meal has just begun</w:t>
      </w:r>
    </w:p>
    <w:p w14:paraId="350358D6" w14:textId="77777777" w:rsidR="00010686" w:rsidRDefault="00010686" w:rsidP="00010686">
      <w:r>
        <w:t>There's many fed, but tell me who is done?</w:t>
      </w:r>
    </w:p>
    <w:p w14:paraId="5C73CD53" w14:textId="77777777" w:rsidR="00010686" w:rsidRDefault="00010686" w:rsidP="00010686">
      <w:r>
        <w:t>The trenches dug within our guts</w:t>
      </w:r>
    </w:p>
    <w:p w14:paraId="6198E335" w14:textId="77777777" w:rsidR="00010686" w:rsidRDefault="00010686" w:rsidP="00010686">
      <w:r>
        <w:t>And mothers, children, brothers, sisters all filled up</w:t>
      </w:r>
    </w:p>
    <w:p w14:paraId="41516456" w14:textId="77777777" w:rsidR="00010686" w:rsidRDefault="00010686" w:rsidP="00010686"/>
    <w:p w14:paraId="6A830949" w14:textId="77777777" w:rsidR="00010686" w:rsidRDefault="00010686" w:rsidP="00010686">
      <w:r>
        <w:t>Sunday, Beany Sunday</w:t>
      </w:r>
    </w:p>
    <w:p w14:paraId="156972BC" w14:textId="77777777" w:rsidR="00010686" w:rsidRDefault="00010686" w:rsidP="00010686"/>
    <w:p w14:paraId="096363ED" w14:textId="77777777" w:rsidR="00010686" w:rsidRDefault="00010686" w:rsidP="00010686">
      <w:r>
        <w:t>How long, how long must we stew these beans?</w:t>
      </w:r>
    </w:p>
    <w:p w14:paraId="44FD3578" w14:textId="77777777" w:rsidR="00010686" w:rsidRDefault="00010686" w:rsidP="00010686">
      <w:r>
        <w:t>How long? How long?</w:t>
      </w:r>
    </w:p>
    <w:p w14:paraId="40F9032D" w14:textId="77777777" w:rsidR="00010686" w:rsidRDefault="00010686" w:rsidP="00010686">
      <w:r>
        <w:t>'Cause tonight we can eat as one, tonight</w:t>
      </w:r>
    </w:p>
    <w:p w14:paraId="2BFBB33C" w14:textId="77777777" w:rsidR="00010686" w:rsidRDefault="00010686" w:rsidP="00010686">
      <w:r>
        <w:t>Tonight, tonight (Sunday, Beany Sunday)</w:t>
      </w:r>
    </w:p>
    <w:p w14:paraId="7217CF1F" w14:textId="77777777" w:rsidR="00010686" w:rsidRDefault="00010686" w:rsidP="00010686">
      <w:r>
        <w:t>Tonight, tonight (Sunday, Beany Sunday)</w:t>
      </w:r>
    </w:p>
    <w:p w14:paraId="1671DFA9" w14:textId="77777777" w:rsidR="00010686" w:rsidRDefault="00010686" w:rsidP="00010686">
      <w:r>
        <w:t>Alright, let's go</w:t>
      </w:r>
    </w:p>
    <w:p w14:paraId="299E1290" w14:textId="77777777" w:rsidR="00010686" w:rsidRDefault="00010686" w:rsidP="00010686"/>
    <w:p w14:paraId="303AF2AF" w14:textId="77777777" w:rsidR="00010686" w:rsidRDefault="00010686" w:rsidP="00010686">
      <w:r>
        <w:t>Wipe the sauce off your lips</w:t>
      </w:r>
    </w:p>
    <w:p w14:paraId="607CEB47" w14:textId="77777777" w:rsidR="00010686" w:rsidRDefault="00010686" w:rsidP="00010686">
      <w:r>
        <w:t>Wipe your sauce away</w:t>
      </w:r>
    </w:p>
    <w:p w14:paraId="335AFC7A" w14:textId="77777777" w:rsidR="00010686" w:rsidRDefault="00010686" w:rsidP="00010686">
      <w:r>
        <w:t>I'll wipe your sauce away</w:t>
      </w:r>
    </w:p>
    <w:p w14:paraId="4494AD8F" w14:textId="77777777" w:rsidR="00010686" w:rsidRDefault="00010686" w:rsidP="00010686">
      <w:r>
        <w:t>I'll wipe your sauce away (Sunday, Beany Sunday)</w:t>
      </w:r>
    </w:p>
    <w:p w14:paraId="16D32D9B" w14:textId="77777777" w:rsidR="00010686" w:rsidRDefault="00010686" w:rsidP="00010686">
      <w:r>
        <w:t>I'll wipe your saucy lips (Sunday, Beany Sunday)</w:t>
      </w:r>
    </w:p>
    <w:p w14:paraId="3E8940F1" w14:textId="77777777" w:rsidR="00010686" w:rsidRDefault="00010686" w:rsidP="00010686"/>
    <w:p w14:paraId="328D28C8" w14:textId="77777777" w:rsidR="00010686" w:rsidRDefault="00010686" w:rsidP="00010686">
      <w:r>
        <w:t>Sunday, Beany Sunday</w:t>
      </w:r>
    </w:p>
    <w:p w14:paraId="42D8B5D4" w14:textId="77777777" w:rsidR="00010686" w:rsidRDefault="00010686" w:rsidP="00010686"/>
    <w:p w14:paraId="0EC452E5" w14:textId="77777777" w:rsidR="00010686" w:rsidRDefault="00010686" w:rsidP="00010686">
      <w:r>
        <w:t>And it's true we're low on food</w:t>
      </w:r>
    </w:p>
    <w:p w14:paraId="1CACDC9B" w14:textId="77777777" w:rsidR="00010686" w:rsidRDefault="00010686" w:rsidP="00010686">
      <w:r>
        <w:t>When bags are missing and famine reality</w:t>
      </w:r>
    </w:p>
    <w:p w14:paraId="2E97EFBD" w14:textId="77777777" w:rsidR="00010686" w:rsidRDefault="00010686" w:rsidP="00010686">
      <w:r>
        <w:t>And today the millions cry (Sunday, Beany Sunday)</w:t>
      </w:r>
    </w:p>
    <w:p w14:paraId="0AF5D8CD" w14:textId="4294F69E" w:rsidR="00010686" w:rsidRPr="00010686" w:rsidRDefault="00010686" w:rsidP="00010686">
      <w:r>
        <w:t>We eat and drink while tomorrow they die (Sunday, Beany Sunday)</w:t>
      </w:r>
      <w:r>
        <w:br w:type="page"/>
      </w:r>
    </w:p>
    <w:p w14:paraId="54D60342" w14:textId="220DEACF" w:rsidR="006065AC" w:rsidRDefault="006065AC" w:rsidP="00A16960">
      <w:pPr>
        <w:pStyle w:val="Heading1"/>
      </w:pPr>
      <w:bookmarkStart w:id="46" w:name="_Toc198813606"/>
      <w:r>
        <w:lastRenderedPageBreak/>
        <w:t>Violent Femmes - Beanstalk in the Sun</w:t>
      </w:r>
      <w:bookmarkEnd w:id="46"/>
    </w:p>
    <w:p w14:paraId="1C4BE83F" w14:textId="77777777" w:rsidR="00805DF0" w:rsidRDefault="00805DF0" w:rsidP="00805DF0">
      <w:r>
        <w:t>When I'm out gard'ning</w:t>
      </w:r>
    </w:p>
    <w:p w14:paraId="27197235" w14:textId="77777777" w:rsidR="00805DF0" w:rsidRDefault="00805DF0" w:rsidP="00805DF0">
      <w:r>
        <w:t>I plant my stuff</w:t>
      </w:r>
    </w:p>
    <w:p w14:paraId="163F335F" w14:textId="77777777" w:rsidR="00805DF0" w:rsidRDefault="00805DF0" w:rsidP="00805DF0">
      <w:r>
        <w:t>Put my trellis out</w:t>
      </w:r>
    </w:p>
    <w:p w14:paraId="11A28E5E" w14:textId="77777777" w:rsidR="00805DF0" w:rsidRDefault="00805DF0" w:rsidP="00805DF0"/>
    <w:p w14:paraId="243C713C" w14:textId="77777777" w:rsidR="00805DF0" w:rsidRDefault="00805DF0" w:rsidP="00805DF0">
      <w:r>
        <w:t>Vines high as a kite</w:t>
      </w:r>
    </w:p>
    <w:p w14:paraId="3DD0D068" w14:textId="77777777" w:rsidR="00805DF0" w:rsidRDefault="00805DF0" w:rsidP="00805DF0">
      <w:r>
        <w:t>I just might</w:t>
      </w:r>
    </w:p>
    <w:p w14:paraId="0ED7F5CF" w14:textId="77777777" w:rsidR="00805DF0" w:rsidRDefault="00805DF0" w:rsidP="00805DF0">
      <w:r>
        <w:t>Stop to watch you sprout</w:t>
      </w:r>
    </w:p>
    <w:p w14:paraId="0DFDB961" w14:textId="77777777" w:rsidR="00805DF0" w:rsidRDefault="00805DF0" w:rsidP="00805DF0"/>
    <w:p w14:paraId="59BD7409" w14:textId="77777777" w:rsidR="00805DF0" w:rsidRDefault="00805DF0" w:rsidP="00805DF0">
      <w:r>
        <w:t>Let me grow on</w:t>
      </w:r>
    </w:p>
    <w:p w14:paraId="54196724" w14:textId="77777777" w:rsidR="00805DF0" w:rsidRDefault="00805DF0" w:rsidP="00805DF0">
      <w:r>
        <w:t>Like a beanstalk in the sun</w:t>
      </w:r>
    </w:p>
    <w:p w14:paraId="6D96C32A" w14:textId="77777777" w:rsidR="00805DF0" w:rsidRDefault="00805DF0" w:rsidP="00805DF0">
      <w:r>
        <w:t>Let me grow on</w:t>
      </w:r>
    </w:p>
    <w:p w14:paraId="4BCA2276" w14:textId="77777777" w:rsidR="00805DF0" w:rsidRDefault="00805DF0" w:rsidP="00805DF0">
      <w:r>
        <w:t>Bean hands, I know you're the one</w:t>
      </w:r>
    </w:p>
    <w:p w14:paraId="2498DA9E" w14:textId="77777777" w:rsidR="00805DF0" w:rsidRDefault="00805DF0" w:rsidP="00805DF0"/>
    <w:p w14:paraId="17079965" w14:textId="77777777" w:rsidR="00805DF0" w:rsidRDefault="00805DF0" w:rsidP="00805DF0">
      <w:r>
        <w:t>Favas and beets</w:t>
      </w:r>
    </w:p>
    <w:p w14:paraId="199481CC" w14:textId="77777777" w:rsidR="00805DF0" w:rsidRDefault="00805DF0" w:rsidP="00805DF0">
      <w:r>
        <w:t>Growin' my eats</w:t>
      </w:r>
    </w:p>
    <w:p w14:paraId="71443B3C" w14:textId="77777777" w:rsidR="00805DF0" w:rsidRDefault="00805DF0" w:rsidP="00805DF0">
      <w:r>
        <w:t>I don't even know why</w:t>
      </w:r>
    </w:p>
    <w:p w14:paraId="61A15B9D" w14:textId="77777777" w:rsidR="00805DF0" w:rsidRDefault="00805DF0" w:rsidP="00805DF0"/>
    <w:p w14:paraId="064488C1" w14:textId="77777777" w:rsidR="00805DF0" w:rsidRDefault="00805DF0" w:rsidP="00805DF0">
      <w:r>
        <w:t>My girlfriend</w:t>
      </w:r>
    </w:p>
    <w:p w14:paraId="0E3F0B1D" w14:textId="77777777" w:rsidR="00805DF0" w:rsidRDefault="00805DF0" w:rsidP="00805DF0">
      <w:r>
        <w:t>She is a chef</w:t>
      </w:r>
    </w:p>
    <w:p w14:paraId="239A1773" w14:textId="77777777" w:rsidR="00805DF0" w:rsidRDefault="00805DF0" w:rsidP="00805DF0">
      <w:r>
        <w:t>She is starting to fry</w:t>
      </w:r>
    </w:p>
    <w:p w14:paraId="69826E4B" w14:textId="77777777" w:rsidR="00805DF0" w:rsidRDefault="00805DF0" w:rsidP="00805DF0"/>
    <w:p w14:paraId="4BCE1314" w14:textId="77777777" w:rsidR="00805DF0" w:rsidRDefault="00805DF0" w:rsidP="00805DF0">
      <w:r>
        <w:t>Let me grow on</w:t>
      </w:r>
    </w:p>
    <w:p w14:paraId="3BBECC52" w14:textId="77777777" w:rsidR="00805DF0" w:rsidRDefault="00805DF0" w:rsidP="00805DF0">
      <w:r>
        <w:t>Like a beanstalk in the sun</w:t>
      </w:r>
    </w:p>
    <w:p w14:paraId="21B12867" w14:textId="77777777" w:rsidR="00805DF0" w:rsidRDefault="00805DF0" w:rsidP="00805DF0">
      <w:r>
        <w:t>Let me grow on</w:t>
      </w:r>
    </w:p>
    <w:p w14:paraId="2467BD41" w14:textId="77777777" w:rsidR="00805DF0" w:rsidRDefault="00805DF0" w:rsidP="00805DF0">
      <w:r>
        <w:t>Bean hands, I know you're the one</w:t>
      </w:r>
    </w:p>
    <w:p w14:paraId="0BA5944D" w14:textId="77777777" w:rsidR="00056B45" w:rsidRDefault="00056B45" w:rsidP="00805DF0"/>
    <w:p w14:paraId="5B78E7DC" w14:textId="171B5882" w:rsidR="00056B45" w:rsidRDefault="00A80FFB" w:rsidP="00805DF0">
      <w:r>
        <w:t>[</w:t>
      </w:r>
      <w:r w:rsidR="00056B45">
        <w:t>Then whisper the above lines over and over for 2 minutes</w:t>
      </w:r>
      <w:r>
        <w:t>]</w:t>
      </w:r>
    </w:p>
    <w:p w14:paraId="3AD4252E" w14:textId="77777777" w:rsidR="00805DF0" w:rsidRDefault="00805DF0" w:rsidP="00805DF0"/>
    <w:p w14:paraId="7F6B2E0E" w14:textId="77777777" w:rsidR="00805DF0" w:rsidRDefault="00805DF0" w:rsidP="00805DF0"/>
    <w:p w14:paraId="31851B94" w14:textId="77777777" w:rsidR="00FB0B23" w:rsidRDefault="00FB0B23">
      <w:pPr>
        <w:spacing w:before="160" w:line="259" w:lineRule="auto"/>
      </w:pPr>
      <w:r>
        <w:br w:type="page"/>
      </w:r>
    </w:p>
    <w:p w14:paraId="07BF5FDD" w14:textId="2391F588" w:rsidR="006065AC" w:rsidRDefault="006065AC" w:rsidP="003D014D">
      <w:pPr>
        <w:pStyle w:val="Heading1"/>
      </w:pPr>
      <w:bookmarkStart w:id="47" w:name="_Toc198813607"/>
      <w:r>
        <w:lastRenderedPageBreak/>
        <w:t>Weather Girls, The - It's Raining Beans</w:t>
      </w:r>
      <w:bookmarkEnd w:id="47"/>
    </w:p>
    <w:p w14:paraId="0330F1A5" w14:textId="409B4DF3" w:rsidR="004E7F4D" w:rsidRDefault="004E7F4D" w:rsidP="004E7F4D">
      <w:r>
        <w:t>(Hi</w:t>
      </w:r>
      <w:r w:rsidR="00465E8D">
        <w:t xml:space="preserve"> </w:t>
      </w:r>
      <w:r>
        <w:t>We're your Weather Girls</w:t>
      </w:r>
    </w:p>
    <w:p w14:paraId="07B2E810" w14:textId="77777777" w:rsidR="004E7F4D" w:rsidRDefault="004E7F4D" w:rsidP="004E7F4D">
      <w:r>
        <w:t>And have we got news for you</w:t>
      </w:r>
    </w:p>
    <w:p w14:paraId="757D6C3A" w14:textId="77777777" w:rsidR="004E7F4D" w:rsidRDefault="004E7F4D" w:rsidP="004E7F4D">
      <w:r>
        <w:t>Get ready, all you hungry girls</w:t>
      </w:r>
    </w:p>
    <w:p w14:paraId="67ADE9AA" w14:textId="6A540CCA" w:rsidR="004E7F4D" w:rsidRDefault="004E7F4D" w:rsidP="004E7F4D">
      <w:r>
        <w:t>And leave those umbrellas at home)</w:t>
      </w:r>
    </w:p>
    <w:p w14:paraId="15EA1260" w14:textId="77777777" w:rsidR="004E7F4D" w:rsidRDefault="004E7F4D" w:rsidP="004E7F4D">
      <w:r>
        <w:t xml:space="preserve"> </w:t>
      </w:r>
    </w:p>
    <w:p w14:paraId="4FCFAAC4" w14:textId="77777777" w:rsidR="004E7F4D" w:rsidRDefault="004E7F4D" w:rsidP="004E7F4D">
      <w:r>
        <w:t>Humidity is rising</w:t>
      </w:r>
    </w:p>
    <w:p w14:paraId="6CD6FC63" w14:textId="77777777" w:rsidR="004E7F4D" w:rsidRDefault="004E7F4D" w:rsidP="004E7F4D">
      <w:r>
        <w:t>Barometer's getting low</w:t>
      </w:r>
    </w:p>
    <w:p w14:paraId="0E9D6458" w14:textId="77777777" w:rsidR="004E7F4D" w:rsidRDefault="004E7F4D" w:rsidP="004E7F4D">
      <w:r>
        <w:t>According to all sources</w:t>
      </w:r>
    </w:p>
    <w:p w14:paraId="471F398B" w14:textId="77777777" w:rsidR="004E7F4D" w:rsidRDefault="004E7F4D" w:rsidP="004E7F4D">
      <w:r>
        <w:t>Bean Camp's the place to go</w:t>
      </w:r>
    </w:p>
    <w:p w14:paraId="13EF5E78" w14:textId="77777777" w:rsidR="004E7F4D" w:rsidRDefault="004E7F4D" w:rsidP="004E7F4D">
      <w:r>
        <w:t xml:space="preserve"> </w:t>
      </w:r>
    </w:p>
    <w:p w14:paraId="6107D452" w14:textId="77777777" w:rsidR="004E7F4D" w:rsidRDefault="004E7F4D" w:rsidP="004E7F4D">
      <w:r>
        <w:t>'Cause tonight for the first time</w:t>
      </w:r>
    </w:p>
    <w:p w14:paraId="04692682" w14:textId="77777777" w:rsidR="004E7F4D" w:rsidRDefault="004E7F4D" w:rsidP="004E7F4D">
      <w:r>
        <w:t>Just about ten fifteen</w:t>
      </w:r>
    </w:p>
    <w:p w14:paraId="50F6FF19" w14:textId="77777777" w:rsidR="004E7F4D" w:rsidRDefault="004E7F4D" w:rsidP="004E7F4D">
      <w:r>
        <w:t>For the first time in history</w:t>
      </w:r>
    </w:p>
    <w:p w14:paraId="2EA552ED" w14:textId="77777777" w:rsidR="004E7F4D" w:rsidRDefault="004E7F4D" w:rsidP="004E7F4D">
      <w:r>
        <w:t>It's gonna start raining beans</w:t>
      </w:r>
    </w:p>
    <w:p w14:paraId="176B16B5" w14:textId="77777777" w:rsidR="004E7F4D" w:rsidRDefault="004E7F4D" w:rsidP="004E7F4D">
      <w:r>
        <w:t xml:space="preserve"> </w:t>
      </w:r>
    </w:p>
    <w:p w14:paraId="0252D19C" w14:textId="77777777" w:rsidR="004E7F4D" w:rsidRDefault="004E7F4D" w:rsidP="004E7F4D">
      <w:r>
        <w:t>It's raining beans, hallelujah</w:t>
      </w:r>
    </w:p>
    <w:p w14:paraId="3E3FF576" w14:textId="77777777" w:rsidR="004E7F4D" w:rsidRDefault="004E7F4D" w:rsidP="004E7F4D">
      <w:r>
        <w:t>It's raining beans, amen</w:t>
      </w:r>
    </w:p>
    <w:p w14:paraId="36B874A8" w14:textId="77777777" w:rsidR="004E7F4D" w:rsidRDefault="004E7F4D" w:rsidP="004E7F4D">
      <w:r>
        <w:t>I'm gonna go out, I'm gonna let myself get</w:t>
      </w:r>
    </w:p>
    <w:p w14:paraId="5D6011C5" w14:textId="77777777" w:rsidR="004E7F4D" w:rsidRDefault="004E7F4D" w:rsidP="004E7F4D">
      <w:r>
        <w:t>Pelted with beans on my head</w:t>
      </w:r>
    </w:p>
    <w:p w14:paraId="49968A02" w14:textId="77777777" w:rsidR="004E7F4D" w:rsidRDefault="004E7F4D" w:rsidP="004E7F4D">
      <w:r>
        <w:t xml:space="preserve"> </w:t>
      </w:r>
    </w:p>
    <w:p w14:paraId="2F394798" w14:textId="77777777" w:rsidR="004E7F4D" w:rsidRDefault="004E7F4D" w:rsidP="004E7F4D">
      <w:r>
        <w:t>It's raining beans, hallelujah</w:t>
      </w:r>
    </w:p>
    <w:p w14:paraId="437C5607" w14:textId="77777777" w:rsidR="004E7F4D" w:rsidRDefault="004E7F4D" w:rsidP="004E7F4D">
      <w:r>
        <w:t>It's raining beans, specimen</w:t>
      </w:r>
    </w:p>
    <w:p w14:paraId="13FD3325" w14:textId="77777777" w:rsidR="004E7F4D" w:rsidRDefault="004E7F4D" w:rsidP="004E7F4D">
      <w:r>
        <w:t>Red, soy, white, and green</w:t>
      </w:r>
    </w:p>
    <w:p w14:paraId="739FDBCB" w14:textId="77777777" w:rsidR="004E7F4D" w:rsidRDefault="004E7F4D" w:rsidP="004E7F4D">
      <w:r>
        <w:t>Adzuki and black-eyed peas</w:t>
      </w:r>
    </w:p>
    <w:p w14:paraId="56BFF447" w14:textId="77777777" w:rsidR="004E7F4D" w:rsidRDefault="004E7F4D" w:rsidP="004E7F4D">
      <w:r>
        <w:t xml:space="preserve"> </w:t>
      </w:r>
    </w:p>
    <w:p w14:paraId="1D0B399D" w14:textId="77777777" w:rsidR="004E7F4D" w:rsidRDefault="004E7F4D" w:rsidP="004E7F4D">
      <w:r>
        <w:t>God bless Mother Nature</w:t>
      </w:r>
    </w:p>
    <w:p w14:paraId="52ADEC23" w14:textId="77777777" w:rsidR="004E7F4D" w:rsidRDefault="004E7F4D" w:rsidP="004E7F4D">
      <w:r>
        <w:t>She's a hungry woman, too</w:t>
      </w:r>
    </w:p>
    <w:p w14:paraId="7548EC14" w14:textId="77777777" w:rsidR="004E7F4D" w:rsidRDefault="004E7F4D" w:rsidP="004E7F4D">
      <w:r>
        <w:t>She took off to heaven</w:t>
      </w:r>
    </w:p>
    <w:p w14:paraId="0995B4A7" w14:textId="77777777" w:rsidR="004E7F4D" w:rsidRDefault="004E7F4D" w:rsidP="004E7F4D">
      <w:r>
        <w:t>And she did what she had to do</w:t>
      </w:r>
    </w:p>
    <w:p w14:paraId="4F402809" w14:textId="77777777" w:rsidR="004E7F4D" w:rsidRDefault="004E7F4D" w:rsidP="004E7F4D">
      <w:r>
        <w:t xml:space="preserve"> </w:t>
      </w:r>
    </w:p>
    <w:p w14:paraId="6B4CB20A" w14:textId="77777777" w:rsidR="004E7F4D" w:rsidRDefault="004E7F4D" w:rsidP="004E7F4D">
      <w:r>
        <w:t>She taught every angel</w:t>
      </w:r>
    </w:p>
    <w:p w14:paraId="7857227D" w14:textId="77777777" w:rsidR="004E7F4D" w:rsidRDefault="004E7F4D" w:rsidP="004E7F4D">
      <w:r>
        <w:t>And rearranged the sky</w:t>
      </w:r>
    </w:p>
    <w:p w14:paraId="41D3152A" w14:textId="77777777" w:rsidR="004E7F4D" w:rsidRDefault="004E7F4D" w:rsidP="004E7F4D">
      <w:r>
        <w:t>So that each and every woman</w:t>
      </w:r>
    </w:p>
    <w:p w14:paraId="59DFBA8E" w14:textId="77777777" w:rsidR="004E7F4D" w:rsidRDefault="004E7F4D" w:rsidP="004E7F4D">
      <w:r>
        <w:t>Could stock her bean supply</w:t>
      </w:r>
    </w:p>
    <w:p w14:paraId="136F691B" w14:textId="663E92AA" w:rsidR="004E7F4D" w:rsidRDefault="004E7F4D" w:rsidP="004E7F4D"/>
    <w:p w14:paraId="341FF5AB" w14:textId="77777777" w:rsidR="004E7F4D" w:rsidRDefault="004E7F4D" w:rsidP="004E7F4D">
      <w:r>
        <w:t>I feel stormy weather moving in</w:t>
      </w:r>
    </w:p>
    <w:p w14:paraId="49207830" w14:textId="77777777" w:rsidR="004E7F4D" w:rsidRDefault="004E7F4D" w:rsidP="004E7F4D">
      <w:r>
        <w:t>About to begin</w:t>
      </w:r>
    </w:p>
    <w:p w14:paraId="7DAFA5D2" w14:textId="77777777" w:rsidR="004E7F4D" w:rsidRDefault="004E7F4D" w:rsidP="004E7F4D">
      <w:r>
        <w:t>Hear the thunder</w:t>
      </w:r>
    </w:p>
    <w:p w14:paraId="56796811" w14:textId="77777777" w:rsidR="004E7F4D" w:rsidRDefault="004E7F4D" w:rsidP="004E7F4D">
      <w:r>
        <w:t>Don't you lose your head</w:t>
      </w:r>
    </w:p>
    <w:p w14:paraId="404818D9" w14:textId="0A9A3AE8" w:rsidR="003D014D" w:rsidRDefault="004E7F4D" w:rsidP="004E7F4D">
      <w:r>
        <w:t>Rip off the roof and stay in bed</w:t>
      </w:r>
      <w:r w:rsidR="003D014D">
        <w:br w:type="page"/>
      </w:r>
    </w:p>
    <w:p w14:paraId="2CD1AE49" w14:textId="2EA9B9C2" w:rsidR="006065AC" w:rsidRDefault="006065AC" w:rsidP="00465E8D">
      <w:pPr>
        <w:pStyle w:val="Heading1"/>
      </w:pPr>
      <w:bookmarkStart w:id="48" w:name="_Toc198813608"/>
      <w:r>
        <w:lastRenderedPageBreak/>
        <w:t>White Stripes, The - Seven Bean Salad</w:t>
      </w:r>
      <w:bookmarkEnd w:id="48"/>
    </w:p>
    <w:p w14:paraId="0878FD8D" w14:textId="77777777" w:rsidR="00A514DD" w:rsidRDefault="00A514DD" w:rsidP="00A514DD">
      <w:r>
        <w:t>I'm gonna eat it all</w:t>
      </w:r>
    </w:p>
    <w:p w14:paraId="24A3C066" w14:textId="277B254E" w:rsidR="00A514DD" w:rsidRDefault="00A514DD" w:rsidP="00A514DD">
      <w:r>
        <w:t>A seven bean salad couldn't hold me back</w:t>
      </w:r>
    </w:p>
    <w:p w14:paraId="3918C90B" w14:textId="77777777" w:rsidR="00A514DD" w:rsidRDefault="00A514DD" w:rsidP="00A514DD">
      <w:r>
        <w:t>They're gonna pile it up</w:t>
      </w:r>
    </w:p>
    <w:p w14:paraId="06E5897C" w14:textId="77777777" w:rsidR="00A514DD" w:rsidRDefault="00A514DD" w:rsidP="00A514DD">
      <w:r>
        <w:t>On my plate with a stack of flapjacks</w:t>
      </w:r>
    </w:p>
    <w:p w14:paraId="2ED80F66" w14:textId="77777777" w:rsidR="00A514DD" w:rsidRDefault="00A514DD" w:rsidP="00A514DD"/>
    <w:p w14:paraId="31D37C1F" w14:textId="77777777" w:rsidR="00A514DD" w:rsidRDefault="00A514DD" w:rsidP="00A514DD">
      <w:r>
        <w:t>And I'm eating by myself at night</w:t>
      </w:r>
    </w:p>
    <w:p w14:paraId="194D705B" w14:textId="77777777" w:rsidR="00A514DD" w:rsidRDefault="00A514DD" w:rsidP="00A514DD">
      <w:r>
        <w:t>Because I can't forget</w:t>
      </w:r>
    </w:p>
    <w:p w14:paraId="4ADC0449" w14:textId="77777777" w:rsidR="00A514DD" w:rsidRDefault="00A514DD" w:rsidP="00A514DD">
      <w:r>
        <w:t>Back and forth through my mind</w:t>
      </w:r>
    </w:p>
    <w:p w14:paraId="759D4B51" w14:textId="77777777" w:rsidR="00A514DD" w:rsidRDefault="00A514DD" w:rsidP="00A514DD">
      <w:r>
        <w:t>Behind a French baguette</w:t>
      </w:r>
    </w:p>
    <w:p w14:paraId="2E5F6AB9" w14:textId="77777777" w:rsidR="00A514DD" w:rsidRDefault="00A514DD" w:rsidP="00A514DD"/>
    <w:p w14:paraId="1D8DFE45" w14:textId="459C65FD" w:rsidR="00A514DD" w:rsidRDefault="00A514DD" w:rsidP="00A514DD">
      <w:r>
        <w:t xml:space="preserve">And the </w:t>
      </w:r>
      <w:r w:rsidR="00E043D7">
        <w:t>noises</w:t>
      </w:r>
      <w:r>
        <w:t xml:space="preserve"> coming from my </w:t>
      </w:r>
      <w:r w:rsidR="00E043D7">
        <w:t>gut</w:t>
      </w:r>
    </w:p>
    <w:p w14:paraId="6B606658" w14:textId="77777777" w:rsidR="00A514DD" w:rsidRDefault="00A514DD" w:rsidP="00A514DD">
      <w:r>
        <w:t>Says "Give me some more"</w:t>
      </w:r>
    </w:p>
    <w:p w14:paraId="6C433088" w14:textId="77777777" w:rsidR="00A514DD" w:rsidRDefault="00A514DD" w:rsidP="00A514DD"/>
    <w:p w14:paraId="68A9C744" w14:textId="77777777" w:rsidR="00A514DD" w:rsidRDefault="00A514DD" w:rsidP="00A514DD">
      <w:r>
        <w:t>Don't wanna hear about it</w:t>
      </w:r>
    </w:p>
    <w:p w14:paraId="544E7144" w14:textId="6A197FE9" w:rsidR="00A514DD" w:rsidRDefault="00A514DD" w:rsidP="00A514DD">
      <w:r>
        <w:t>Every single one's got a meal to prep</w:t>
      </w:r>
    </w:p>
    <w:p w14:paraId="605C1751" w14:textId="77777777" w:rsidR="00A514DD" w:rsidRDefault="00A514DD" w:rsidP="00A514DD">
      <w:r>
        <w:t>Everyone knows about it</w:t>
      </w:r>
    </w:p>
    <w:p w14:paraId="47F7618E" w14:textId="6B24C8ED" w:rsidR="00A514DD" w:rsidRDefault="00A514DD" w:rsidP="00A514DD">
      <w:r>
        <w:t>From the King of England to his personal chef</w:t>
      </w:r>
    </w:p>
    <w:p w14:paraId="78666A56" w14:textId="77777777" w:rsidR="00A514DD" w:rsidRDefault="00A514DD" w:rsidP="00A514DD"/>
    <w:p w14:paraId="0C0A58B6" w14:textId="77777777" w:rsidR="00A514DD" w:rsidRDefault="00A514DD" w:rsidP="00A514DD">
      <w:r>
        <w:t>And if I catch it coming back my way</w:t>
      </w:r>
    </w:p>
    <w:p w14:paraId="03F9EE26" w14:textId="77777777" w:rsidR="00A514DD" w:rsidRDefault="00A514DD" w:rsidP="00A514DD">
      <w:r>
        <w:t>I'm gonna serve it to me</w:t>
      </w:r>
    </w:p>
    <w:p w14:paraId="2631EBD7" w14:textId="77777777" w:rsidR="00A514DD" w:rsidRDefault="00A514DD" w:rsidP="00A514DD">
      <w:r>
        <w:t>And that ain't what you want to hear</w:t>
      </w:r>
    </w:p>
    <w:p w14:paraId="64316E3F" w14:textId="77777777" w:rsidR="00A514DD" w:rsidRDefault="00A514DD" w:rsidP="00A514DD">
      <w:r>
        <w:t>But that's what I'll eat</w:t>
      </w:r>
    </w:p>
    <w:p w14:paraId="575F4A3E" w14:textId="77777777" w:rsidR="00A514DD" w:rsidRDefault="00A514DD" w:rsidP="00A514DD"/>
    <w:p w14:paraId="7DB000D0" w14:textId="77777777" w:rsidR="00A514DD" w:rsidRDefault="00A514DD" w:rsidP="00A514DD">
      <w:r>
        <w:t>And the stains coming from my bib</w:t>
      </w:r>
    </w:p>
    <w:p w14:paraId="641C3906" w14:textId="77777777" w:rsidR="00A514DD" w:rsidRDefault="00A514DD" w:rsidP="00A514DD">
      <w:r>
        <w:t>Says "Eat some more"</w:t>
      </w:r>
    </w:p>
    <w:p w14:paraId="29C498FC" w14:textId="77777777" w:rsidR="00A514DD" w:rsidRDefault="00A514DD" w:rsidP="00A514DD"/>
    <w:p w14:paraId="762DD469" w14:textId="77777777" w:rsidR="00A514DD" w:rsidRDefault="00A514DD" w:rsidP="00A514DD">
      <w:r>
        <w:t>I'm goin' to dinner now</w:t>
      </w:r>
    </w:p>
    <w:p w14:paraId="573AAA51" w14:textId="77777777" w:rsidR="00A514DD" w:rsidRDefault="00A514DD" w:rsidP="00A514DD">
      <w:r>
        <w:t>Far from this opera forevermore</w:t>
      </w:r>
    </w:p>
    <w:p w14:paraId="00A4CE1B" w14:textId="77777777" w:rsidR="00A514DD" w:rsidRDefault="00A514DD" w:rsidP="00A514DD">
      <w:r>
        <w:t>I'm gonna work the straw</w:t>
      </w:r>
    </w:p>
    <w:p w14:paraId="4D838BC5" w14:textId="77777777" w:rsidR="00A514DD" w:rsidRDefault="00A514DD" w:rsidP="00A514DD">
      <w:r>
        <w:t>Make the sweat drip out of every pore</w:t>
      </w:r>
    </w:p>
    <w:p w14:paraId="4A95D39E" w14:textId="77777777" w:rsidR="00A514DD" w:rsidRDefault="00A514DD" w:rsidP="00A514DD"/>
    <w:p w14:paraId="70E42B8A" w14:textId="77777777" w:rsidR="00A514DD" w:rsidRDefault="00A514DD" w:rsidP="00A514DD">
      <w:r>
        <w:t>And I'm feeding, and I'm feeding, and I'm feeding</w:t>
      </w:r>
    </w:p>
    <w:p w14:paraId="7C67307C" w14:textId="77777777" w:rsidR="00A514DD" w:rsidRDefault="00A514DD" w:rsidP="00A514DD">
      <w:r>
        <w:t>Right before the Lord</w:t>
      </w:r>
    </w:p>
    <w:p w14:paraId="1DBBFFDB" w14:textId="77777777" w:rsidR="00A514DD" w:rsidRDefault="00A514DD" w:rsidP="00A514DD">
      <w:r>
        <w:t>All the beans are gonna gratify</w:t>
      </w:r>
    </w:p>
    <w:p w14:paraId="5053434F" w14:textId="77777777" w:rsidR="00A514DD" w:rsidRDefault="00A514DD" w:rsidP="00A514DD">
      <w:r>
        <w:t>And I will eat no more</w:t>
      </w:r>
    </w:p>
    <w:p w14:paraId="254A03DE" w14:textId="77777777" w:rsidR="00A514DD" w:rsidRDefault="00A514DD" w:rsidP="00A514DD"/>
    <w:p w14:paraId="23833125" w14:textId="77777777" w:rsidR="00A514DD" w:rsidRDefault="00A514DD" w:rsidP="00A514DD">
      <w:r>
        <w:t>But the stains coming from my bib</w:t>
      </w:r>
    </w:p>
    <w:p w14:paraId="19788E70" w14:textId="7B011594" w:rsidR="00A514DD" w:rsidRDefault="00A514DD" w:rsidP="00A514DD">
      <w:r>
        <w:t>Tell me "Eat some more"</w:t>
      </w:r>
      <w:r>
        <w:br w:type="page"/>
      </w:r>
    </w:p>
    <w:p w14:paraId="4498CCCC" w14:textId="19D84916" w:rsidR="006065AC" w:rsidRDefault="006065AC" w:rsidP="001773A2">
      <w:pPr>
        <w:pStyle w:val="Heading1"/>
      </w:pPr>
      <w:bookmarkStart w:id="49" w:name="_Toc198813609"/>
      <w:r>
        <w:lastRenderedPageBreak/>
        <w:t>Zombies, The - Tell Her (Beans) No</w:t>
      </w:r>
      <w:bookmarkEnd w:id="49"/>
    </w:p>
    <w:p w14:paraId="5CA03253" w14:textId="77777777" w:rsidR="00ED78C5" w:rsidRDefault="00ED78C5" w:rsidP="00ED78C5">
      <w:r>
        <w:t xml:space="preserve">And if she should tell you: "Come closer"  </w:t>
      </w:r>
    </w:p>
    <w:p w14:paraId="08B791F7" w14:textId="77777777" w:rsidR="00ED78C5" w:rsidRDefault="00ED78C5" w:rsidP="00ED78C5">
      <w:r>
        <w:t>And if she tempts you with her beans</w:t>
      </w:r>
    </w:p>
    <w:p w14:paraId="05677538" w14:textId="77777777" w:rsidR="00ED78C5" w:rsidRDefault="00ED78C5" w:rsidP="00ED78C5"/>
    <w:p w14:paraId="6D089991" w14:textId="1D3B6714" w:rsidR="00ED78C5" w:rsidRDefault="00ED78C5" w:rsidP="00ED78C5">
      <w:r>
        <w:t>Tell her no, no, no, no, no</w:t>
      </w:r>
      <w:r w:rsidR="00A66E77">
        <w:t xml:space="preserve"> </w:t>
      </w:r>
      <w:r>
        <w:t>no</w:t>
      </w:r>
      <w:r w:rsidR="00A66E77">
        <w:t xml:space="preserve"> </w:t>
      </w:r>
      <w:r>
        <w:t>no</w:t>
      </w:r>
      <w:r w:rsidR="00A66E77">
        <w:t xml:space="preserve"> </w:t>
      </w:r>
      <w:r>
        <w:t xml:space="preserve">no  </w:t>
      </w:r>
    </w:p>
    <w:p w14:paraId="7DF840AA" w14:textId="3322E877" w:rsidR="00ED78C5" w:rsidRDefault="00ED78C5" w:rsidP="00ED78C5">
      <w:r>
        <w:t>No, no, no, no, no</w:t>
      </w:r>
      <w:r w:rsidR="00A66E77">
        <w:t xml:space="preserve"> </w:t>
      </w:r>
      <w:r>
        <w:t>no</w:t>
      </w:r>
      <w:r w:rsidR="00A66E77">
        <w:t xml:space="preserve"> </w:t>
      </w:r>
      <w:r>
        <w:t>no</w:t>
      </w:r>
      <w:r w:rsidR="00A66E77">
        <w:t xml:space="preserve"> </w:t>
      </w:r>
      <w:r>
        <w:t xml:space="preserve">no  </w:t>
      </w:r>
    </w:p>
    <w:p w14:paraId="37D5B6AA" w14:textId="77777777" w:rsidR="00ED78C5" w:rsidRDefault="00ED78C5" w:rsidP="00ED78C5">
      <w:r>
        <w:t xml:space="preserve">No, no, no, no, no  </w:t>
      </w:r>
    </w:p>
    <w:p w14:paraId="1CCD69CF" w14:textId="77777777" w:rsidR="00ED78C5" w:rsidRDefault="00ED78C5" w:rsidP="00ED78C5">
      <w:r>
        <w:t>Don't hurt me now for her beans belong to me</w:t>
      </w:r>
    </w:p>
    <w:p w14:paraId="0F60D9B5" w14:textId="77777777" w:rsidR="00ED78C5" w:rsidRDefault="00ED78C5" w:rsidP="00ED78C5"/>
    <w:p w14:paraId="118CAE60" w14:textId="77777777" w:rsidR="00ED78C5" w:rsidRDefault="00ED78C5" w:rsidP="00ED78C5">
      <w:r>
        <w:t xml:space="preserve">And if she should tell you: "Here's my beans"  </w:t>
      </w:r>
    </w:p>
    <w:p w14:paraId="5D0A6680" w14:textId="77777777" w:rsidR="00ED78C5" w:rsidRDefault="00ED78C5" w:rsidP="00ED78C5">
      <w:r>
        <w:t xml:space="preserve">Whoa-oh-oh  </w:t>
      </w:r>
    </w:p>
    <w:p w14:paraId="730B1D3B" w14:textId="77777777" w:rsidR="00ED78C5" w:rsidRDefault="00ED78C5" w:rsidP="00ED78C5">
      <w:r>
        <w:t>And if she tempts you with her beans</w:t>
      </w:r>
    </w:p>
    <w:p w14:paraId="0C6D4D62" w14:textId="77777777" w:rsidR="00ED78C5" w:rsidRDefault="00ED78C5" w:rsidP="00ED78C5"/>
    <w:p w14:paraId="45C25935" w14:textId="77777777" w:rsidR="00A66E77" w:rsidRDefault="00A66E77" w:rsidP="00A66E77">
      <w:r>
        <w:t xml:space="preserve">Tell her no, no, no, no, no no no no  </w:t>
      </w:r>
    </w:p>
    <w:p w14:paraId="4BE5159A" w14:textId="77777777" w:rsidR="00A66E77" w:rsidRDefault="00A66E77" w:rsidP="00A66E77">
      <w:r>
        <w:t xml:space="preserve">No, no, no, no, no no no no  </w:t>
      </w:r>
    </w:p>
    <w:p w14:paraId="2E7A9C7F" w14:textId="77777777" w:rsidR="00A66E77" w:rsidRDefault="00A66E77" w:rsidP="00A66E77">
      <w:r>
        <w:t xml:space="preserve">No, no, no, no, no  </w:t>
      </w:r>
    </w:p>
    <w:p w14:paraId="5482336B" w14:textId="77777777" w:rsidR="00ED78C5" w:rsidRDefault="00ED78C5" w:rsidP="00ED78C5">
      <w:r>
        <w:t>Don't hurt me now for her beans belong to me</w:t>
      </w:r>
    </w:p>
    <w:p w14:paraId="21FB8390" w14:textId="77777777" w:rsidR="00ED78C5" w:rsidRDefault="00ED78C5" w:rsidP="00ED78C5"/>
    <w:p w14:paraId="48F2F02C" w14:textId="77777777" w:rsidR="00ED78C5" w:rsidRDefault="00ED78C5" w:rsidP="00ED78C5">
      <w:r>
        <w:t xml:space="preserve">I know she's the kind of girl  </w:t>
      </w:r>
    </w:p>
    <w:p w14:paraId="2AF49F0D" w14:textId="77777777" w:rsidR="00ED78C5" w:rsidRDefault="00ED78C5" w:rsidP="00ED78C5">
      <w:r>
        <w:t xml:space="preserve">Who'd throw my beans away  </w:t>
      </w:r>
    </w:p>
    <w:p w14:paraId="0586921D" w14:textId="77777777" w:rsidR="00ED78C5" w:rsidRDefault="00ED78C5" w:rsidP="00ED78C5">
      <w:r>
        <w:t xml:space="preserve">But I still love her so  </w:t>
      </w:r>
    </w:p>
    <w:p w14:paraId="16A01497" w14:textId="77777777" w:rsidR="00ED78C5" w:rsidRDefault="00ED78C5" w:rsidP="00ED78C5">
      <w:r>
        <w:t>Don't hurt me now, don't hurt me now</w:t>
      </w:r>
    </w:p>
    <w:p w14:paraId="1642A539" w14:textId="77777777" w:rsidR="00ED78C5" w:rsidRDefault="00ED78C5" w:rsidP="00ED78C5"/>
    <w:p w14:paraId="15C9304F" w14:textId="77777777" w:rsidR="00ED78C5" w:rsidRDefault="00ED78C5" w:rsidP="00ED78C5">
      <w:r>
        <w:t xml:space="preserve">And if she should tell you: "Here's my beans"  </w:t>
      </w:r>
    </w:p>
    <w:p w14:paraId="624F0DCE" w14:textId="77777777" w:rsidR="00ED78C5" w:rsidRDefault="00ED78C5" w:rsidP="00ED78C5">
      <w:r>
        <w:t>Just remember she gave them to me</w:t>
      </w:r>
    </w:p>
    <w:p w14:paraId="0DD18024" w14:textId="77777777" w:rsidR="00ED78C5" w:rsidRDefault="00ED78C5" w:rsidP="00ED78C5"/>
    <w:p w14:paraId="11320567" w14:textId="77777777" w:rsidR="00A66E77" w:rsidRDefault="00A66E77" w:rsidP="00A66E77">
      <w:r>
        <w:t xml:space="preserve">Tell her no, no, no, no, no no no no  </w:t>
      </w:r>
    </w:p>
    <w:p w14:paraId="470608E0" w14:textId="77777777" w:rsidR="00A66E77" w:rsidRDefault="00A66E77" w:rsidP="00A66E77">
      <w:r>
        <w:t xml:space="preserve">No, no, no, no, no no no no  </w:t>
      </w:r>
    </w:p>
    <w:p w14:paraId="4D8F45A7" w14:textId="77777777" w:rsidR="00A66E77" w:rsidRDefault="00A66E77" w:rsidP="00A66E77">
      <w:r>
        <w:t xml:space="preserve">No, no, no, no, no  </w:t>
      </w:r>
    </w:p>
    <w:p w14:paraId="78AD8426" w14:textId="77777777" w:rsidR="00ED78C5" w:rsidRDefault="00ED78C5" w:rsidP="00ED78C5">
      <w:r>
        <w:t>Don't leave her now for her beans belong to me</w:t>
      </w:r>
    </w:p>
    <w:sectPr w:rsidR="00ED78C5" w:rsidSect="00E1275D"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9300" w14:textId="77777777" w:rsidR="00A64CCA" w:rsidRDefault="00A64CCA" w:rsidP="00EC3A2C">
      <w:r>
        <w:separator/>
      </w:r>
    </w:p>
    <w:p w14:paraId="6AD62C9B" w14:textId="77777777" w:rsidR="00A64CCA" w:rsidRDefault="00A64CCA" w:rsidP="00EC3A2C"/>
  </w:endnote>
  <w:endnote w:type="continuationSeparator" w:id="0">
    <w:p w14:paraId="2B118234" w14:textId="77777777" w:rsidR="00A64CCA" w:rsidRDefault="00A64CCA" w:rsidP="00EC3A2C">
      <w:r>
        <w:continuationSeparator/>
      </w:r>
    </w:p>
    <w:p w14:paraId="59BCE10D" w14:textId="77777777" w:rsidR="00A64CCA" w:rsidRDefault="00A64CCA" w:rsidP="00EC3A2C"/>
  </w:endnote>
  <w:endnote w:type="continuationNotice" w:id="1">
    <w:p w14:paraId="6A9B4F4E" w14:textId="77777777" w:rsidR="00A64CCA" w:rsidRDefault="00A64CCA" w:rsidP="00EC3A2C"/>
    <w:p w14:paraId="633E6389" w14:textId="77777777" w:rsidR="00A64CCA" w:rsidRDefault="00A64CCA" w:rsidP="00EC3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5235778"/>
      <w:docPartObj>
        <w:docPartGallery w:val="Page Numbers (Bottom of Page)"/>
        <w:docPartUnique/>
      </w:docPartObj>
    </w:sdtPr>
    <w:sdtContent>
      <w:p w14:paraId="421F5A87" w14:textId="165FD096" w:rsidR="00E1275D" w:rsidRDefault="00E1275D" w:rsidP="00E127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0EAD69" w14:textId="77777777" w:rsidR="00E1275D" w:rsidRDefault="00E1275D" w:rsidP="00E127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0102883"/>
      <w:docPartObj>
        <w:docPartGallery w:val="Page Numbers (Bottom of Page)"/>
        <w:docPartUnique/>
      </w:docPartObj>
    </w:sdtPr>
    <w:sdtContent>
      <w:p w14:paraId="7742DA28" w14:textId="3BDF9549" w:rsidR="00E1275D" w:rsidRDefault="00E1275D" w:rsidP="00E127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id w:val="-2002186409"/>
      <w:docPartObj>
        <w:docPartGallery w:val="Page Numbers (Bottom of Page)"/>
        <w:docPartUnique/>
      </w:docPartObj>
    </w:sdtPr>
    <w:sdtContent>
      <w:p w14:paraId="4C8FEE19" w14:textId="60316AD7" w:rsidR="005C6D45" w:rsidRDefault="002F25A8" w:rsidP="00E1275D">
        <w:pPr>
          <w:pStyle w:val="Footer"/>
          <w:ind w:right="360"/>
          <w:jc w:val="right"/>
        </w:pPr>
        <w:r>
          <w:t xml:space="preserve">Page |  </w:t>
        </w:r>
      </w:p>
    </w:sdtContent>
  </w:sdt>
  <w:p w14:paraId="48AE264C" w14:textId="77777777" w:rsidR="005C6D45" w:rsidRDefault="005C6D45" w:rsidP="00EC3A2C">
    <w:pPr>
      <w:pStyle w:val="Footer"/>
    </w:pPr>
  </w:p>
  <w:p w14:paraId="3D79FF68" w14:textId="77777777" w:rsidR="001A2BCC" w:rsidRDefault="001A2BCC" w:rsidP="00EC3A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3508" w14:textId="77777777" w:rsidR="00A64CCA" w:rsidRDefault="00A64CCA" w:rsidP="00EC3A2C">
      <w:r>
        <w:separator/>
      </w:r>
    </w:p>
    <w:p w14:paraId="48AA2C8D" w14:textId="77777777" w:rsidR="00A64CCA" w:rsidRDefault="00A64CCA" w:rsidP="00EC3A2C"/>
  </w:footnote>
  <w:footnote w:type="continuationSeparator" w:id="0">
    <w:p w14:paraId="07995D47" w14:textId="77777777" w:rsidR="00A64CCA" w:rsidRDefault="00A64CCA" w:rsidP="00EC3A2C">
      <w:r>
        <w:continuationSeparator/>
      </w:r>
    </w:p>
    <w:p w14:paraId="219C2E82" w14:textId="77777777" w:rsidR="00A64CCA" w:rsidRDefault="00A64CCA" w:rsidP="00EC3A2C"/>
  </w:footnote>
  <w:footnote w:type="continuationNotice" w:id="1">
    <w:p w14:paraId="41FA6B47" w14:textId="77777777" w:rsidR="00A64CCA" w:rsidRDefault="00A64CCA" w:rsidP="00EC3A2C"/>
    <w:p w14:paraId="3EF24B8C" w14:textId="77777777" w:rsidR="00A64CCA" w:rsidRDefault="00A64CCA" w:rsidP="00EC3A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148511">
    <w:abstractNumId w:val="15"/>
  </w:num>
  <w:num w:numId="2" w16cid:durableId="1662124916">
    <w:abstractNumId w:val="15"/>
    <w:lvlOverride w:ilvl="0">
      <w:startOverride w:val="1"/>
    </w:lvlOverride>
  </w:num>
  <w:num w:numId="3" w16cid:durableId="1714042412">
    <w:abstractNumId w:val="15"/>
  </w:num>
  <w:num w:numId="4" w16cid:durableId="56629307">
    <w:abstractNumId w:val="15"/>
    <w:lvlOverride w:ilvl="0">
      <w:startOverride w:val="1"/>
    </w:lvlOverride>
  </w:num>
  <w:num w:numId="5" w16cid:durableId="2116821416">
    <w:abstractNumId w:val="8"/>
  </w:num>
  <w:num w:numId="6" w16cid:durableId="146825990">
    <w:abstractNumId w:val="15"/>
    <w:lvlOverride w:ilvl="0">
      <w:startOverride w:val="1"/>
    </w:lvlOverride>
  </w:num>
  <w:num w:numId="7" w16cid:durableId="10926263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38766">
    <w:abstractNumId w:val="10"/>
  </w:num>
  <w:num w:numId="9" w16cid:durableId="14762197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29918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4269">
    <w:abstractNumId w:val="7"/>
  </w:num>
  <w:num w:numId="12" w16cid:durableId="230043947">
    <w:abstractNumId w:val="6"/>
  </w:num>
  <w:num w:numId="13" w16cid:durableId="1464427653">
    <w:abstractNumId w:val="5"/>
  </w:num>
  <w:num w:numId="14" w16cid:durableId="1300916621">
    <w:abstractNumId w:val="4"/>
  </w:num>
  <w:num w:numId="15" w16cid:durableId="678704840">
    <w:abstractNumId w:val="3"/>
  </w:num>
  <w:num w:numId="16" w16cid:durableId="220143866">
    <w:abstractNumId w:val="2"/>
  </w:num>
  <w:num w:numId="17" w16cid:durableId="1008413084">
    <w:abstractNumId w:val="1"/>
  </w:num>
  <w:num w:numId="18" w16cid:durableId="1483428889">
    <w:abstractNumId w:val="0"/>
  </w:num>
  <w:num w:numId="19" w16cid:durableId="530612004">
    <w:abstractNumId w:val="16"/>
  </w:num>
  <w:num w:numId="20" w16cid:durableId="27492204">
    <w:abstractNumId w:val="9"/>
  </w:num>
  <w:num w:numId="21" w16cid:durableId="790706896">
    <w:abstractNumId w:val="14"/>
  </w:num>
  <w:num w:numId="22" w16cid:durableId="339430032">
    <w:abstractNumId w:val="13"/>
  </w:num>
  <w:num w:numId="23" w16cid:durableId="184053182">
    <w:abstractNumId w:val="12"/>
  </w:num>
  <w:num w:numId="24" w16cid:durableId="57482071">
    <w:abstractNumId w:val="11"/>
  </w:num>
  <w:num w:numId="25" w16cid:durableId="1684522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794283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252491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86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61650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58259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57088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437005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1341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BF"/>
    <w:rsid w:val="00001732"/>
    <w:rsid w:val="00010686"/>
    <w:rsid w:val="00016748"/>
    <w:rsid w:val="000224EA"/>
    <w:rsid w:val="000254CA"/>
    <w:rsid w:val="00027F79"/>
    <w:rsid w:val="00050935"/>
    <w:rsid w:val="00056B45"/>
    <w:rsid w:val="00064711"/>
    <w:rsid w:val="0006567E"/>
    <w:rsid w:val="000760DB"/>
    <w:rsid w:val="000826AE"/>
    <w:rsid w:val="0009151D"/>
    <w:rsid w:val="000931A8"/>
    <w:rsid w:val="00094E8C"/>
    <w:rsid w:val="000B6672"/>
    <w:rsid w:val="000C1E2A"/>
    <w:rsid w:val="000C225B"/>
    <w:rsid w:val="000F00E7"/>
    <w:rsid w:val="000F34F2"/>
    <w:rsid w:val="00112DA4"/>
    <w:rsid w:val="001132DA"/>
    <w:rsid w:val="00127CA0"/>
    <w:rsid w:val="00136158"/>
    <w:rsid w:val="00136CA5"/>
    <w:rsid w:val="0015774C"/>
    <w:rsid w:val="00160664"/>
    <w:rsid w:val="00166EF4"/>
    <w:rsid w:val="0016766E"/>
    <w:rsid w:val="00170063"/>
    <w:rsid w:val="00175643"/>
    <w:rsid w:val="001773A2"/>
    <w:rsid w:val="0018046A"/>
    <w:rsid w:val="00197D2F"/>
    <w:rsid w:val="001A2BCC"/>
    <w:rsid w:val="001B2338"/>
    <w:rsid w:val="001C5FF7"/>
    <w:rsid w:val="001D6CB2"/>
    <w:rsid w:val="001F04E7"/>
    <w:rsid w:val="001F48A6"/>
    <w:rsid w:val="002061A9"/>
    <w:rsid w:val="002151C3"/>
    <w:rsid w:val="00217B64"/>
    <w:rsid w:val="00235579"/>
    <w:rsid w:val="00257FAA"/>
    <w:rsid w:val="0026260C"/>
    <w:rsid w:val="00263938"/>
    <w:rsid w:val="002723FA"/>
    <w:rsid w:val="00295E1A"/>
    <w:rsid w:val="002B2A6D"/>
    <w:rsid w:val="002B73D2"/>
    <w:rsid w:val="002C2B07"/>
    <w:rsid w:val="002E7581"/>
    <w:rsid w:val="002E78EB"/>
    <w:rsid w:val="002F25A8"/>
    <w:rsid w:val="002F3DA9"/>
    <w:rsid w:val="0031294F"/>
    <w:rsid w:val="00323B60"/>
    <w:rsid w:val="003407A9"/>
    <w:rsid w:val="00340DC9"/>
    <w:rsid w:val="00350BD5"/>
    <w:rsid w:val="0036065C"/>
    <w:rsid w:val="0036097E"/>
    <w:rsid w:val="00362B70"/>
    <w:rsid w:val="00365EC6"/>
    <w:rsid w:val="00373D88"/>
    <w:rsid w:val="003935B3"/>
    <w:rsid w:val="00394FDF"/>
    <w:rsid w:val="003B69D0"/>
    <w:rsid w:val="003D014D"/>
    <w:rsid w:val="003D3EE9"/>
    <w:rsid w:val="00403B4B"/>
    <w:rsid w:val="00416BE6"/>
    <w:rsid w:val="00444F02"/>
    <w:rsid w:val="00465E8D"/>
    <w:rsid w:val="00490CC6"/>
    <w:rsid w:val="0049445A"/>
    <w:rsid w:val="004D3791"/>
    <w:rsid w:val="004D54D3"/>
    <w:rsid w:val="004E7F4D"/>
    <w:rsid w:val="004F05F9"/>
    <w:rsid w:val="0052403B"/>
    <w:rsid w:val="00532464"/>
    <w:rsid w:val="00533206"/>
    <w:rsid w:val="005340CE"/>
    <w:rsid w:val="00536B77"/>
    <w:rsid w:val="005424CE"/>
    <w:rsid w:val="00545272"/>
    <w:rsid w:val="005509B2"/>
    <w:rsid w:val="005556DB"/>
    <w:rsid w:val="00564C60"/>
    <w:rsid w:val="00582AB4"/>
    <w:rsid w:val="005C2C12"/>
    <w:rsid w:val="005C6D45"/>
    <w:rsid w:val="005D58F7"/>
    <w:rsid w:val="005E46BB"/>
    <w:rsid w:val="006065AC"/>
    <w:rsid w:val="00617D63"/>
    <w:rsid w:val="00643D1A"/>
    <w:rsid w:val="0064777C"/>
    <w:rsid w:val="00651C9E"/>
    <w:rsid w:val="00673EFA"/>
    <w:rsid w:val="00674588"/>
    <w:rsid w:val="006A6F93"/>
    <w:rsid w:val="006A7B57"/>
    <w:rsid w:val="006B0CD6"/>
    <w:rsid w:val="006B4295"/>
    <w:rsid w:val="006C0262"/>
    <w:rsid w:val="006D44C5"/>
    <w:rsid w:val="00710C58"/>
    <w:rsid w:val="00711C20"/>
    <w:rsid w:val="00713672"/>
    <w:rsid w:val="0073478E"/>
    <w:rsid w:val="0073562D"/>
    <w:rsid w:val="00755650"/>
    <w:rsid w:val="00772A37"/>
    <w:rsid w:val="007976FC"/>
    <w:rsid w:val="007B07DE"/>
    <w:rsid w:val="007C2DF2"/>
    <w:rsid w:val="007E4139"/>
    <w:rsid w:val="00800A76"/>
    <w:rsid w:val="00805DF0"/>
    <w:rsid w:val="00807CEA"/>
    <w:rsid w:val="0081577B"/>
    <w:rsid w:val="008259D8"/>
    <w:rsid w:val="00825ECC"/>
    <w:rsid w:val="0082658A"/>
    <w:rsid w:val="008270A2"/>
    <w:rsid w:val="00853F77"/>
    <w:rsid w:val="00872590"/>
    <w:rsid w:val="00885CE1"/>
    <w:rsid w:val="008907FF"/>
    <w:rsid w:val="00892BB7"/>
    <w:rsid w:val="008934BA"/>
    <w:rsid w:val="00894C47"/>
    <w:rsid w:val="00897D4A"/>
    <w:rsid w:val="008B1CB7"/>
    <w:rsid w:val="008B696C"/>
    <w:rsid w:val="008B6BEE"/>
    <w:rsid w:val="008E75EA"/>
    <w:rsid w:val="008F4F4D"/>
    <w:rsid w:val="008F6C48"/>
    <w:rsid w:val="008F78D7"/>
    <w:rsid w:val="009043C9"/>
    <w:rsid w:val="00906943"/>
    <w:rsid w:val="009140A3"/>
    <w:rsid w:val="009200C1"/>
    <w:rsid w:val="00920E14"/>
    <w:rsid w:val="0093428C"/>
    <w:rsid w:val="009366AE"/>
    <w:rsid w:val="0094066A"/>
    <w:rsid w:val="009715FD"/>
    <w:rsid w:val="00980085"/>
    <w:rsid w:val="00996AFA"/>
    <w:rsid w:val="00997127"/>
    <w:rsid w:val="009A0A9C"/>
    <w:rsid w:val="009A6188"/>
    <w:rsid w:val="009C3B20"/>
    <w:rsid w:val="009D216F"/>
    <w:rsid w:val="009D3248"/>
    <w:rsid w:val="009E2FBA"/>
    <w:rsid w:val="009E7875"/>
    <w:rsid w:val="00A113BA"/>
    <w:rsid w:val="00A16960"/>
    <w:rsid w:val="00A25BCF"/>
    <w:rsid w:val="00A3425E"/>
    <w:rsid w:val="00A35FE4"/>
    <w:rsid w:val="00A50035"/>
    <w:rsid w:val="00A514DD"/>
    <w:rsid w:val="00A55413"/>
    <w:rsid w:val="00A64CCA"/>
    <w:rsid w:val="00A65E8A"/>
    <w:rsid w:val="00A66E77"/>
    <w:rsid w:val="00A70049"/>
    <w:rsid w:val="00A80FFB"/>
    <w:rsid w:val="00A87896"/>
    <w:rsid w:val="00A942A9"/>
    <w:rsid w:val="00A966B6"/>
    <w:rsid w:val="00AA0D85"/>
    <w:rsid w:val="00AA4D4E"/>
    <w:rsid w:val="00AA7313"/>
    <w:rsid w:val="00AA7BB4"/>
    <w:rsid w:val="00AB3CE8"/>
    <w:rsid w:val="00AC1EE7"/>
    <w:rsid w:val="00AE61C9"/>
    <w:rsid w:val="00AF2A23"/>
    <w:rsid w:val="00B16A67"/>
    <w:rsid w:val="00B176F7"/>
    <w:rsid w:val="00B242D3"/>
    <w:rsid w:val="00B300B8"/>
    <w:rsid w:val="00B305FE"/>
    <w:rsid w:val="00B329C9"/>
    <w:rsid w:val="00B34456"/>
    <w:rsid w:val="00B372A3"/>
    <w:rsid w:val="00B466CF"/>
    <w:rsid w:val="00B650C6"/>
    <w:rsid w:val="00B72B55"/>
    <w:rsid w:val="00B7362C"/>
    <w:rsid w:val="00B863A5"/>
    <w:rsid w:val="00BA63C2"/>
    <w:rsid w:val="00BB138D"/>
    <w:rsid w:val="00BB2F44"/>
    <w:rsid w:val="00BB3A98"/>
    <w:rsid w:val="00BB758C"/>
    <w:rsid w:val="00BC387B"/>
    <w:rsid w:val="00BC4ED7"/>
    <w:rsid w:val="00BC6939"/>
    <w:rsid w:val="00BE1875"/>
    <w:rsid w:val="00BE45C8"/>
    <w:rsid w:val="00BF0302"/>
    <w:rsid w:val="00BF1035"/>
    <w:rsid w:val="00BF2331"/>
    <w:rsid w:val="00BF7463"/>
    <w:rsid w:val="00C13E94"/>
    <w:rsid w:val="00C2096A"/>
    <w:rsid w:val="00C30889"/>
    <w:rsid w:val="00C30EE8"/>
    <w:rsid w:val="00C42147"/>
    <w:rsid w:val="00C43800"/>
    <w:rsid w:val="00C6749E"/>
    <w:rsid w:val="00C90A2E"/>
    <w:rsid w:val="00C94A0F"/>
    <w:rsid w:val="00CB22DE"/>
    <w:rsid w:val="00CC35A5"/>
    <w:rsid w:val="00CC5861"/>
    <w:rsid w:val="00CD45F3"/>
    <w:rsid w:val="00CE1F33"/>
    <w:rsid w:val="00CF0F39"/>
    <w:rsid w:val="00D30763"/>
    <w:rsid w:val="00D30B81"/>
    <w:rsid w:val="00D3649E"/>
    <w:rsid w:val="00D517D4"/>
    <w:rsid w:val="00D539B0"/>
    <w:rsid w:val="00D53E11"/>
    <w:rsid w:val="00D65327"/>
    <w:rsid w:val="00D83B9F"/>
    <w:rsid w:val="00DC37BA"/>
    <w:rsid w:val="00DD2EBA"/>
    <w:rsid w:val="00DF0FDA"/>
    <w:rsid w:val="00E043D7"/>
    <w:rsid w:val="00E10FFA"/>
    <w:rsid w:val="00E1275D"/>
    <w:rsid w:val="00E142DA"/>
    <w:rsid w:val="00E16F51"/>
    <w:rsid w:val="00E2159A"/>
    <w:rsid w:val="00E21E02"/>
    <w:rsid w:val="00E27362"/>
    <w:rsid w:val="00E572A4"/>
    <w:rsid w:val="00E84DD8"/>
    <w:rsid w:val="00EB0B6E"/>
    <w:rsid w:val="00EB0C48"/>
    <w:rsid w:val="00EC00AD"/>
    <w:rsid w:val="00EC3A2C"/>
    <w:rsid w:val="00EC76D2"/>
    <w:rsid w:val="00ED4E95"/>
    <w:rsid w:val="00ED78C5"/>
    <w:rsid w:val="00EE70C1"/>
    <w:rsid w:val="00EF0CBF"/>
    <w:rsid w:val="00F169E1"/>
    <w:rsid w:val="00F35F93"/>
    <w:rsid w:val="00F713DA"/>
    <w:rsid w:val="00F72791"/>
    <w:rsid w:val="00F77B79"/>
    <w:rsid w:val="00F83541"/>
    <w:rsid w:val="00F8556E"/>
    <w:rsid w:val="00F866A8"/>
    <w:rsid w:val="00F938A8"/>
    <w:rsid w:val="00FA030F"/>
    <w:rsid w:val="00FA6806"/>
    <w:rsid w:val="00FA7D37"/>
    <w:rsid w:val="00FB0B23"/>
    <w:rsid w:val="00FB35C9"/>
    <w:rsid w:val="00FB4D76"/>
    <w:rsid w:val="00FB5B59"/>
    <w:rsid w:val="00FC318F"/>
    <w:rsid w:val="00FD19E1"/>
    <w:rsid w:val="00FD1D72"/>
    <w:rsid w:val="00FD4122"/>
    <w:rsid w:val="00FE2910"/>
    <w:rsid w:val="00FE584E"/>
    <w:rsid w:val="00FF5D88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F5EC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F2"/>
    <w:pPr>
      <w:spacing w:before="0" w:line="240" w:lineRule="auto"/>
    </w:pPr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EC3A2C"/>
    <w:pPr>
      <w:pBdr>
        <w:bottom w:val="single" w:sz="18" w:space="1" w:color="2B579A" w:themeColor="accent5"/>
      </w:pBdr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EC3A2C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NoSpacingChar">
    <w:name w:val="No Spacing Char"/>
    <w:basedOn w:val="DefaultParagraphFont"/>
    <w:link w:val="NoSpacing"/>
    <w:uiPriority w:val="1"/>
    <w:rsid w:val="0000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ellence\AppData\Local\Microsoft\Office\16.0\DTS\en-US%7b31E93613-64B3-4F2B-9070-CCD7599AA938%7d\%7bB97E2701-494B-495F-8EC0-6117A0F97454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C:\Users\jwellence\AppData\Local\Microsoft\Office\16.0\DTS\en-US{31E93613-64B3-4F2B-9070-CCD7599AA938}\{B97E2701-494B-495F-8EC0-6117A0F97454}tf45325165_win32.dotx</Template>
  <TotalTime>0</TotalTime>
  <Pages>55</Pages>
  <Words>8081</Words>
  <Characters>46065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Beanaoke 2025 Lyrics</vt:lpstr>
    </vt:vector>
  </TitlesOfParts>
  <Company/>
  <LinksUpToDate>false</LinksUpToDate>
  <CharactersWithSpaces>54038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Beanaoke 2025 Lyrics</dc:title>
  <dc:subject>EARLY PRE BETA</dc:subject>
  <dc:creator/>
  <cp:keywords/>
  <dc:description/>
  <cp:lastModifiedBy/>
  <cp:revision>1</cp:revision>
  <dcterms:created xsi:type="dcterms:W3CDTF">2024-05-21T18:47:00Z</dcterms:created>
  <dcterms:modified xsi:type="dcterms:W3CDTF">2025-05-22T20:39:00Z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